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72B" w:rsidRDefault="00E75761" w:rsidP="007311E2">
      <w:pPr>
        <w:pStyle w:val="afe"/>
        <w:spacing w:before="312" w:after="312"/>
      </w:pPr>
      <w:r>
        <w:rPr>
          <w:rFonts w:hint="eastAsia"/>
        </w:rPr>
        <w:t xml:space="preserve">DXNVT SDK </w:t>
      </w:r>
      <w:r w:rsidR="00F1764F">
        <w:rPr>
          <w:rFonts w:hint="eastAsia"/>
        </w:rPr>
        <w:t>使用指南</w:t>
      </w:r>
    </w:p>
    <w:p w:rsidR="00B24E75" w:rsidRDefault="007311E2" w:rsidP="00387744">
      <w:pPr>
        <w:pStyle w:val="1"/>
      </w:pPr>
      <w:bookmarkStart w:id="0" w:name="_Toc321584373"/>
      <w:r>
        <w:rPr>
          <w:rFonts w:hint="eastAsia"/>
        </w:rPr>
        <w:t>前言</w:t>
      </w:r>
      <w:bookmarkEnd w:id="0"/>
    </w:p>
    <w:p w:rsidR="00B24E75" w:rsidRDefault="00B47F04" w:rsidP="00B24E75">
      <w:pPr>
        <w:pStyle w:val="21"/>
      </w:pPr>
      <w:bookmarkStart w:id="1" w:name="_Toc321584374"/>
      <w:r>
        <w:rPr>
          <w:rFonts w:hint="eastAsia"/>
        </w:rPr>
        <w:t>引言</w:t>
      </w:r>
      <w:bookmarkEnd w:id="1"/>
    </w:p>
    <w:p w:rsidR="007D53BE" w:rsidRDefault="009C2E70" w:rsidP="007D53BE">
      <w:pPr>
        <w:pStyle w:val="a6"/>
      </w:pPr>
      <w:r>
        <w:rPr>
          <w:rFonts w:hint="eastAsia"/>
        </w:rPr>
        <w:t>DXNVT SDK</w:t>
      </w:r>
      <w:r>
        <w:rPr>
          <w:rFonts w:hint="eastAsia"/>
        </w:rPr>
        <w:t>是</w:t>
      </w:r>
      <w:r w:rsidR="0096060E">
        <w:rPr>
          <w:rFonts w:hint="eastAsia"/>
        </w:rPr>
        <w:t>根据</w:t>
      </w:r>
      <w:r>
        <w:rPr>
          <w:rFonts w:hint="eastAsia"/>
        </w:rPr>
        <w:t>北京大讯</w:t>
      </w:r>
      <w:r w:rsidR="009D5397">
        <w:rPr>
          <w:rFonts w:hint="eastAsia"/>
        </w:rPr>
        <w:t>科技有限公司研发的网络视频终端（包括网络视频服务器，</w:t>
      </w:r>
      <w:r w:rsidR="00332EEF">
        <w:rPr>
          <w:rFonts w:hint="eastAsia"/>
        </w:rPr>
        <w:t>网络数字硬盘录像机，</w:t>
      </w:r>
      <w:r w:rsidR="009D5397">
        <w:rPr>
          <w:rFonts w:hint="eastAsia"/>
        </w:rPr>
        <w:t>网络摄像机</w:t>
      </w:r>
      <w:r w:rsidR="00126FA7">
        <w:rPr>
          <w:rFonts w:hint="eastAsia"/>
        </w:rPr>
        <w:t>，视频</w:t>
      </w:r>
      <w:r w:rsidR="00332EEF">
        <w:rPr>
          <w:rFonts w:hint="eastAsia"/>
        </w:rPr>
        <w:t>传输</w:t>
      </w:r>
      <w:r w:rsidR="00126FA7">
        <w:rPr>
          <w:rFonts w:hint="eastAsia"/>
        </w:rPr>
        <w:t>模块</w:t>
      </w:r>
      <w:r w:rsidR="00332EEF">
        <w:rPr>
          <w:rFonts w:hint="eastAsia"/>
        </w:rPr>
        <w:t>等</w:t>
      </w:r>
      <w:r w:rsidR="009D5397">
        <w:rPr>
          <w:rFonts w:hint="eastAsia"/>
        </w:rPr>
        <w:t>）封装的应用软件开发</w:t>
      </w:r>
      <w:r w:rsidR="000E0EC9">
        <w:rPr>
          <w:rFonts w:hint="eastAsia"/>
        </w:rPr>
        <w:t>套件</w:t>
      </w:r>
      <w:r w:rsidR="009D5397">
        <w:rPr>
          <w:rFonts w:hint="eastAsia"/>
        </w:rPr>
        <w:t>。</w:t>
      </w:r>
    </w:p>
    <w:p w:rsidR="009D5397" w:rsidRDefault="009D5397" w:rsidP="009D5397">
      <w:pPr>
        <w:pStyle w:val="a6"/>
      </w:pPr>
      <w:r>
        <w:rPr>
          <w:rFonts w:hint="eastAsia"/>
        </w:rPr>
        <w:t>DXNVT SDK</w:t>
      </w:r>
      <w:r>
        <w:rPr>
          <w:rFonts w:hint="eastAsia"/>
        </w:rPr>
        <w:t>内部采用多线程工作的方式，具有非常高的工作效率。</w:t>
      </w:r>
      <w:r w:rsidR="00332EEF">
        <w:rPr>
          <w:rFonts w:hint="eastAsia"/>
        </w:rPr>
        <w:t>Windows</w:t>
      </w:r>
      <w:r w:rsidR="00332EEF">
        <w:rPr>
          <w:rFonts w:hint="eastAsia"/>
        </w:rPr>
        <w:t>版本</w:t>
      </w:r>
      <w:r>
        <w:rPr>
          <w:rFonts w:hint="eastAsia"/>
        </w:rPr>
        <w:t>网络核心模块基于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IOCP</w:t>
      </w:r>
      <w:r>
        <w:rPr>
          <w:rFonts w:hint="eastAsia"/>
        </w:rPr>
        <w:t>机制，</w:t>
      </w:r>
      <w:r w:rsidR="00332EEF">
        <w:rPr>
          <w:rFonts w:hint="eastAsia"/>
        </w:rPr>
        <w:t>Linux</w:t>
      </w:r>
      <w:r w:rsidR="00332EEF">
        <w:rPr>
          <w:rFonts w:hint="eastAsia"/>
        </w:rPr>
        <w:t>版本网络核心模块基于</w:t>
      </w:r>
      <w:proofErr w:type="spellStart"/>
      <w:r w:rsidR="00332EEF">
        <w:rPr>
          <w:rFonts w:hint="eastAsia"/>
        </w:rPr>
        <w:t>Epoll</w:t>
      </w:r>
      <w:proofErr w:type="spellEnd"/>
      <w:r w:rsidR="00332EEF">
        <w:rPr>
          <w:rFonts w:hint="eastAsia"/>
        </w:rPr>
        <w:t>机制，</w:t>
      </w:r>
      <w:r>
        <w:rPr>
          <w:rFonts w:hint="eastAsia"/>
        </w:rPr>
        <w:t>协议数据解析（包括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）采用轻量级解析模块，利用缓冲区循环共</w:t>
      </w:r>
      <w:r w:rsidR="003F1E45">
        <w:rPr>
          <w:rFonts w:hint="eastAsia"/>
        </w:rPr>
        <w:t>享</w:t>
      </w:r>
      <w:r>
        <w:rPr>
          <w:rFonts w:hint="eastAsia"/>
        </w:rPr>
        <w:t>和智能搜索的方式达到非常高的效率。</w:t>
      </w:r>
      <w:r w:rsidR="004C73DF">
        <w:rPr>
          <w:rFonts w:hint="eastAsia"/>
        </w:rPr>
        <w:t>整个</w:t>
      </w:r>
      <w:r w:rsidR="004C73DF">
        <w:rPr>
          <w:rFonts w:hint="eastAsia"/>
        </w:rPr>
        <w:t>SDK</w:t>
      </w:r>
      <w:r w:rsidR="004C73DF">
        <w:rPr>
          <w:rFonts w:hint="eastAsia"/>
        </w:rPr>
        <w:t>采用纯</w:t>
      </w:r>
      <w:r w:rsidR="004C73DF">
        <w:rPr>
          <w:rFonts w:hint="eastAsia"/>
        </w:rPr>
        <w:t>C</w:t>
      </w:r>
      <w:r w:rsidR="004D5800">
        <w:rPr>
          <w:rFonts w:hint="eastAsia"/>
        </w:rPr>
        <w:t>语言编写，上层应用程序可以采用</w:t>
      </w:r>
      <w:r w:rsidR="004D5800">
        <w:rPr>
          <w:rFonts w:hint="eastAsia"/>
        </w:rPr>
        <w:t>C/C++</w:t>
      </w:r>
      <w:r w:rsidR="004D5800">
        <w:rPr>
          <w:rFonts w:hint="eastAsia"/>
        </w:rPr>
        <w:t>，</w:t>
      </w:r>
      <w:r w:rsidR="004D5800">
        <w:rPr>
          <w:rFonts w:hint="eastAsia"/>
        </w:rPr>
        <w:t>C#</w:t>
      </w:r>
      <w:r w:rsidR="004D5800">
        <w:rPr>
          <w:rFonts w:hint="eastAsia"/>
        </w:rPr>
        <w:t>，</w:t>
      </w:r>
      <w:r w:rsidR="004D5800">
        <w:rPr>
          <w:rFonts w:hint="eastAsia"/>
        </w:rPr>
        <w:t>JAVA</w:t>
      </w:r>
      <w:r w:rsidR="00332EEF">
        <w:rPr>
          <w:rFonts w:hint="eastAsia"/>
        </w:rPr>
        <w:t>等进行开发</w:t>
      </w:r>
      <w:r w:rsidR="00BF544F">
        <w:rPr>
          <w:rFonts w:hint="eastAsia"/>
        </w:rPr>
        <w:t>。</w:t>
      </w:r>
    </w:p>
    <w:p w:rsidR="00B16284" w:rsidRDefault="00B16284" w:rsidP="00B16284">
      <w:pPr>
        <w:pStyle w:val="21"/>
      </w:pPr>
      <w:bookmarkStart w:id="2" w:name="_Toc321584375"/>
      <w:r>
        <w:rPr>
          <w:rFonts w:hint="eastAsia"/>
        </w:rPr>
        <w:t>SDK</w:t>
      </w:r>
      <w:r>
        <w:rPr>
          <w:rFonts w:hint="eastAsia"/>
        </w:rPr>
        <w:t>使用环境</w:t>
      </w:r>
      <w:bookmarkEnd w:id="2"/>
    </w:p>
    <w:p w:rsidR="00B16284" w:rsidRDefault="00B16284" w:rsidP="00B16284">
      <w:pPr>
        <w:pStyle w:val="15"/>
        <w:spacing w:before="156" w:after="156"/>
      </w:pPr>
      <w:r>
        <w:rPr>
          <w:rFonts w:hint="eastAsia"/>
        </w:rPr>
        <w:t xml:space="preserve">Windows XP </w:t>
      </w:r>
      <w:r w:rsidR="0046707E">
        <w:rPr>
          <w:rFonts w:hint="eastAsia"/>
        </w:rPr>
        <w:t>SP2</w:t>
      </w:r>
      <w:r>
        <w:rPr>
          <w:rFonts w:hint="eastAsia"/>
        </w:rPr>
        <w:t>及以上版本。</w:t>
      </w:r>
    </w:p>
    <w:p w:rsidR="00B16284" w:rsidRDefault="00B16284" w:rsidP="00B16284">
      <w:pPr>
        <w:pStyle w:val="15"/>
        <w:spacing w:before="156" w:after="156"/>
      </w:pPr>
      <w:r>
        <w:rPr>
          <w:rFonts w:hint="eastAsia"/>
        </w:rPr>
        <w:t xml:space="preserve">Windows 2003 Server </w:t>
      </w:r>
      <w:r>
        <w:rPr>
          <w:rFonts w:hint="eastAsia"/>
        </w:rPr>
        <w:t>及以上版本。</w:t>
      </w:r>
    </w:p>
    <w:p w:rsidR="007871FE" w:rsidRPr="00B16284" w:rsidRDefault="007871FE" w:rsidP="00B16284">
      <w:pPr>
        <w:pStyle w:val="15"/>
        <w:spacing w:before="156" w:after="156"/>
      </w:pPr>
      <w:r>
        <w:rPr>
          <w:rFonts w:hint="eastAsia"/>
        </w:rPr>
        <w:t xml:space="preserve">Linux </w:t>
      </w:r>
      <w:r>
        <w:rPr>
          <w:rFonts w:hint="eastAsia"/>
        </w:rPr>
        <w:t>内核</w:t>
      </w:r>
      <w:r>
        <w:rPr>
          <w:rFonts w:hint="eastAsia"/>
        </w:rPr>
        <w:t>2.6</w:t>
      </w:r>
      <w:r>
        <w:rPr>
          <w:rFonts w:hint="eastAsia"/>
        </w:rPr>
        <w:t>以上</w:t>
      </w:r>
      <w:r w:rsidR="00B62F0C">
        <w:rPr>
          <w:rFonts w:hint="eastAsia"/>
        </w:rPr>
        <w:t>版本</w:t>
      </w:r>
      <w:r>
        <w:rPr>
          <w:rFonts w:hint="eastAsia"/>
        </w:rPr>
        <w:t>。</w:t>
      </w:r>
    </w:p>
    <w:p w:rsidR="007311E2" w:rsidRDefault="007311E2" w:rsidP="007311E2">
      <w:pPr>
        <w:pStyle w:val="21"/>
      </w:pPr>
      <w:bookmarkStart w:id="3" w:name="_Toc321584376"/>
      <w:r>
        <w:rPr>
          <w:rFonts w:hint="eastAsia"/>
        </w:rPr>
        <w:t>读者对象</w:t>
      </w:r>
      <w:bookmarkEnd w:id="3"/>
    </w:p>
    <w:p w:rsidR="00A6419B" w:rsidRPr="006F5A96" w:rsidRDefault="00654953" w:rsidP="00A6419B">
      <w:pPr>
        <w:pStyle w:val="a6"/>
      </w:pPr>
      <w:r>
        <w:rPr>
          <w:rFonts w:hint="eastAsia"/>
        </w:rPr>
        <w:t>需要使用</w:t>
      </w:r>
      <w:r>
        <w:rPr>
          <w:rFonts w:hint="eastAsia"/>
        </w:rPr>
        <w:t>DXNVT SDK</w:t>
      </w:r>
      <w:r>
        <w:rPr>
          <w:rFonts w:hint="eastAsia"/>
        </w:rPr>
        <w:t>开发</w:t>
      </w:r>
      <w:r>
        <w:rPr>
          <w:rFonts w:hint="eastAsia"/>
        </w:rPr>
        <w:t>PC</w:t>
      </w:r>
      <w:r w:rsidR="0008699E">
        <w:rPr>
          <w:rFonts w:hint="eastAsia"/>
        </w:rPr>
        <w:t>应用</w:t>
      </w:r>
      <w:r>
        <w:rPr>
          <w:rFonts w:hint="eastAsia"/>
        </w:rPr>
        <w:t>软件的研发人员。</w:t>
      </w:r>
    </w:p>
    <w:p w:rsidR="007311E2" w:rsidRDefault="007311E2" w:rsidP="007311E2">
      <w:pPr>
        <w:pStyle w:val="21"/>
      </w:pPr>
      <w:bookmarkStart w:id="4" w:name="_Toc321584377"/>
      <w:r>
        <w:rPr>
          <w:rFonts w:hint="eastAsia"/>
        </w:rPr>
        <w:t>修订记录</w:t>
      </w:r>
      <w:bookmarkEnd w:id="4"/>
    </w:p>
    <w:tbl>
      <w:tblPr>
        <w:tblW w:w="0" w:type="auto"/>
        <w:jc w:val="center"/>
        <w:tblLook w:val="01E0"/>
      </w:tblPr>
      <w:tblGrid>
        <w:gridCol w:w="822"/>
        <w:gridCol w:w="1268"/>
        <w:gridCol w:w="1510"/>
        <w:gridCol w:w="4814"/>
      </w:tblGrid>
      <w:tr w:rsidR="007311E2" w:rsidTr="0088488D">
        <w:trPr>
          <w:cantSplit/>
          <w:tblHeader/>
          <w:jc w:val="center"/>
        </w:trPr>
        <w:tc>
          <w:tcPr>
            <w:tcW w:w="82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  <w:tl2br w:val="nil"/>
              <w:tr2bl w:val="nil"/>
            </w:tcBorders>
            <w:shd w:val="clear" w:color="auto" w:fill="D9D9D9"/>
          </w:tcPr>
          <w:p w:rsidR="007311E2" w:rsidRDefault="007311E2" w:rsidP="00186F06">
            <w:r>
              <w:rPr>
                <w:rFonts w:hint="eastAsia"/>
              </w:rPr>
              <w:t>版本</w:t>
            </w:r>
          </w:p>
        </w:tc>
        <w:tc>
          <w:tcPr>
            <w:tcW w:w="126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  <w:tl2br w:val="nil"/>
              <w:tr2bl w:val="nil"/>
            </w:tcBorders>
            <w:shd w:val="clear" w:color="auto" w:fill="D9D9D9"/>
          </w:tcPr>
          <w:p w:rsidR="007311E2" w:rsidRDefault="007311E2" w:rsidP="00186F06">
            <w:r>
              <w:rPr>
                <w:rFonts w:hint="eastAsia"/>
              </w:rPr>
              <w:t>作者</w:t>
            </w:r>
          </w:p>
        </w:tc>
        <w:tc>
          <w:tcPr>
            <w:tcW w:w="15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  <w:tl2br w:val="nil"/>
              <w:tr2bl w:val="nil"/>
            </w:tcBorders>
            <w:shd w:val="clear" w:color="auto" w:fill="D9D9D9"/>
          </w:tcPr>
          <w:p w:rsidR="007311E2" w:rsidRDefault="007311E2" w:rsidP="00186F06">
            <w:r>
              <w:rPr>
                <w:rFonts w:hint="eastAsia"/>
              </w:rPr>
              <w:t>日期</w:t>
            </w:r>
          </w:p>
        </w:tc>
        <w:tc>
          <w:tcPr>
            <w:tcW w:w="48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  <w:tl2br w:val="nil"/>
              <w:tr2bl w:val="nil"/>
            </w:tcBorders>
            <w:shd w:val="clear" w:color="auto" w:fill="D9D9D9"/>
          </w:tcPr>
          <w:p w:rsidR="007311E2" w:rsidRDefault="007311E2" w:rsidP="00186F06">
            <w:r>
              <w:rPr>
                <w:rFonts w:hint="eastAsia"/>
              </w:rPr>
              <w:t>说明</w:t>
            </w:r>
          </w:p>
        </w:tc>
      </w:tr>
      <w:tr w:rsidR="007311E2" w:rsidTr="0088488D">
        <w:trPr>
          <w:cantSplit/>
          <w:jc w:val="center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311E2" w:rsidRDefault="00392357" w:rsidP="00392357">
            <w:pPr>
              <w:jc w:val="left"/>
            </w:pPr>
            <w:r>
              <w:rPr>
                <w:rFonts w:hint="eastAsia"/>
              </w:rPr>
              <w:t>1</w:t>
            </w:r>
            <w:r w:rsidR="008F236C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311E2" w:rsidRDefault="007311E2" w:rsidP="00D57EF7">
            <w:pPr>
              <w:jc w:val="left"/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311E2" w:rsidRDefault="008F236C" w:rsidP="00D57EF7">
            <w:pPr>
              <w:jc w:val="left"/>
            </w:pPr>
            <w:r>
              <w:t>2009-12-18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311E2" w:rsidRDefault="007311E2" w:rsidP="00D57EF7">
            <w:pPr>
              <w:jc w:val="left"/>
            </w:pPr>
          </w:p>
        </w:tc>
      </w:tr>
      <w:tr w:rsidR="001452AD" w:rsidTr="0088488D">
        <w:trPr>
          <w:cantSplit/>
          <w:jc w:val="center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452AD" w:rsidRDefault="00392357" w:rsidP="00D57EF7">
            <w:pPr>
              <w:jc w:val="left"/>
            </w:pPr>
            <w:r>
              <w:rPr>
                <w:rFonts w:hint="eastAsia"/>
              </w:rPr>
              <w:t>1</w:t>
            </w:r>
            <w:r w:rsidR="001452AD">
              <w:rPr>
                <w:rFonts w:hint="eastAsia"/>
              </w:rPr>
              <w:t>.2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452AD" w:rsidRDefault="001452AD" w:rsidP="00D57EF7">
            <w:pPr>
              <w:jc w:val="left"/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452AD" w:rsidRDefault="001452AD" w:rsidP="00D57EF7">
            <w:pPr>
              <w:jc w:val="left"/>
            </w:pPr>
            <w:r>
              <w:t>2010-</w:t>
            </w:r>
            <w:r w:rsidR="0051377A">
              <w:rPr>
                <w:rFonts w:hint="eastAsia"/>
              </w:rPr>
              <w:t>0</w:t>
            </w:r>
            <w:r>
              <w:t>1-</w:t>
            </w:r>
            <w:r w:rsidR="0051377A"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452AD" w:rsidRDefault="001452AD" w:rsidP="00F35737">
            <w:pPr>
              <w:jc w:val="left"/>
            </w:pPr>
            <w:r>
              <w:rPr>
                <w:rFonts w:hint="eastAsia"/>
              </w:rPr>
              <w:t>增加绑定本地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功能</w:t>
            </w:r>
            <w:r w:rsidR="00F35737">
              <w:rPr>
                <w:rFonts w:hint="eastAsia"/>
              </w:rPr>
              <w:t>。</w:t>
            </w:r>
          </w:p>
        </w:tc>
      </w:tr>
      <w:tr w:rsidR="003E336B" w:rsidTr="0088488D">
        <w:trPr>
          <w:cantSplit/>
          <w:jc w:val="center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3E336B" w:rsidRDefault="00392357" w:rsidP="00D57EF7">
            <w:pPr>
              <w:jc w:val="left"/>
            </w:pPr>
            <w:r>
              <w:rPr>
                <w:rFonts w:hint="eastAsia"/>
              </w:rPr>
              <w:t>1</w:t>
            </w:r>
            <w:r w:rsidR="003E336B">
              <w:rPr>
                <w:rFonts w:hint="eastAsia"/>
              </w:rPr>
              <w:t>.3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3E336B" w:rsidRDefault="003E336B" w:rsidP="00D57EF7">
            <w:pPr>
              <w:jc w:val="left"/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3E336B" w:rsidRDefault="003E336B" w:rsidP="00D57EF7">
            <w:pPr>
              <w:jc w:val="left"/>
            </w:pPr>
            <w:r>
              <w:t>2010-</w:t>
            </w:r>
            <w:r>
              <w:rPr>
                <w:rFonts w:hint="eastAsia"/>
              </w:rPr>
              <w:t>0</w:t>
            </w:r>
            <w:r>
              <w:t>5-22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3E336B" w:rsidRDefault="003E336B" w:rsidP="001452AD">
            <w:pPr>
              <w:jc w:val="left"/>
            </w:pPr>
            <w:r>
              <w:rPr>
                <w:rFonts w:hint="eastAsia"/>
              </w:rPr>
              <w:t>增加了抓拍接口函数</w:t>
            </w:r>
            <w:r w:rsidR="00F35737">
              <w:rPr>
                <w:rFonts w:hint="eastAsia"/>
              </w:rPr>
              <w:t>。</w:t>
            </w:r>
          </w:p>
        </w:tc>
      </w:tr>
      <w:tr w:rsidR="0078011D" w:rsidTr="0088488D">
        <w:trPr>
          <w:cantSplit/>
          <w:jc w:val="center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8011D" w:rsidRDefault="00392357" w:rsidP="00D57EF7">
            <w:pPr>
              <w:jc w:val="left"/>
            </w:pPr>
            <w:r>
              <w:rPr>
                <w:rFonts w:hint="eastAsia"/>
              </w:rPr>
              <w:t>1</w:t>
            </w:r>
            <w:r w:rsidR="0078011D">
              <w:rPr>
                <w:rFonts w:hint="eastAsia"/>
              </w:rPr>
              <w:t>.4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8011D" w:rsidRDefault="0078011D" w:rsidP="00D57EF7">
            <w:pPr>
              <w:jc w:val="left"/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8011D" w:rsidRDefault="0078011D" w:rsidP="00D57EF7">
            <w:pPr>
              <w:jc w:val="left"/>
            </w:pPr>
            <w:r>
              <w:t>2010-10-23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8011D" w:rsidRDefault="0078011D" w:rsidP="001452AD">
            <w:pPr>
              <w:jc w:val="left"/>
            </w:pPr>
            <w:proofErr w:type="spellStart"/>
            <w:r w:rsidRPr="00CD7402">
              <w:t>DX_NVT_CB_media_arrive</w:t>
            </w:r>
            <w:proofErr w:type="spellEnd"/>
            <w:r>
              <w:rPr>
                <w:rFonts w:hint="eastAsia"/>
              </w:rPr>
              <w:t>增加了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</w:t>
            </w:r>
          </w:p>
        </w:tc>
      </w:tr>
      <w:tr w:rsidR="00EB7FBE" w:rsidTr="0088488D">
        <w:trPr>
          <w:cantSplit/>
          <w:jc w:val="center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EB7FBE" w:rsidRDefault="00392357" w:rsidP="00D57EF7">
            <w:pPr>
              <w:jc w:val="left"/>
            </w:pPr>
            <w:r>
              <w:rPr>
                <w:rFonts w:hint="eastAsia"/>
              </w:rPr>
              <w:t>1</w:t>
            </w:r>
            <w:r w:rsidR="00EB7FBE">
              <w:rPr>
                <w:rFonts w:hint="eastAsia"/>
              </w:rPr>
              <w:t>.5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EB7FBE" w:rsidRDefault="00EB7FBE" w:rsidP="00D57EF7">
            <w:pPr>
              <w:jc w:val="left"/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EB7FBE" w:rsidRDefault="00EB7FBE" w:rsidP="00D57EF7">
            <w:pPr>
              <w:jc w:val="left"/>
            </w:pPr>
            <w:r>
              <w:t>2010-10-27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EB7FBE" w:rsidRPr="00CD7402" w:rsidRDefault="00EB7FBE" w:rsidP="001452AD">
            <w:pPr>
              <w:jc w:val="left"/>
            </w:pPr>
            <w:r>
              <w:rPr>
                <w:rFonts w:hint="eastAsia"/>
              </w:rPr>
              <w:t>增加了应用举例</w:t>
            </w:r>
            <w:r w:rsidR="00F35737">
              <w:rPr>
                <w:rFonts w:hint="eastAsia"/>
              </w:rPr>
              <w:t>。</w:t>
            </w:r>
          </w:p>
        </w:tc>
      </w:tr>
      <w:tr w:rsidR="002D01EB" w:rsidTr="0088488D">
        <w:trPr>
          <w:cantSplit/>
          <w:jc w:val="center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2D01EB" w:rsidRDefault="00392357" w:rsidP="00D57EF7">
            <w:pPr>
              <w:jc w:val="left"/>
            </w:pPr>
            <w:r>
              <w:rPr>
                <w:rFonts w:hint="eastAsia"/>
              </w:rPr>
              <w:t>1</w:t>
            </w:r>
            <w:r w:rsidR="002D01EB">
              <w:rPr>
                <w:rFonts w:hint="eastAsia"/>
              </w:rPr>
              <w:t>.6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2D01EB" w:rsidRDefault="002D01EB" w:rsidP="00D57EF7">
            <w:pPr>
              <w:jc w:val="left"/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2D01EB" w:rsidRDefault="002D01EB" w:rsidP="00D57EF7">
            <w:pPr>
              <w:jc w:val="left"/>
            </w:pPr>
            <w:r>
              <w:t>2010-12-9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2D01EB" w:rsidRDefault="002D01EB" w:rsidP="001452AD">
            <w:pPr>
              <w:jc w:val="left"/>
            </w:pPr>
            <w:r>
              <w:rPr>
                <w:rFonts w:hint="eastAsia"/>
              </w:rPr>
              <w:t>修改了数据结构</w:t>
            </w:r>
            <w:r w:rsidRPr="000E10F1">
              <w:t>DEVICE_INFO</w:t>
            </w:r>
            <w:r>
              <w:rPr>
                <w:rFonts w:hint="eastAsia"/>
              </w:rPr>
              <w:t>的定义</w:t>
            </w:r>
            <w:r w:rsidR="00C054A9">
              <w:rPr>
                <w:rFonts w:hint="eastAsia"/>
              </w:rPr>
              <w:t>，增加对媒体通道</w:t>
            </w:r>
            <w:r w:rsidR="00C054A9">
              <w:rPr>
                <w:rFonts w:hint="eastAsia"/>
              </w:rPr>
              <w:t>ID</w:t>
            </w:r>
            <w:r w:rsidR="00C054A9">
              <w:rPr>
                <w:rFonts w:hint="eastAsia"/>
              </w:rPr>
              <w:t>的说明</w:t>
            </w:r>
            <w:r w:rsidR="00F35737">
              <w:rPr>
                <w:rFonts w:hint="eastAsia"/>
              </w:rPr>
              <w:t>。</w:t>
            </w:r>
          </w:p>
        </w:tc>
      </w:tr>
      <w:tr w:rsidR="00702B83" w:rsidTr="0088488D">
        <w:trPr>
          <w:cantSplit/>
          <w:jc w:val="center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02B83" w:rsidRDefault="00392357" w:rsidP="00D57EF7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 w:rsidR="00702B83">
              <w:rPr>
                <w:rFonts w:hint="eastAsia"/>
              </w:rPr>
              <w:t>.7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02B83" w:rsidRDefault="00702B83" w:rsidP="00D57EF7">
            <w:pPr>
              <w:jc w:val="left"/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02B83" w:rsidRDefault="00702B83" w:rsidP="00D57EF7">
            <w:pPr>
              <w:jc w:val="left"/>
            </w:pPr>
            <w:r>
              <w:t>2011-</w:t>
            </w:r>
            <w:r>
              <w:rPr>
                <w:rFonts w:hint="eastAsia"/>
              </w:rPr>
              <w:t>0</w:t>
            </w:r>
            <w:r>
              <w:t>1-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02B83" w:rsidRDefault="00702B83" w:rsidP="00F35737">
            <w:pPr>
              <w:jc w:val="left"/>
            </w:pPr>
            <w:r>
              <w:rPr>
                <w:rFonts w:hint="eastAsia"/>
              </w:rPr>
              <w:t>修改了</w:t>
            </w:r>
            <w:proofErr w:type="spellStart"/>
            <w:r w:rsidRPr="00702B83">
              <w:t>DX_NVT_add_device</w:t>
            </w:r>
            <w:proofErr w:type="spellEnd"/>
            <w:r w:rsidR="00F35737">
              <w:rPr>
                <w:rFonts w:hint="eastAsia"/>
              </w:rPr>
              <w:t>。</w:t>
            </w:r>
            <w:proofErr w:type="spellStart"/>
            <w:r w:rsidRPr="00702B83">
              <w:t>DX_NVT_CB_device_create</w:t>
            </w:r>
            <w:proofErr w:type="spellEnd"/>
            <w:r>
              <w:rPr>
                <w:rFonts w:hint="eastAsia"/>
              </w:rPr>
              <w:t>接口，增加了</w:t>
            </w: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参数。</w:t>
            </w:r>
          </w:p>
        </w:tc>
      </w:tr>
      <w:tr w:rsidR="00F35737" w:rsidTr="0088488D">
        <w:trPr>
          <w:cantSplit/>
          <w:jc w:val="center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F35737" w:rsidRDefault="00392357" w:rsidP="00D57EF7">
            <w:pPr>
              <w:jc w:val="left"/>
            </w:pPr>
            <w:r>
              <w:rPr>
                <w:rFonts w:hint="eastAsia"/>
              </w:rPr>
              <w:t>1</w:t>
            </w:r>
            <w:r w:rsidR="00F35737">
              <w:rPr>
                <w:rFonts w:hint="eastAsia"/>
              </w:rPr>
              <w:t>.8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F35737" w:rsidRDefault="00F35737" w:rsidP="00D57EF7">
            <w:pPr>
              <w:jc w:val="left"/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F35737" w:rsidRDefault="00F35737" w:rsidP="00D57EF7">
            <w:pPr>
              <w:jc w:val="left"/>
            </w:pPr>
            <w:r>
              <w:t>2011-</w:t>
            </w:r>
            <w:r>
              <w:rPr>
                <w:rFonts w:hint="eastAsia"/>
              </w:rPr>
              <w:t>0</w:t>
            </w:r>
            <w:r>
              <w:t>1-</w:t>
            </w: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F35737" w:rsidRDefault="00F35737" w:rsidP="00702B83">
            <w:pPr>
              <w:jc w:val="left"/>
            </w:pPr>
            <w:r>
              <w:rPr>
                <w:rFonts w:hint="eastAsia"/>
              </w:rPr>
              <w:t>增加了消息上下文参数，增加了本地监听操作函数。</w:t>
            </w:r>
          </w:p>
        </w:tc>
      </w:tr>
      <w:tr w:rsidR="00F7697D" w:rsidTr="0088488D">
        <w:trPr>
          <w:cantSplit/>
          <w:jc w:val="center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F7697D" w:rsidRPr="00F7697D" w:rsidRDefault="00392357" w:rsidP="00D57EF7">
            <w:pPr>
              <w:jc w:val="left"/>
            </w:pPr>
            <w:r>
              <w:rPr>
                <w:rFonts w:hint="eastAsia"/>
              </w:rPr>
              <w:t>1</w:t>
            </w:r>
            <w:r w:rsidR="00F7697D">
              <w:rPr>
                <w:rFonts w:hint="eastAsia"/>
              </w:rPr>
              <w:t>.9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F7697D" w:rsidRDefault="00F7697D" w:rsidP="00D57EF7">
            <w:pPr>
              <w:jc w:val="left"/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F7697D" w:rsidRDefault="00F7697D" w:rsidP="00D57EF7">
            <w:pPr>
              <w:jc w:val="left"/>
            </w:pPr>
            <w:r>
              <w:rPr>
                <w:rFonts w:hint="eastAsia"/>
              </w:rPr>
              <w:t>2011-02-09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F7697D" w:rsidRDefault="00F7697D" w:rsidP="00702B83">
            <w:pPr>
              <w:jc w:val="left"/>
            </w:pPr>
            <w:r w:rsidRPr="00F7697D">
              <w:rPr>
                <w:rFonts w:hint="eastAsia"/>
              </w:rPr>
              <w:t>修改了</w:t>
            </w:r>
            <w:proofErr w:type="spellStart"/>
            <w:r w:rsidRPr="00F7697D">
              <w:rPr>
                <w:rFonts w:hint="eastAsia"/>
              </w:rPr>
              <w:t>DX_NVT_init_media_param</w:t>
            </w:r>
            <w:proofErr w:type="spellEnd"/>
            <w:r w:rsidRPr="00F7697D">
              <w:rPr>
                <w:rFonts w:hint="eastAsia"/>
              </w:rPr>
              <w:t>接口参数</w:t>
            </w:r>
            <w:r>
              <w:rPr>
                <w:rFonts w:hint="eastAsia"/>
              </w:rPr>
              <w:t>，</w:t>
            </w:r>
            <w:r w:rsidRPr="00F7697D">
              <w:rPr>
                <w:rFonts w:hint="eastAsia"/>
              </w:rPr>
              <w:t>增加</w:t>
            </w:r>
            <w:proofErr w:type="spellStart"/>
            <w:r w:rsidRPr="00F7697D">
              <w:rPr>
                <w:rFonts w:hint="eastAsia"/>
              </w:rPr>
              <w:t>DX_NVT_get_device_base_info</w:t>
            </w:r>
            <w:proofErr w:type="spellEnd"/>
            <w:r w:rsidRPr="00F7697D">
              <w:rPr>
                <w:rFonts w:hint="eastAsia"/>
              </w:rPr>
              <w:t>接口</w:t>
            </w:r>
            <w:r>
              <w:rPr>
                <w:rFonts w:hint="eastAsia"/>
              </w:rPr>
              <w:t>。</w:t>
            </w:r>
          </w:p>
        </w:tc>
      </w:tr>
    </w:tbl>
    <w:p w:rsidR="009C512D" w:rsidRDefault="009C512D" w:rsidP="00387744">
      <w:pPr>
        <w:pStyle w:val="1"/>
      </w:pPr>
      <w:bookmarkStart w:id="5" w:name="_Toc276992436"/>
      <w:bookmarkStart w:id="6" w:name="_Toc276992708"/>
      <w:bookmarkStart w:id="7" w:name="_Toc277605425"/>
      <w:bookmarkStart w:id="8" w:name="_Toc278373455"/>
      <w:bookmarkStart w:id="9" w:name="_Toc280182029"/>
      <w:bookmarkStart w:id="10" w:name="_Toc321584378"/>
      <w:r>
        <w:rPr>
          <w:rFonts w:hint="eastAsia"/>
        </w:rPr>
        <w:t>声明</w:t>
      </w:r>
      <w:bookmarkEnd w:id="5"/>
      <w:bookmarkEnd w:id="6"/>
      <w:bookmarkEnd w:id="7"/>
      <w:bookmarkEnd w:id="8"/>
      <w:bookmarkEnd w:id="9"/>
      <w:bookmarkEnd w:id="10"/>
    </w:p>
    <w:p w:rsidR="009C512D" w:rsidRDefault="009C512D" w:rsidP="009C512D">
      <w:pPr>
        <w:pStyle w:val="a6"/>
      </w:pPr>
      <w:r>
        <w:rPr>
          <w:rFonts w:hint="eastAsia"/>
        </w:rPr>
        <w:t xml:space="preserve">Copyright </w:t>
      </w:r>
      <w:r w:rsidRPr="008C7324">
        <w:rPr>
          <w:rFonts w:hint="eastAsia"/>
          <w:sz w:val="24"/>
        </w:rPr>
        <w:t>©</w:t>
      </w:r>
      <w:r>
        <w:rPr>
          <w:rFonts w:hint="eastAsia"/>
        </w:rPr>
        <w:t xml:space="preserve"> </w:t>
      </w:r>
      <w:r w:rsidR="00FC009D">
        <w:rPr>
          <w:rFonts w:hint="eastAsia"/>
        </w:rPr>
        <w:t>2009~</w:t>
      </w:r>
      <w:r>
        <w:rPr>
          <w:rFonts w:hint="eastAsia"/>
        </w:rPr>
        <w:t>201</w:t>
      </w:r>
      <w:r w:rsidR="00B81E9B">
        <w:rPr>
          <w:rFonts w:hint="eastAsia"/>
        </w:rPr>
        <w:t>2</w:t>
      </w:r>
      <w:r>
        <w:rPr>
          <w:rFonts w:hint="eastAsia"/>
        </w:rPr>
        <w:t>北京大讯科技有限公司</w:t>
      </w:r>
      <w:r>
        <w:rPr>
          <w:rFonts w:hint="eastAsia"/>
        </w:rPr>
        <w:t xml:space="preserve">  </w:t>
      </w:r>
      <w:r>
        <w:rPr>
          <w:rFonts w:hint="eastAsia"/>
        </w:rPr>
        <w:t>版权所有，保留一切权利。</w:t>
      </w:r>
    </w:p>
    <w:p w:rsidR="009C512D" w:rsidRPr="00F40FC5" w:rsidRDefault="009C512D" w:rsidP="009C512D">
      <w:pPr>
        <w:pStyle w:val="a6"/>
      </w:pPr>
      <w:r>
        <w:rPr>
          <w:rFonts w:hint="eastAsia"/>
        </w:rPr>
        <w:t>未经本公司书面许可，任何单位和个人不得擅自摘抄、复制本书内容的部分或者全部，并不得以任何形式传播。</w:t>
      </w:r>
    </w:p>
    <w:p w:rsidR="007311E2" w:rsidRDefault="009C512D" w:rsidP="007311E2">
      <w:pPr>
        <w:pStyle w:val="a6"/>
      </w:pPr>
      <w:r>
        <w:rPr>
          <w:rFonts w:hint="eastAsia"/>
        </w:rPr>
        <w:t>由于</w:t>
      </w:r>
      <w:r w:rsidR="00C73069">
        <w:rPr>
          <w:rFonts w:hint="eastAsia"/>
        </w:rPr>
        <w:t>SDK</w:t>
      </w:r>
      <w:r>
        <w:rPr>
          <w:rFonts w:hint="eastAsia"/>
        </w:rPr>
        <w:t>版本</w:t>
      </w:r>
      <w:r w:rsidR="00C73069">
        <w:rPr>
          <w:rFonts w:hint="eastAsia"/>
        </w:rPr>
        <w:t>变更</w:t>
      </w:r>
      <w:r>
        <w:rPr>
          <w:rFonts w:hint="eastAsia"/>
        </w:rPr>
        <w:t>或者其他原因，本手册内容可能变更。</w:t>
      </w:r>
      <w:proofErr w:type="gramStart"/>
      <w:r>
        <w:rPr>
          <w:rFonts w:hint="eastAsia"/>
        </w:rPr>
        <w:t>大讯公司</w:t>
      </w:r>
      <w:proofErr w:type="gramEnd"/>
      <w:r>
        <w:rPr>
          <w:rFonts w:hint="eastAsia"/>
        </w:rPr>
        <w:t>保留在没有通知或者提示的情况下对本手册的内容进行修改的权利。本手册仅作为使用指导，</w:t>
      </w:r>
      <w:proofErr w:type="gramStart"/>
      <w:r>
        <w:rPr>
          <w:rFonts w:hint="eastAsia"/>
        </w:rPr>
        <w:t>大讯公司</w:t>
      </w:r>
      <w:proofErr w:type="gramEnd"/>
      <w:r>
        <w:rPr>
          <w:rFonts w:hint="eastAsia"/>
        </w:rPr>
        <w:t>尽全力在本手册中提供准确的信息，</w:t>
      </w:r>
      <w:proofErr w:type="gramStart"/>
      <w:r>
        <w:rPr>
          <w:rFonts w:hint="eastAsia"/>
        </w:rPr>
        <w:t>但是大讯公司</w:t>
      </w:r>
      <w:proofErr w:type="gramEnd"/>
      <w:r>
        <w:rPr>
          <w:rFonts w:hint="eastAsia"/>
        </w:rPr>
        <w:t>并不确保手册内容完全没有错误，本手册中的所有陈述、信息和建议也不构成任何明示或暗示的担保。本手册说明中如有疑问或争议的，以公司最终解释为准。</w:t>
      </w:r>
    </w:p>
    <w:p w:rsidR="00C73069" w:rsidRDefault="00C73069" w:rsidP="00C73069">
      <w:pPr>
        <w:pStyle w:val="1"/>
      </w:pPr>
      <w:bookmarkStart w:id="11" w:name="_Toc321584379"/>
      <w:r>
        <w:rPr>
          <w:rFonts w:hint="eastAsia"/>
        </w:rPr>
        <w:t>目录</w:t>
      </w:r>
      <w:bookmarkEnd w:id="11"/>
    </w:p>
    <w:p w:rsidR="0097267F" w:rsidRDefault="0097267F">
      <w:pPr>
        <w:pStyle w:val="TOC"/>
      </w:pPr>
      <w:r>
        <w:rPr>
          <w:lang w:val="zh-CN"/>
        </w:rPr>
        <w:t>目录</w:t>
      </w:r>
    </w:p>
    <w:p w:rsidR="004311DE" w:rsidRDefault="009307B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97267F">
        <w:instrText xml:space="preserve"> TOC \o "1-3" \h \z \u </w:instrText>
      </w:r>
      <w:r>
        <w:fldChar w:fldCharType="separate"/>
      </w:r>
      <w:hyperlink w:anchor="_Toc321584373" w:history="1">
        <w:r w:rsidR="004311DE" w:rsidRPr="00AE527B">
          <w:rPr>
            <w:rStyle w:val="af2"/>
            <w:rFonts w:cs="Arial"/>
            <w:noProof/>
          </w:rPr>
          <w:t>1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rFonts w:hint="eastAsia"/>
            <w:noProof/>
          </w:rPr>
          <w:t>前言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74" w:history="1">
        <w:r w:rsidR="004311DE" w:rsidRPr="00AE527B">
          <w:rPr>
            <w:rStyle w:val="af2"/>
            <w:noProof/>
          </w:rPr>
          <w:t>1.1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rFonts w:hint="eastAsia"/>
            <w:noProof/>
          </w:rPr>
          <w:t>引言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75" w:history="1">
        <w:r w:rsidR="004311DE" w:rsidRPr="00AE527B">
          <w:rPr>
            <w:rStyle w:val="af2"/>
            <w:noProof/>
          </w:rPr>
          <w:t>1.2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SDK</w:t>
        </w:r>
        <w:r w:rsidR="004311DE" w:rsidRPr="00AE527B">
          <w:rPr>
            <w:rStyle w:val="af2"/>
            <w:rFonts w:hint="eastAsia"/>
            <w:noProof/>
          </w:rPr>
          <w:t>使用环境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76" w:history="1">
        <w:r w:rsidR="004311DE" w:rsidRPr="00AE527B">
          <w:rPr>
            <w:rStyle w:val="af2"/>
            <w:noProof/>
          </w:rPr>
          <w:t>1.3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rFonts w:hint="eastAsia"/>
            <w:noProof/>
          </w:rPr>
          <w:t>读者对象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77" w:history="1">
        <w:r w:rsidR="004311DE" w:rsidRPr="00AE527B">
          <w:rPr>
            <w:rStyle w:val="af2"/>
            <w:noProof/>
          </w:rPr>
          <w:t>1.4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rFonts w:hint="eastAsia"/>
            <w:noProof/>
          </w:rPr>
          <w:t>修订记录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78" w:history="1">
        <w:r w:rsidR="004311DE" w:rsidRPr="00AE527B">
          <w:rPr>
            <w:rStyle w:val="af2"/>
            <w:rFonts w:cs="Arial"/>
            <w:noProof/>
          </w:rPr>
          <w:t>2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rFonts w:hint="eastAsia"/>
            <w:noProof/>
          </w:rPr>
          <w:t>声明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79" w:history="1">
        <w:r w:rsidR="004311DE" w:rsidRPr="00AE527B">
          <w:rPr>
            <w:rStyle w:val="af2"/>
            <w:rFonts w:cs="Arial"/>
            <w:noProof/>
          </w:rPr>
          <w:t>3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rFonts w:hint="eastAsia"/>
            <w:noProof/>
          </w:rPr>
          <w:t>目录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80" w:history="1">
        <w:r w:rsidR="004311DE" w:rsidRPr="00AE527B">
          <w:rPr>
            <w:rStyle w:val="af2"/>
            <w:rFonts w:cs="Arial"/>
            <w:noProof/>
          </w:rPr>
          <w:t>4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rFonts w:hint="eastAsia"/>
            <w:noProof/>
          </w:rPr>
          <w:t>数据类型定义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81" w:history="1">
        <w:r w:rsidR="004311DE" w:rsidRPr="00AE527B">
          <w:rPr>
            <w:rStyle w:val="af2"/>
            <w:noProof/>
          </w:rPr>
          <w:t>4.1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DEVICE_Handle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82" w:history="1">
        <w:r w:rsidR="004311DE" w:rsidRPr="00AE527B">
          <w:rPr>
            <w:rStyle w:val="af2"/>
            <w:noProof/>
          </w:rPr>
          <w:t>4.2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MEDIA_TYPE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83" w:history="1">
        <w:r w:rsidR="004311DE" w:rsidRPr="00AE527B">
          <w:rPr>
            <w:rStyle w:val="af2"/>
            <w:noProof/>
          </w:rPr>
          <w:t>4.3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STREAM_TRANS_PROTOCOL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84" w:history="1">
        <w:r w:rsidR="004311DE" w:rsidRPr="00AE527B">
          <w:rPr>
            <w:rStyle w:val="af2"/>
            <w:noProof/>
          </w:rPr>
          <w:t>4.4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STREAM_TRASN_DIR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85" w:history="1">
        <w:r w:rsidR="004311DE" w:rsidRPr="00AE527B">
          <w:rPr>
            <w:rStyle w:val="af2"/>
            <w:noProof/>
          </w:rPr>
          <w:t>4.5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DEVICE_CREATE_MODE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86" w:history="1">
        <w:r w:rsidR="004311DE" w:rsidRPr="00AE527B">
          <w:rPr>
            <w:rStyle w:val="af2"/>
            <w:noProof/>
          </w:rPr>
          <w:t>4.6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DEVICE_DELETE_REASON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87" w:history="1">
        <w:r w:rsidR="004311DE" w:rsidRPr="00AE527B">
          <w:rPr>
            <w:rStyle w:val="af2"/>
            <w:noProof/>
          </w:rPr>
          <w:t>4.7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SNAP_FORMAT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88" w:history="1">
        <w:r w:rsidR="004311DE" w:rsidRPr="00AE527B">
          <w:rPr>
            <w:rStyle w:val="af2"/>
            <w:noProof/>
          </w:rPr>
          <w:t>4.8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RESULT_CODE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89" w:history="1">
        <w:r w:rsidR="004311DE" w:rsidRPr="00AE527B">
          <w:rPr>
            <w:rStyle w:val="af2"/>
            <w:rFonts w:cs="Arial"/>
            <w:noProof/>
          </w:rPr>
          <w:t>5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rFonts w:hint="eastAsia"/>
            <w:noProof/>
          </w:rPr>
          <w:t>数据结构定义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90" w:history="1">
        <w:r w:rsidR="004311DE" w:rsidRPr="00AE527B">
          <w:rPr>
            <w:rStyle w:val="af2"/>
            <w:noProof/>
          </w:rPr>
          <w:t>5.1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DEVICE_PARAM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91" w:history="1">
        <w:r w:rsidR="004311DE" w:rsidRPr="00AE527B">
          <w:rPr>
            <w:rStyle w:val="af2"/>
            <w:noProof/>
          </w:rPr>
          <w:t>5.2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DEVICE_BASE_INFO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92" w:history="1">
        <w:r w:rsidR="004311DE" w:rsidRPr="00AE527B">
          <w:rPr>
            <w:rStyle w:val="af2"/>
            <w:rFonts w:cs="Arial"/>
            <w:noProof/>
          </w:rPr>
          <w:t>6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rFonts w:hint="eastAsia"/>
            <w:noProof/>
          </w:rPr>
          <w:t>接口说明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93" w:history="1">
        <w:r w:rsidR="004311DE" w:rsidRPr="00AE527B">
          <w:rPr>
            <w:rStyle w:val="af2"/>
            <w:noProof/>
          </w:rPr>
          <w:t>6.1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SDK</w:t>
        </w:r>
        <w:r w:rsidR="004311DE" w:rsidRPr="00AE527B">
          <w:rPr>
            <w:rStyle w:val="af2"/>
            <w:rFonts w:hint="eastAsia"/>
            <w:noProof/>
          </w:rPr>
          <w:t>控制函数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94" w:history="1">
        <w:r w:rsidR="004311DE" w:rsidRPr="00AE527B">
          <w:rPr>
            <w:rStyle w:val="af2"/>
            <w:noProof/>
          </w:rPr>
          <w:t>6.1.1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DX_NVT_set_callback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95" w:history="1">
        <w:r w:rsidR="004311DE" w:rsidRPr="00AE527B">
          <w:rPr>
            <w:rStyle w:val="af2"/>
            <w:noProof/>
          </w:rPr>
          <w:t>6.1.2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DX_NVT_open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96" w:history="1">
        <w:r w:rsidR="004311DE" w:rsidRPr="00AE527B">
          <w:rPr>
            <w:rStyle w:val="af2"/>
            <w:noProof/>
          </w:rPr>
          <w:t>6.1.3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DX_NVT_close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97" w:history="1">
        <w:r w:rsidR="004311DE" w:rsidRPr="00AE527B">
          <w:rPr>
            <w:rStyle w:val="af2"/>
            <w:noProof/>
          </w:rPr>
          <w:t>6.2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TCP</w:t>
        </w:r>
        <w:r w:rsidR="004311DE" w:rsidRPr="00AE527B">
          <w:rPr>
            <w:rStyle w:val="af2"/>
            <w:rFonts w:hint="eastAsia"/>
            <w:noProof/>
          </w:rPr>
          <w:t>监听操作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98" w:history="1">
        <w:r w:rsidR="004311DE" w:rsidRPr="00AE527B">
          <w:rPr>
            <w:rStyle w:val="af2"/>
            <w:noProof/>
          </w:rPr>
          <w:t>6.2.1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DX_NVT_start_listen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399" w:history="1">
        <w:r w:rsidR="004311DE" w:rsidRPr="00AE527B">
          <w:rPr>
            <w:rStyle w:val="af2"/>
            <w:noProof/>
          </w:rPr>
          <w:t>6.2.2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DX_NVT_stop_listen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00" w:history="1">
        <w:r w:rsidR="004311DE" w:rsidRPr="00AE527B">
          <w:rPr>
            <w:rStyle w:val="af2"/>
            <w:noProof/>
          </w:rPr>
          <w:t>6.2.3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DX_NVT_stop_all_listen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01" w:history="1">
        <w:r w:rsidR="004311DE" w:rsidRPr="00AE527B">
          <w:rPr>
            <w:rStyle w:val="af2"/>
            <w:noProof/>
          </w:rPr>
          <w:t>6.3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rFonts w:hint="eastAsia"/>
            <w:noProof/>
          </w:rPr>
          <w:t>设备操作基本函数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02" w:history="1">
        <w:r w:rsidR="004311DE" w:rsidRPr="00AE527B">
          <w:rPr>
            <w:rStyle w:val="af2"/>
            <w:noProof/>
          </w:rPr>
          <w:t>6.3.1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DX_NVT_add_device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03" w:history="1">
        <w:r w:rsidR="004311DE" w:rsidRPr="00AE527B">
          <w:rPr>
            <w:rStyle w:val="af2"/>
            <w:noProof/>
          </w:rPr>
          <w:t>6.3.2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DX_NVT_request_delete_device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04" w:history="1">
        <w:r w:rsidR="004311DE" w:rsidRPr="00AE527B">
          <w:rPr>
            <w:rStyle w:val="af2"/>
            <w:noProof/>
          </w:rPr>
          <w:t>6.3.3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DX_NVT_release_device_handle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05" w:history="1">
        <w:r w:rsidR="004311DE" w:rsidRPr="00AE527B">
          <w:rPr>
            <w:rStyle w:val="af2"/>
            <w:noProof/>
          </w:rPr>
          <w:t>6.3.4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DX_NVT_set_device_context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06" w:history="1">
        <w:r w:rsidR="004311DE" w:rsidRPr="00AE527B">
          <w:rPr>
            <w:rStyle w:val="af2"/>
            <w:noProof/>
          </w:rPr>
          <w:t>6.3.5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DX_NVT_get_device_context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07" w:history="1">
        <w:r w:rsidR="004311DE" w:rsidRPr="00AE527B">
          <w:rPr>
            <w:rStyle w:val="af2"/>
            <w:noProof/>
          </w:rPr>
          <w:t>6.4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rFonts w:hint="eastAsia"/>
            <w:noProof/>
          </w:rPr>
          <w:t>设备功能控制函数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08" w:history="1">
        <w:r w:rsidR="004311DE" w:rsidRPr="00AE527B">
          <w:rPr>
            <w:rStyle w:val="af2"/>
            <w:noProof/>
          </w:rPr>
          <w:t>6.4.1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DX_NVT_get_device_base_info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09" w:history="1">
        <w:r w:rsidR="004311DE" w:rsidRPr="00AE527B">
          <w:rPr>
            <w:rStyle w:val="af2"/>
            <w:noProof/>
          </w:rPr>
          <w:t>6.4.2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DX_NVT_set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10" w:history="1">
        <w:r w:rsidR="004311DE" w:rsidRPr="00AE527B">
          <w:rPr>
            <w:rStyle w:val="af2"/>
            <w:noProof/>
          </w:rPr>
          <w:t>6.4.3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DX_NVT_get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11" w:history="1">
        <w:r w:rsidR="004311DE" w:rsidRPr="00AE527B">
          <w:rPr>
            <w:rStyle w:val="af2"/>
            <w:noProof/>
          </w:rPr>
          <w:t>6.4.4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DX_NVT_exe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12" w:history="1">
        <w:r w:rsidR="004311DE" w:rsidRPr="00AE527B">
          <w:rPr>
            <w:rStyle w:val="af2"/>
            <w:noProof/>
          </w:rPr>
          <w:t>6.4.5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DX_NVT_snap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13" w:history="1">
        <w:r w:rsidR="004311DE" w:rsidRPr="00AE527B">
          <w:rPr>
            <w:rStyle w:val="af2"/>
            <w:noProof/>
          </w:rPr>
          <w:t>6.5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rFonts w:hint="eastAsia"/>
            <w:noProof/>
          </w:rPr>
          <w:t>设备媒体流操作函数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14" w:history="1">
        <w:r w:rsidR="004311DE" w:rsidRPr="00AE527B">
          <w:rPr>
            <w:rStyle w:val="af2"/>
            <w:noProof/>
          </w:rPr>
          <w:t>6.5.1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DX_NVT_init_media_param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15" w:history="1">
        <w:r w:rsidR="004311DE" w:rsidRPr="00AE527B">
          <w:rPr>
            <w:rStyle w:val="af2"/>
            <w:noProof/>
          </w:rPr>
          <w:t>6.5.2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DX_NVT_open_media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16" w:history="1">
        <w:r w:rsidR="004311DE" w:rsidRPr="00AE527B">
          <w:rPr>
            <w:rStyle w:val="af2"/>
            <w:noProof/>
          </w:rPr>
          <w:t>6.5.3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DX_NVT_close_media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17" w:history="1">
        <w:r w:rsidR="004311DE" w:rsidRPr="00AE527B">
          <w:rPr>
            <w:rStyle w:val="af2"/>
            <w:noProof/>
          </w:rPr>
          <w:t>6.5.4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DX_NVT_set_media_receive_buf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18" w:history="1">
        <w:r w:rsidR="004311DE" w:rsidRPr="00AE527B">
          <w:rPr>
            <w:rStyle w:val="af2"/>
            <w:noProof/>
          </w:rPr>
          <w:t>6.5.5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DX_NVT_send_media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19" w:history="1">
        <w:r w:rsidR="004311DE" w:rsidRPr="00AE527B">
          <w:rPr>
            <w:rStyle w:val="af2"/>
            <w:noProof/>
          </w:rPr>
          <w:t>6.6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rFonts w:hint="eastAsia"/>
            <w:noProof/>
          </w:rPr>
          <w:t>回调函数定义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20" w:history="1">
        <w:r w:rsidR="004311DE" w:rsidRPr="00AE527B">
          <w:rPr>
            <w:rStyle w:val="af2"/>
            <w:noProof/>
          </w:rPr>
          <w:t>6.6.1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DX_NVT_CB_device_create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21" w:history="1">
        <w:r w:rsidR="004311DE" w:rsidRPr="00AE527B">
          <w:rPr>
            <w:rStyle w:val="af2"/>
            <w:noProof/>
          </w:rPr>
          <w:t>6.6.2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DX_NVT_CB_set_response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22" w:history="1">
        <w:r w:rsidR="004311DE" w:rsidRPr="00AE527B">
          <w:rPr>
            <w:rStyle w:val="af2"/>
            <w:noProof/>
          </w:rPr>
          <w:t>6.6.3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DX_NVT_CB_get_response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23" w:history="1">
        <w:r w:rsidR="004311DE" w:rsidRPr="00AE527B">
          <w:rPr>
            <w:rStyle w:val="af2"/>
            <w:noProof/>
          </w:rPr>
          <w:t>6.6.4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DX_NVT_CB_exe_response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24" w:history="1">
        <w:r w:rsidR="004311DE" w:rsidRPr="00AE527B">
          <w:rPr>
            <w:rStyle w:val="af2"/>
            <w:noProof/>
          </w:rPr>
          <w:t>6.6.5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DX_NVT_CB_snap_response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25" w:history="1">
        <w:r w:rsidR="004311DE" w:rsidRPr="00AE527B">
          <w:rPr>
            <w:rStyle w:val="af2"/>
            <w:noProof/>
          </w:rPr>
          <w:t>6.6.6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DX_NVT_CB_open_media_response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26" w:history="1">
        <w:r w:rsidR="004311DE" w:rsidRPr="00AE527B">
          <w:rPr>
            <w:rStyle w:val="af2"/>
            <w:noProof/>
          </w:rPr>
          <w:t>6.6.7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DX_NVT_CB_media_arrive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27" w:history="1">
        <w:r w:rsidR="004311DE" w:rsidRPr="00AE527B">
          <w:rPr>
            <w:rStyle w:val="af2"/>
            <w:noProof/>
          </w:rPr>
          <w:t>6.6.8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noProof/>
          </w:rPr>
          <w:t>DX_NVT_CB_delete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28" w:history="1">
        <w:r w:rsidR="004311DE" w:rsidRPr="00AE527B">
          <w:rPr>
            <w:rStyle w:val="af2"/>
            <w:rFonts w:cs="Arial"/>
            <w:noProof/>
          </w:rPr>
          <w:t>7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rFonts w:hint="eastAsia"/>
            <w:noProof/>
          </w:rPr>
          <w:t>开发步骤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29" w:history="1">
        <w:r w:rsidR="004311DE" w:rsidRPr="00AE527B">
          <w:rPr>
            <w:rStyle w:val="af2"/>
            <w:rFonts w:cs="Arial"/>
            <w:noProof/>
          </w:rPr>
          <w:t>8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rFonts w:hint="eastAsia"/>
            <w:noProof/>
          </w:rPr>
          <w:t>应用举例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30" w:history="1">
        <w:r w:rsidR="004311DE" w:rsidRPr="00AE527B">
          <w:rPr>
            <w:rStyle w:val="af2"/>
            <w:noProof/>
          </w:rPr>
          <w:t>8.1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rFonts w:hint="eastAsia"/>
            <w:noProof/>
          </w:rPr>
          <w:t>获取设备</w:t>
        </w:r>
        <w:r w:rsidR="004311DE" w:rsidRPr="00AE527B">
          <w:rPr>
            <w:rStyle w:val="af2"/>
            <w:noProof/>
          </w:rPr>
          <w:t>ID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31" w:history="1">
        <w:r w:rsidR="004311DE" w:rsidRPr="00AE527B">
          <w:rPr>
            <w:rStyle w:val="af2"/>
            <w:noProof/>
          </w:rPr>
          <w:t>8.2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rFonts w:hint="eastAsia"/>
            <w:noProof/>
          </w:rPr>
          <w:t>设置设备局域网网关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32" w:history="1">
        <w:r w:rsidR="004311DE" w:rsidRPr="00AE527B">
          <w:rPr>
            <w:rStyle w:val="af2"/>
            <w:noProof/>
          </w:rPr>
          <w:t>8.3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rFonts w:hint="eastAsia"/>
            <w:noProof/>
          </w:rPr>
          <w:t>获取</w:t>
        </w:r>
        <w:r w:rsidR="004311DE" w:rsidRPr="00AE527B">
          <w:rPr>
            <w:rStyle w:val="af2"/>
            <w:noProof/>
          </w:rPr>
          <w:t>MTC01</w:t>
        </w:r>
        <w:r w:rsidR="004311DE" w:rsidRPr="00AE527B">
          <w:rPr>
            <w:rStyle w:val="af2"/>
            <w:rFonts w:hint="eastAsia"/>
            <w:noProof/>
          </w:rPr>
          <w:t>温度离线数据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33" w:history="1">
        <w:r w:rsidR="004311DE" w:rsidRPr="00AE527B">
          <w:rPr>
            <w:rStyle w:val="af2"/>
            <w:rFonts w:cs="Arial"/>
            <w:noProof/>
          </w:rPr>
          <w:t>9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rFonts w:hint="eastAsia"/>
            <w:noProof/>
          </w:rPr>
          <w:t>部分参数说明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34" w:history="1">
        <w:r w:rsidR="004311DE" w:rsidRPr="00AE527B">
          <w:rPr>
            <w:rStyle w:val="af2"/>
            <w:noProof/>
          </w:rPr>
          <w:t>9.1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rFonts w:hint="eastAsia"/>
            <w:noProof/>
          </w:rPr>
          <w:t>媒体通道</w:t>
        </w:r>
        <w:r w:rsidR="004311DE" w:rsidRPr="00AE527B">
          <w:rPr>
            <w:rStyle w:val="af2"/>
            <w:noProof/>
          </w:rPr>
          <w:t>ID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311DE" w:rsidRDefault="009307BF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584435" w:history="1">
        <w:r w:rsidR="004311DE" w:rsidRPr="00AE527B">
          <w:rPr>
            <w:rStyle w:val="af2"/>
            <w:rFonts w:cs="Arial"/>
            <w:noProof/>
          </w:rPr>
          <w:t>10</w:t>
        </w:r>
        <w:r w:rsidR="004311D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11DE" w:rsidRPr="00AE527B">
          <w:rPr>
            <w:rStyle w:val="af2"/>
            <w:rFonts w:hint="eastAsia"/>
            <w:noProof/>
          </w:rPr>
          <w:t>注意事项</w:t>
        </w:r>
        <w:r w:rsidR="0043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1DE">
          <w:rPr>
            <w:noProof/>
            <w:webHidden/>
          </w:rPr>
          <w:instrText xml:space="preserve"> PAGEREF _Toc321584435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1DE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7267F" w:rsidRDefault="009307BF">
      <w:r>
        <w:fldChar w:fldCharType="end"/>
      </w:r>
    </w:p>
    <w:p w:rsidR="00B52490" w:rsidRDefault="00B52490" w:rsidP="00B52490">
      <w:pPr>
        <w:pStyle w:val="1"/>
      </w:pPr>
      <w:bookmarkStart w:id="12" w:name="_Toc321584380"/>
      <w:r>
        <w:rPr>
          <w:rFonts w:hint="eastAsia"/>
        </w:rPr>
        <w:t>数据类型定义</w:t>
      </w:r>
      <w:bookmarkEnd w:id="12"/>
    </w:p>
    <w:p w:rsidR="00B52490" w:rsidRDefault="002741F4" w:rsidP="002741F4">
      <w:pPr>
        <w:pStyle w:val="21"/>
      </w:pPr>
      <w:bookmarkStart w:id="13" w:name="_Toc321584381"/>
      <w:proofErr w:type="spellStart"/>
      <w:r w:rsidRPr="002741F4">
        <w:t>DEVICE_Handle</w:t>
      </w:r>
      <w:bookmarkEnd w:id="13"/>
      <w:proofErr w:type="spellEnd"/>
    </w:p>
    <w:p w:rsidR="006637DF" w:rsidRPr="006637DF" w:rsidRDefault="006637DF" w:rsidP="00DE1F7B">
      <w:pPr>
        <w:pStyle w:val="33"/>
      </w:pPr>
      <w:r>
        <w:rPr>
          <w:rFonts w:hint="eastAsia"/>
        </w:rPr>
        <w:t>定义</w:t>
      </w:r>
    </w:p>
    <w:p w:rsidR="002741F4" w:rsidRPr="002741F4" w:rsidRDefault="002741F4" w:rsidP="002741F4">
      <w:pPr>
        <w:pStyle w:val="afa"/>
      </w:pPr>
      <w:proofErr w:type="spellStart"/>
      <w:proofErr w:type="gramStart"/>
      <w:r w:rsidRPr="002741F4">
        <w:t>typedef</w:t>
      </w:r>
      <w:proofErr w:type="spellEnd"/>
      <w:proofErr w:type="gramEnd"/>
      <w:r w:rsidRPr="002741F4">
        <w:t xml:space="preserve"> void * </w:t>
      </w:r>
      <w:proofErr w:type="spellStart"/>
      <w:r w:rsidRPr="002741F4">
        <w:t>DEVICE_Handle</w:t>
      </w:r>
      <w:proofErr w:type="spellEnd"/>
      <w:r w:rsidRPr="002741F4">
        <w:t>;</w:t>
      </w:r>
    </w:p>
    <w:p w:rsidR="002741F4" w:rsidRDefault="006637DF" w:rsidP="00DE1F7B">
      <w:pPr>
        <w:pStyle w:val="33"/>
      </w:pPr>
      <w:r>
        <w:rPr>
          <w:rFonts w:hint="eastAsia"/>
        </w:rPr>
        <w:t>描述</w:t>
      </w:r>
    </w:p>
    <w:p w:rsidR="006637DF" w:rsidRDefault="00853A4F" w:rsidP="006637DF">
      <w:pPr>
        <w:pStyle w:val="a6"/>
      </w:pPr>
      <w:r>
        <w:rPr>
          <w:rFonts w:hint="eastAsia"/>
        </w:rPr>
        <w:t>设备句柄，用来标识一个有效的设备。</w:t>
      </w:r>
    </w:p>
    <w:p w:rsidR="00A46984" w:rsidRDefault="00BC50D8" w:rsidP="00A46984">
      <w:pPr>
        <w:pStyle w:val="21"/>
      </w:pPr>
      <w:bookmarkStart w:id="14" w:name="_Toc321584382"/>
      <w:r w:rsidRPr="00BC50D8">
        <w:t>MEDIA_TYPE</w:t>
      </w:r>
      <w:bookmarkEnd w:id="14"/>
    </w:p>
    <w:p w:rsidR="00A46984" w:rsidRDefault="00A46984" w:rsidP="00DE1F7B">
      <w:pPr>
        <w:pStyle w:val="33"/>
      </w:pPr>
      <w:r>
        <w:rPr>
          <w:rFonts w:hint="eastAsia"/>
        </w:rPr>
        <w:t>定义</w:t>
      </w:r>
    </w:p>
    <w:p w:rsidR="00BC50D8" w:rsidRPr="00BC50D8" w:rsidRDefault="00BC50D8" w:rsidP="00BC50D8">
      <w:pPr>
        <w:pStyle w:val="afa"/>
      </w:pPr>
      <w:proofErr w:type="spellStart"/>
      <w:proofErr w:type="gramStart"/>
      <w:r w:rsidRPr="00BC50D8">
        <w:t>typedef</w:t>
      </w:r>
      <w:proofErr w:type="spellEnd"/>
      <w:proofErr w:type="gramEnd"/>
      <w:r w:rsidRPr="00BC50D8">
        <w:t xml:space="preserve"> </w:t>
      </w:r>
      <w:proofErr w:type="spellStart"/>
      <w:r w:rsidRPr="00BC50D8">
        <w:t>enum</w:t>
      </w:r>
      <w:proofErr w:type="spellEnd"/>
      <w:r w:rsidRPr="00BC50D8">
        <w:t xml:space="preserve"> __MEDIA_TYPE</w:t>
      </w:r>
    </w:p>
    <w:p w:rsidR="00BC50D8" w:rsidRPr="00BC50D8" w:rsidRDefault="00BC50D8" w:rsidP="00BC50D8">
      <w:pPr>
        <w:pStyle w:val="afa"/>
      </w:pPr>
      <w:r w:rsidRPr="00BC50D8">
        <w:t>{</w:t>
      </w:r>
    </w:p>
    <w:p w:rsidR="00BC50D8" w:rsidRPr="00BC50D8" w:rsidRDefault="00BC50D8" w:rsidP="00BC50D8">
      <w:pPr>
        <w:pStyle w:val="afa"/>
      </w:pPr>
      <w:r w:rsidRPr="00BC50D8">
        <w:tab/>
        <w:t>MEDIA_TYPE_INVALID = -1,</w:t>
      </w:r>
    </w:p>
    <w:p w:rsidR="00BC50D8" w:rsidRPr="00BC50D8" w:rsidRDefault="00BC50D8" w:rsidP="00BC50D8">
      <w:pPr>
        <w:pStyle w:val="afa"/>
      </w:pPr>
      <w:r w:rsidRPr="00BC50D8">
        <w:tab/>
        <w:t>MEDIA_TYPE_COMPLEX = 0,</w:t>
      </w:r>
    </w:p>
    <w:p w:rsidR="00BC50D8" w:rsidRPr="00BC50D8" w:rsidRDefault="00BC50D8" w:rsidP="00BC50D8">
      <w:pPr>
        <w:pStyle w:val="afa"/>
      </w:pPr>
      <w:r w:rsidRPr="00BC50D8">
        <w:tab/>
        <w:t>MEDIA_TYPE_VIDEO = 1,</w:t>
      </w:r>
    </w:p>
    <w:p w:rsidR="00BC50D8" w:rsidRPr="00BC50D8" w:rsidRDefault="00BC50D8" w:rsidP="00BC50D8">
      <w:pPr>
        <w:pStyle w:val="afa"/>
      </w:pPr>
      <w:r w:rsidRPr="00BC50D8">
        <w:tab/>
        <w:t>MEDIA_TYPE_AUDIO,</w:t>
      </w:r>
    </w:p>
    <w:p w:rsidR="00BC50D8" w:rsidRDefault="00BC50D8" w:rsidP="00BC50D8">
      <w:pPr>
        <w:pStyle w:val="afa"/>
      </w:pPr>
      <w:r w:rsidRPr="00BC50D8">
        <w:tab/>
        <w:t>MEDIA_TYPE_UART</w:t>
      </w:r>
      <w:r w:rsidR="00D774ED">
        <w:rPr>
          <w:rFonts w:hint="eastAsia"/>
        </w:rPr>
        <w:t>，</w:t>
      </w:r>
    </w:p>
    <w:p w:rsidR="004342A3" w:rsidRDefault="004342A3" w:rsidP="00BC50D8">
      <w:pPr>
        <w:pStyle w:val="afa"/>
      </w:pPr>
      <w:r w:rsidRPr="004342A3">
        <w:tab/>
        <w:t>MEDIA_</w:t>
      </w:r>
      <w:r>
        <w:rPr>
          <w:rFonts w:hint="eastAsia"/>
        </w:rPr>
        <w:t>TYPE_</w:t>
      </w:r>
      <w:r w:rsidRPr="004342A3">
        <w:t>DATA,</w:t>
      </w:r>
    </w:p>
    <w:p w:rsidR="00D774ED" w:rsidRPr="00D774ED" w:rsidRDefault="00D774ED" w:rsidP="00D774ED">
      <w:pPr>
        <w:pStyle w:val="afa"/>
        <w:rPr>
          <w:color w:val="000000"/>
          <w:kern w:val="0"/>
        </w:rPr>
      </w:pPr>
      <w:r>
        <w:rPr>
          <w:color w:val="000000"/>
          <w:kern w:val="0"/>
          <w:sz w:val="24"/>
        </w:rPr>
        <w:tab/>
      </w:r>
      <w:r w:rsidRPr="00D774ED">
        <w:rPr>
          <w:kern w:val="0"/>
        </w:rPr>
        <w:t>MEDIA_TYPE_PICTURE_BMP</w:t>
      </w:r>
      <w:r w:rsidRPr="00D774ED">
        <w:rPr>
          <w:color w:val="000000"/>
          <w:kern w:val="0"/>
        </w:rPr>
        <w:t xml:space="preserve"> = 9,</w:t>
      </w:r>
    </w:p>
    <w:p w:rsidR="00D774ED" w:rsidRPr="00D774ED" w:rsidRDefault="00D774ED" w:rsidP="00D774ED">
      <w:pPr>
        <w:pStyle w:val="afa"/>
      </w:pPr>
      <w:r w:rsidRPr="00D774ED">
        <w:rPr>
          <w:color w:val="000000"/>
          <w:kern w:val="0"/>
        </w:rPr>
        <w:tab/>
      </w:r>
      <w:r w:rsidRPr="00D774ED">
        <w:rPr>
          <w:kern w:val="0"/>
        </w:rPr>
        <w:t>MEDIA_TYPE_PICTURE_JPG</w:t>
      </w:r>
      <w:r w:rsidRPr="00D774ED">
        <w:rPr>
          <w:color w:val="000000"/>
          <w:kern w:val="0"/>
        </w:rPr>
        <w:t xml:space="preserve"> = 10</w:t>
      </w:r>
    </w:p>
    <w:p w:rsidR="00BC50D8" w:rsidRPr="00BC50D8" w:rsidRDefault="00BC50D8" w:rsidP="00BC50D8">
      <w:pPr>
        <w:pStyle w:val="afa"/>
      </w:pPr>
      <w:proofErr w:type="gramStart"/>
      <w:r w:rsidRPr="00BC50D8">
        <w:t>}MEDIA</w:t>
      </w:r>
      <w:proofErr w:type="gramEnd"/>
      <w:r w:rsidRPr="00BC50D8">
        <w:t>_TYPE;</w:t>
      </w:r>
    </w:p>
    <w:p w:rsidR="00A46984" w:rsidRDefault="000D4C2F" w:rsidP="00DE1F7B">
      <w:pPr>
        <w:pStyle w:val="33"/>
      </w:pPr>
      <w:r>
        <w:rPr>
          <w:rFonts w:hint="eastAsia"/>
        </w:rPr>
        <w:t>取值</w:t>
      </w:r>
    </w:p>
    <w:p w:rsidR="00BC50D8" w:rsidRPr="00BC50D8" w:rsidRDefault="00BC50D8" w:rsidP="00BC50D8">
      <w:pPr>
        <w:pStyle w:val="a1"/>
      </w:pPr>
      <w:r w:rsidRPr="00BC50D8">
        <w:t xml:space="preserve">MEDIA_TYPE_INVALID </w:t>
      </w:r>
      <w:r>
        <w:rPr>
          <w:rFonts w:hint="eastAsia"/>
        </w:rPr>
        <w:t xml:space="preserve"> </w:t>
      </w:r>
      <w:r>
        <w:rPr>
          <w:rFonts w:hint="eastAsia"/>
        </w:rPr>
        <w:t>无效的媒体类型</w:t>
      </w:r>
      <w:r w:rsidR="003E63E2">
        <w:rPr>
          <w:rFonts w:hint="eastAsia"/>
        </w:rPr>
        <w:t>；</w:t>
      </w:r>
    </w:p>
    <w:p w:rsidR="00BC50D8" w:rsidRPr="00BC50D8" w:rsidRDefault="00BC50D8" w:rsidP="00BC50D8">
      <w:pPr>
        <w:pStyle w:val="a1"/>
      </w:pPr>
      <w:r w:rsidRPr="00BC50D8">
        <w:lastRenderedPageBreak/>
        <w:t>MEDIA_TYPE_COMPLEX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复合媒体类型</w:t>
      </w:r>
      <w:r w:rsidR="003E63E2">
        <w:rPr>
          <w:rFonts w:hint="eastAsia"/>
        </w:rPr>
        <w:t>；</w:t>
      </w:r>
    </w:p>
    <w:p w:rsidR="00BC50D8" w:rsidRPr="00BC50D8" w:rsidRDefault="00BC50D8" w:rsidP="00BC50D8">
      <w:pPr>
        <w:pStyle w:val="a1"/>
      </w:pPr>
      <w:r w:rsidRPr="00BC50D8">
        <w:t>MEDIA_TYPE_VIDEO</w:t>
      </w:r>
      <w:r>
        <w:rPr>
          <w:rFonts w:hint="eastAsia"/>
        </w:rPr>
        <w:t xml:space="preserve"> </w:t>
      </w:r>
      <w:r>
        <w:rPr>
          <w:rFonts w:hint="eastAsia"/>
        </w:rPr>
        <w:t>视频</w:t>
      </w:r>
      <w:r w:rsidR="003E63E2">
        <w:rPr>
          <w:rFonts w:hint="eastAsia"/>
        </w:rPr>
        <w:t>；</w:t>
      </w:r>
    </w:p>
    <w:p w:rsidR="00BC50D8" w:rsidRPr="00BC50D8" w:rsidRDefault="00BC50D8" w:rsidP="00BC50D8">
      <w:pPr>
        <w:pStyle w:val="a1"/>
      </w:pPr>
      <w:r w:rsidRPr="00BC50D8">
        <w:t>MEDIA_TYPE_AUDIO</w:t>
      </w:r>
      <w:r>
        <w:rPr>
          <w:rFonts w:hint="eastAsia"/>
        </w:rPr>
        <w:t xml:space="preserve"> </w:t>
      </w:r>
      <w:r>
        <w:rPr>
          <w:rFonts w:hint="eastAsia"/>
        </w:rPr>
        <w:t>音频</w:t>
      </w:r>
      <w:r w:rsidR="003E63E2">
        <w:rPr>
          <w:rFonts w:hint="eastAsia"/>
        </w:rPr>
        <w:t>；</w:t>
      </w:r>
    </w:p>
    <w:p w:rsidR="00BC50D8" w:rsidRDefault="00BC50D8" w:rsidP="00BC50D8">
      <w:pPr>
        <w:pStyle w:val="a1"/>
      </w:pPr>
      <w:r w:rsidRPr="00BC50D8">
        <w:t>MEDIA_TYPE_UART</w:t>
      </w:r>
      <w:r>
        <w:rPr>
          <w:rFonts w:hint="eastAsia"/>
        </w:rPr>
        <w:t xml:space="preserve"> </w:t>
      </w:r>
      <w:r>
        <w:rPr>
          <w:rFonts w:hint="eastAsia"/>
        </w:rPr>
        <w:t>串口</w:t>
      </w:r>
      <w:r w:rsidR="003E63E2">
        <w:rPr>
          <w:rFonts w:hint="eastAsia"/>
        </w:rPr>
        <w:t>；</w:t>
      </w:r>
    </w:p>
    <w:p w:rsidR="004342A3" w:rsidRDefault="004342A3" w:rsidP="00BC50D8">
      <w:pPr>
        <w:pStyle w:val="a1"/>
      </w:pPr>
      <w:r w:rsidRPr="004342A3">
        <w:t>MEDIA_</w:t>
      </w:r>
      <w:r>
        <w:rPr>
          <w:rFonts w:hint="eastAsia"/>
        </w:rPr>
        <w:t>TYPE_</w:t>
      </w:r>
      <w:r w:rsidRPr="004342A3">
        <w:t>DATA</w:t>
      </w:r>
      <w:r>
        <w:rPr>
          <w:rFonts w:hint="eastAsia"/>
        </w:rPr>
        <w:t xml:space="preserve"> </w:t>
      </w:r>
      <w:r>
        <w:rPr>
          <w:rFonts w:hint="eastAsia"/>
        </w:rPr>
        <w:t>自定义数据</w:t>
      </w:r>
      <w:r w:rsidR="003E63E2">
        <w:rPr>
          <w:rFonts w:hint="eastAsia"/>
        </w:rPr>
        <w:t>；</w:t>
      </w:r>
    </w:p>
    <w:p w:rsidR="00591179" w:rsidRDefault="00591179" w:rsidP="00BC50D8">
      <w:pPr>
        <w:pStyle w:val="a1"/>
      </w:pPr>
      <w:r w:rsidRPr="00BC50D8">
        <w:t>MEDIA_TYPE_</w:t>
      </w:r>
      <w:r>
        <w:rPr>
          <w:rFonts w:hint="eastAsia"/>
        </w:rPr>
        <w:t>PICTURE_BMP BMP</w:t>
      </w:r>
      <w:r>
        <w:rPr>
          <w:rFonts w:hint="eastAsia"/>
        </w:rPr>
        <w:t>格式图片</w:t>
      </w:r>
      <w:r w:rsidR="003E63E2">
        <w:rPr>
          <w:rFonts w:hint="eastAsia"/>
        </w:rPr>
        <w:t>；</w:t>
      </w:r>
    </w:p>
    <w:p w:rsidR="00591179" w:rsidRPr="00BC50D8" w:rsidRDefault="00591179" w:rsidP="00591179">
      <w:pPr>
        <w:pStyle w:val="a1"/>
      </w:pPr>
      <w:r w:rsidRPr="00BC50D8">
        <w:t>MEDIA_TYPE_</w:t>
      </w:r>
      <w:r>
        <w:rPr>
          <w:rFonts w:hint="eastAsia"/>
        </w:rPr>
        <w:t>PICTURE_</w:t>
      </w:r>
      <w:r w:rsidR="00D70F75">
        <w:rPr>
          <w:rFonts w:hint="eastAsia"/>
        </w:rPr>
        <w:t>JPG</w:t>
      </w:r>
      <w:r>
        <w:rPr>
          <w:rFonts w:hint="eastAsia"/>
        </w:rPr>
        <w:t xml:space="preserve"> </w:t>
      </w:r>
      <w:r w:rsidR="00D70F75">
        <w:rPr>
          <w:rFonts w:hint="eastAsia"/>
        </w:rPr>
        <w:t>JP</w:t>
      </w:r>
      <w:r w:rsidR="008E0AB8">
        <w:rPr>
          <w:rFonts w:hint="eastAsia"/>
        </w:rPr>
        <w:t>E</w:t>
      </w:r>
      <w:r w:rsidR="00D70F75">
        <w:rPr>
          <w:rFonts w:hint="eastAsia"/>
        </w:rPr>
        <w:t>G</w:t>
      </w:r>
      <w:r>
        <w:rPr>
          <w:rFonts w:hint="eastAsia"/>
        </w:rPr>
        <w:t>格式图片</w:t>
      </w:r>
      <w:r w:rsidR="003E63E2">
        <w:rPr>
          <w:rFonts w:hint="eastAsia"/>
        </w:rPr>
        <w:t>。</w:t>
      </w:r>
    </w:p>
    <w:p w:rsidR="00A46984" w:rsidRDefault="00A46984" w:rsidP="00DE1F7B">
      <w:pPr>
        <w:pStyle w:val="33"/>
      </w:pPr>
      <w:r>
        <w:rPr>
          <w:rFonts w:hint="eastAsia"/>
        </w:rPr>
        <w:t>描述</w:t>
      </w:r>
    </w:p>
    <w:p w:rsidR="00BC50D8" w:rsidRPr="00BC50D8" w:rsidRDefault="00BC50D8" w:rsidP="00BC50D8">
      <w:pPr>
        <w:pStyle w:val="a6"/>
      </w:pPr>
      <w:r>
        <w:rPr>
          <w:rFonts w:hint="eastAsia"/>
        </w:rPr>
        <w:t>媒体</w:t>
      </w:r>
      <w:r w:rsidR="00245E6A">
        <w:rPr>
          <w:rFonts w:hint="eastAsia"/>
        </w:rPr>
        <w:t>数据</w:t>
      </w:r>
      <w:r>
        <w:rPr>
          <w:rFonts w:hint="eastAsia"/>
        </w:rPr>
        <w:t>类型，</w:t>
      </w:r>
      <w:r w:rsidR="00245E6A">
        <w:rPr>
          <w:rFonts w:hint="eastAsia"/>
        </w:rPr>
        <w:t>最常</w:t>
      </w:r>
      <w:r w:rsidR="00945BAA">
        <w:rPr>
          <w:rFonts w:hint="eastAsia"/>
        </w:rPr>
        <w:t>用到的有视频，音频，</w:t>
      </w:r>
      <w:r>
        <w:rPr>
          <w:rFonts w:hint="eastAsia"/>
        </w:rPr>
        <w:t>串口</w:t>
      </w:r>
      <w:r w:rsidR="00945BAA">
        <w:rPr>
          <w:rFonts w:hint="eastAsia"/>
        </w:rPr>
        <w:t>和</w:t>
      </w:r>
      <w:r w:rsidR="00D774ED">
        <w:rPr>
          <w:rFonts w:hint="eastAsia"/>
        </w:rPr>
        <w:t>JPG</w:t>
      </w:r>
      <w:r w:rsidR="00D774ED">
        <w:rPr>
          <w:rFonts w:hint="eastAsia"/>
        </w:rPr>
        <w:t>图片</w:t>
      </w:r>
      <w:r w:rsidR="00245E6A">
        <w:rPr>
          <w:rFonts w:hint="eastAsia"/>
        </w:rPr>
        <w:t>，这几种类型</w:t>
      </w:r>
      <w:r w:rsidR="00945BAA">
        <w:rPr>
          <w:rFonts w:hint="eastAsia"/>
        </w:rPr>
        <w:t>是基本类型，</w:t>
      </w:r>
      <w:r w:rsidR="00A76594">
        <w:rPr>
          <w:rFonts w:hint="eastAsia"/>
        </w:rPr>
        <w:t>DXV8000</w:t>
      </w:r>
      <w:r w:rsidR="00A76594">
        <w:rPr>
          <w:rFonts w:hint="eastAsia"/>
        </w:rPr>
        <w:t>系列</w:t>
      </w:r>
      <w:r w:rsidR="00245E6A">
        <w:rPr>
          <w:rFonts w:hint="eastAsia"/>
        </w:rPr>
        <w:t>所有设备都支持</w:t>
      </w:r>
      <w:r>
        <w:rPr>
          <w:rFonts w:hint="eastAsia"/>
        </w:rPr>
        <w:t>。</w:t>
      </w:r>
    </w:p>
    <w:p w:rsidR="00A46984" w:rsidRDefault="00810BE9" w:rsidP="00A46984">
      <w:pPr>
        <w:pStyle w:val="21"/>
      </w:pPr>
      <w:bookmarkStart w:id="15" w:name="_Toc321584383"/>
      <w:r w:rsidRPr="00450A8F">
        <w:t>STREAM_TRANS_PROTOCOL</w:t>
      </w:r>
      <w:bookmarkEnd w:id="15"/>
    </w:p>
    <w:p w:rsidR="00A46984" w:rsidRDefault="00A46984" w:rsidP="00DE1F7B">
      <w:pPr>
        <w:pStyle w:val="33"/>
      </w:pPr>
      <w:r>
        <w:rPr>
          <w:rFonts w:hint="eastAsia"/>
        </w:rPr>
        <w:t>定义</w:t>
      </w:r>
    </w:p>
    <w:p w:rsidR="00450A8F" w:rsidRPr="00450A8F" w:rsidRDefault="00450A8F" w:rsidP="00450A8F">
      <w:pPr>
        <w:pStyle w:val="afa"/>
      </w:pPr>
      <w:proofErr w:type="spellStart"/>
      <w:proofErr w:type="gramStart"/>
      <w:r w:rsidRPr="00450A8F">
        <w:t>typedef</w:t>
      </w:r>
      <w:proofErr w:type="spellEnd"/>
      <w:proofErr w:type="gramEnd"/>
      <w:r w:rsidRPr="00450A8F">
        <w:t xml:space="preserve"> </w:t>
      </w:r>
      <w:proofErr w:type="spellStart"/>
      <w:r w:rsidRPr="00450A8F">
        <w:t>enum</w:t>
      </w:r>
      <w:proofErr w:type="spellEnd"/>
      <w:r w:rsidRPr="00450A8F">
        <w:t xml:space="preserve"> __STREAM_TRANS_PROTOCOL</w:t>
      </w:r>
    </w:p>
    <w:p w:rsidR="00450A8F" w:rsidRPr="00450A8F" w:rsidRDefault="00450A8F" w:rsidP="00450A8F">
      <w:pPr>
        <w:pStyle w:val="afa"/>
      </w:pPr>
      <w:r w:rsidRPr="00450A8F">
        <w:t>{</w:t>
      </w:r>
    </w:p>
    <w:p w:rsidR="00450A8F" w:rsidRPr="00450A8F" w:rsidRDefault="00450A8F" w:rsidP="00450A8F">
      <w:pPr>
        <w:pStyle w:val="afa"/>
      </w:pPr>
      <w:r w:rsidRPr="00450A8F">
        <w:tab/>
        <w:t>UDP_UNICAST_RAW = 1,</w:t>
      </w:r>
    </w:p>
    <w:p w:rsidR="00450A8F" w:rsidRPr="00450A8F" w:rsidRDefault="00450A8F" w:rsidP="00450A8F">
      <w:pPr>
        <w:pStyle w:val="afa"/>
      </w:pPr>
      <w:r w:rsidRPr="00450A8F">
        <w:tab/>
        <w:t>UDP_UNICAST_RTP,</w:t>
      </w:r>
    </w:p>
    <w:p w:rsidR="00450A8F" w:rsidRPr="00450A8F" w:rsidRDefault="00450A8F" w:rsidP="00450A8F">
      <w:pPr>
        <w:pStyle w:val="afa"/>
      </w:pPr>
      <w:r w:rsidRPr="00450A8F">
        <w:tab/>
        <w:t>UDP_MULTICAST_RAW,</w:t>
      </w:r>
    </w:p>
    <w:p w:rsidR="00450A8F" w:rsidRPr="00450A8F" w:rsidRDefault="00450A8F" w:rsidP="00450A8F">
      <w:pPr>
        <w:pStyle w:val="afa"/>
      </w:pPr>
      <w:r w:rsidRPr="00450A8F">
        <w:tab/>
        <w:t>UDP_MULTICAST_RTP,</w:t>
      </w:r>
    </w:p>
    <w:p w:rsidR="00450A8F" w:rsidRPr="00450A8F" w:rsidRDefault="00450A8F" w:rsidP="00450A8F">
      <w:pPr>
        <w:pStyle w:val="afa"/>
      </w:pPr>
      <w:r w:rsidRPr="00450A8F">
        <w:tab/>
        <w:t>TCP_RAW,</w:t>
      </w:r>
    </w:p>
    <w:p w:rsidR="00450A8F" w:rsidRPr="00450A8F" w:rsidRDefault="00450A8F" w:rsidP="00450A8F">
      <w:pPr>
        <w:pStyle w:val="afa"/>
      </w:pPr>
      <w:r w:rsidRPr="00450A8F">
        <w:tab/>
        <w:t>TCP_RTP,</w:t>
      </w:r>
    </w:p>
    <w:p w:rsidR="00450A8F" w:rsidRPr="00450A8F" w:rsidRDefault="00450A8F" w:rsidP="00450A8F">
      <w:pPr>
        <w:pStyle w:val="afa"/>
      </w:pPr>
      <w:r w:rsidRPr="00450A8F">
        <w:tab/>
        <w:t>TCP_CUSTOM</w:t>
      </w:r>
    </w:p>
    <w:p w:rsidR="00450A8F" w:rsidRPr="00450A8F" w:rsidRDefault="00450A8F" w:rsidP="00450A8F">
      <w:pPr>
        <w:pStyle w:val="afa"/>
      </w:pPr>
      <w:proofErr w:type="gramStart"/>
      <w:r w:rsidRPr="00450A8F">
        <w:t>}STREAM</w:t>
      </w:r>
      <w:proofErr w:type="gramEnd"/>
      <w:r w:rsidRPr="00450A8F">
        <w:t>_TRANS_PROTOCOL;</w:t>
      </w:r>
    </w:p>
    <w:p w:rsidR="00A46984" w:rsidRDefault="00873CC7" w:rsidP="00DE1F7B">
      <w:pPr>
        <w:pStyle w:val="33"/>
      </w:pPr>
      <w:r>
        <w:rPr>
          <w:rFonts w:hint="eastAsia"/>
        </w:rPr>
        <w:t>取值</w:t>
      </w:r>
    </w:p>
    <w:p w:rsidR="00450A8F" w:rsidRPr="00450A8F" w:rsidRDefault="00450A8F" w:rsidP="00450A8F">
      <w:pPr>
        <w:pStyle w:val="a1"/>
      </w:pPr>
      <w:r w:rsidRPr="00450A8F">
        <w:t>UDP_UNICAST_RAW</w:t>
      </w:r>
      <w:r w:rsidRPr="00450A8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450A8F">
        <w:rPr>
          <w:rFonts w:hint="eastAsia"/>
        </w:rPr>
        <w:t xml:space="preserve">UDP </w:t>
      </w:r>
      <w:r w:rsidRPr="00450A8F">
        <w:rPr>
          <w:rFonts w:hint="eastAsia"/>
        </w:rPr>
        <w:t>单播</w:t>
      </w:r>
      <w:r w:rsidRPr="00450A8F">
        <w:rPr>
          <w:rFonts w:hint="eastAsia"/>
        </w:rPr>
        <w:t xml:space="preserve"> </w:t>
      </w:r>
      <w:r w:rsidRPr="00450A8F">
        <w:rPr>
          <w:rFonts w:hint="eastAsia"/>
        </w:rPr>
        <w:t>原始流</w:t>
      </w:r>
      <w:r w:rsidR="003E63E2">
        <w:rPr>
          <w:rFonts w:hint="eastAsia"/>
        </w:rPr>
        <w:t>；</w:t>
      </w:r>
    </w:p>
    <w:p w:rsidR="00450A8F" w:rsidRPr="00450A8F" w:rsidRDefault="00450A8F" w:rsidP="00450A8F">
      <w:pPr>
        <w:pStyle w:val="a1"/>
      </w:pPr>
      <w:r w:rsidRPr="00450A8F">
        <w:t>UDP_UNICAST_RTP</w:t>
      </w:r>
      <w:r w:rsidR="003F3F1D">
        <w:rPr>
          <w:rFonts w:hint="eastAsia"/>
        </w:rPr>
        <w:t xml:space="preserve"> </w:t>
      </w:r>
      <w:r w:rsidRPr="00450A8F">
        <w:rPr>
          <w:rFonts w:hint="eastAsia"/>
        </w:rPr>
        <w:t>UDP</w:t>
      </w:r>
      <w:r w:rsidR="003F3F1D">
        <w:rPr>
          <w:rFonts w:hint="eastAsia"/>
        </w:rPr>
        <w:t xml:space="preserve"> </w:t>
      </w:r>
      <w:r w:rsidRPr="00450A8F">
        <w:rPr>
          <w:rFonts w:hint="eastAsia"/>
        </w:rPr>
        <w:t>单播</w:t>
      </w:r>
      <w:r w:rsidRPr="00450A8F">
        <w:rPr>
          <w:rFonts w:hint="eastAsia"/>
        </w:rPr>
        <w:t xml:space="preserve"> RTP </w:t>
      </w:r>
      <w:r w:rsidRPr="00450A8F">
        <w:rPr>
          <w:rFonts w:hint="eastAsia"/>
        </w:rPr>
        <w:t>封装</w:t>
      </w:r>
      <w:r w:rsidR="003E63E2">
        <w:rPr>
          <w:rFonts w:hint="eastAsia"/>
        </w:rPr>
        <w:t>；</w:t>
      </w:r>
    </w:p>
    <w:p w:rsidR="00450A8F" w:rsidRPr="00450A8F" w:rsidRDefault="00450A8F" w:rsidP="00450A8F">
      <w:pPr>
        <w:pStyle w:val="a1"/>
      </w:pPr>
      <w:r w:rsidRPr="00450A8F">
        <w:t>UDP_MULTICAST_RAW</w:t>
      </w:r>
      <w:r w:rsidR="003F3F1D">
        <w:rPr>
          <w:rFonts w:hint="eastAsia"/>
        </w:rPr>
        <w:t xml:space="preserve"> </w:t>
      </w:r>
      <w:r w:rsidRPr="00450A8F">
        <w:rPr>
          <w:rFonts w:hint="eastAsia"/>
        </w:rPr>
        <w:t xml:space="preserve">UDP </w:t>
      </w:r>
      <w:r w:rsidRPr="00450A8F">
        <w:rPr>
          <w:rFonts w:hint="eastAsia"/>
        </w:rPr>
        <w:t>组播</w:t>
      </w:r>
      <w:r w:rsidRPr="00450A8F">
        <w:rPr>
          <w:rFonts w:hint="eastAsia"/>
        </w:rPr>
        <w:t xml:space="preserve"> </w:t>
      </w:r>
      <w:r w:rsidRPr="00450A8F">
        <w:rPr>
          <w:rFonts w:hint="eastAsia"/>
        </w:rPr>
        <w:t>原始流</w:t>
      </w:r>
      <w:r w:rsidR="003E63E2">
        <w:rPr>
          <w:rFonts w:hint="eastAsia"/>
        </w:rPr>
        <w:t>；</w:t>
      </w:r>
    </w:p>
    <w:p w:rsidR="00450A8F" w:rsidRPr="00450A8F" w:rsidRDefault="00450A8F" w:rsidP="00450A8F">
      <w:pPr>
        <w:pStyle w:val="a1"/>
      </w:pPr>
      <w:r w:rsidRPr="00450A8F">
        <w:t>UDP_MULTICAST_RTP</w:t>
      </w:r>
      <w:r w:rsidR="003F3F1D">
        <w:rPr>
          <w:rFonts w:hint="eastAsia"/>
        </w:rPr>
        <w:t xml:space="preserve"> </w:t>
      </w:r>
      <w:r w:rsidRPr="00450A8F">
        <w:rPr>
          <w:rFonts w:hint="eastAsia"/>
        </w:rPr>
        <w:t>UDP</w:t>
      </w:r>
      <w:r w:rsidRPr="00450A8F">
        <w:rPr>
          <w:rFonts w:hint="eastAsia"/>
        </w:rPr>
        <w:t>组播</w:t>
      </w:r>
      <w:r w:rsidRPr="00450A8F">
        <w:rPr>
          <w:rFonts w:hint="eastAsia"/>
        </w:rPr>
        <w:t xml:space="preserve"> RTP </w:t>
      </w:r>
      <w:r w:rsidRPr="00450A8F">
        <w:rPr>
          <w:rFonts w:hint="eastAsia"/>
        </w:rPr>
        <w:t>封装</w:t>
      </w:r>
      <w:r w:rsidR="003E63E2">
        <w:rPr>
          <w:rFonts w:hint="eastAsia"/>
        </w:rPr>
        <w:t>；</w:t>
      </w:r>
    </w:p>
    <w:p w:rsidR="00450A8F" w:rsidRPr="00450A8F" w:rsidRDefault="00450A8F" w:rsidP="00450A8F">
      <w:pPr>
        <w:pStyle w:val="a1"/>
      </w:pPr>
      <w:r w:rsidRPr="00450A8F">
        <w:t>TCP_RAW</w:t>
      </w:r>
      <w:r>
        <w:rPr>
          <w:rFonts w:hint="eastAsia"/>
        </w:rPr>
        <w:t xml:space="preserve"> </w:t>
      </w:r>
      <w:r w:rsidRPr="00450A8F">
        <w:rPr>
          <w:rFonts w:hint="eastAsia"/>
        </w:rPr>
        <w:t xml:space="preserve">TCP </w:t>
      </w:r>
      <w:r w:rsidRPr="00450A8F">
        <w:rPr>
          <w:rFonts w:hint="eastAsia"/>
        </w:rPr>
        <w:t>原始流</w:t>
      </w:r>
      <w:r w:rsidR="003E63E2">
        <w:rPr>
          <w:rFonts w:hint="eastAsia"/>
        </w:rPr>
        <w:t>；</w:t>
      </w:r>
    </w:p>
    <w:p w:rsidR="00450A8F" w:rsidRPr="00450A8F" w:rsidRDefault="00450A8F" w:rsidP="00450A8F">
      <w:pPr>
        <w:pStyle w:val="a1"/>
      </w:pPr>
      <w:r w:rsidRPr="00450A8F">
        <w:t>TCP_RTP</w:t>
      </w:r>
      <w:r>
        <w:rPr>
          <w:rFonts w:hint="eastAsia"/>
        </w:rPr>
        <w:t xml:space="preserve"> </w:t>
      </w:r>
      <w:r w:rsidRPr="00450A8F">
        <w:rPr>
          <w:rFonts w:hint="eastAsia"/>
        </w:rPr>
        <w:t xml:space="preserve">TCP </w:t>
      </w:r>
      <w:r w:rsidR="00792706">
        <w:rPr>
          <w:rFonts w:hint="eastAsia"/>
        </w:rPr>
        <w:t xml:space="preserve"> </w:t>
      </w:r>
      <w:r w:rsidRPr="00450A8F">
        <w:rPr>
          <w:rFonts w:hint="eastAsia"/>
        </w:rPr>
        <w:t>RTP</w:t>
      </w:r>
      <w:r w:rsidR="003E63E2">
        <w:rPr>
          <w:rFonts w:hint="eastAsia"/>
        </w:rPr>
        <w:t>；</w:t>
      </w:r>
    </w:p>
    <w:p w:rsidR="00450A8F" w:rsidRPr="00450A8F" w:rsidRDefault="00450A8F" w:rsidP="00450A8F">
      <w:pPr>
        <w:pStyle w:val="a1"/>
      </w:pPr>
      <w:r w:rsidRPr="00450A8F">
        <w:t>TCP_CUSTOM</w:t>
      </w:r>
      <w:r>
        <w:rPr>
          <w:rFonts w:hint="eastAsia"/>
        </w:rPr>
        <w:t xml:space="preserve"> </w:t>
      </w:r>
      <w:r w:rsidR="00792706">
        <w:rPr>
          <w:rFonts w:hint="eastAsia"/>
        </w:rPr>
        <w:t xml:space="preserve"> </w:t>
      </w:r>
      <w:r w:rsidRPr="00450A8F">
        <w:rPr>
          <w:rFonts w:hint="eastAsia"/>
        </w:rPr>
        <w:t xml:space="preserve">TCP </w:t>
      </w:r>
      <w:r w:rsidRPr="00450A8F">
        <w:rPr>
          <w:rFonts w:hint="eastAsia"/>
        </w:rPr>
        <w:t>自定义格式</w:t>
      </w:r>
      <w:r w:rsidR="003E63E2">
        <w:rPr>
          <w:rFonts w:hint="eastAsia"/>
        </w:rPr>
        <w:t>。</w:t>
      </w:r>
    </w:p>
    <w:p w:rsidR="00A46984" w:rsidRDefault="00A46984" w:rsidP="00DE1F7B">
      <w:pPr>
        <w:pStyle w:val="33"/>
      </w:pPr>
      <w:r>
        <w:rPr>
          <w:rFonts w:hint="eastAsia"/>
        </w:rPr>
        <w:lastRenderedPageBreak/>
        <w:t>描述</w:t>
      </w:r>
    </w:p>
    <w:p w:rsidR="00F82CD1" w:rsidRPr="00F82CD1" w:rsidRDefault="00F82CD1" w:rsidP="00F82CD1">
      <w:pPr>
        <w:pStyle w:val="a6"/>
      </w:pPr>
      <w:r>
        <w:rPr>
          <w:rFonts w:hint="eastAsia"/>
        </w:rPr>
        <w:t>媒体</w:t>
      </w:r>
      <w:proofErr w:type="gramStart"/>
      <w:r>
        <w:rPr>
          <w:rFonts w:hint="eastAsia"/>
        </w:rPr>
        <w:t>流网络</w:t>
      </w:r>
      <w:proofErr w:type="gramEnd"/>
      <w:r>
        <w:rPr>
          <w:rFonts w:hint="eastAsia"/>
        </w:rPr>
        <w:t>传输协议</w:t>
      </w:r>
      <w:r w:rsidR="00F82CC2">
        <w:rPr>
          <w:rFonts w:hint="eastAsia"/>
        </w:rPr>
        <w:t>。如果是广域网，无线网，或者网络情况比较复杂，推荐使用</w:t>
      </w:r>
      <w:r w:rsidR="00F82CC2" w:rsidRPr="00450A8F">
        <w:t>TCP_CUSTOM</w:t>
      </w:r>
      <w:r w:rsidR="00F82CC2">
        <w:rPr>
          <w:rFonts w:hint="eastAsia"/>
        </w:rPr>
        <w:t>，该协议为</w:t>
      </w:r>
      <w:r w:rsidR="00F82CC2">
        <w:rPr>
          <w:rFonts w:hint="eastAsia"/>
        </w:rPr>
        <w:t>SDK</w:t>
      </w:r>
      <w:r w:rsidR="00F82CC2">
        <w:rPr>
          <w:rFonts w:hint="eastAsia"/>
        </w:rPr>
        <w:t>内部协议。</w:t>
      </w:r>
    </w:p>
    <w:p w:rsidR="00A46984" w:rsidRDefault="008742E5" w:rsidP="00A46984">
      <w:pPr>
        <w:pStyle w:val="21"/>
      </w:pPr>
      <w:bookmarkStart w:id="16" w:name="_Toc321584384"/>
      <w:r w:rsidRPr="00FD7383">
        <w:t>STREAM_TRASN_DIR</w:t>
      </w:r>
      <w:bookmarkEnd w:id="16"/>
    </w:p>
    <w:p w:rsidR="00A46984" w:rsidRDefault="00A46984" w:rsidP="00DE1F7B">
      <w:pPr>
        <w:pStyle w:val="33"/>
      </w:pPr>
      <w:r>
        <w:rPr>
          <w:rFonts w:hint="eastAsia"/>
        </w:rPr>
        <w:t>定义</w:t>
      </w:r>
    </w:p>
    <w:p w:rsidR="00FD7383" w:rsidRPr="00FD7383" w:rsidRDefault="00FD7383" w:rsidP="00FD7383">
      <w:pPr>
        <w:pStyle w:val="afa"/>
      </w:pPr>
      <w:proofErr w:type="spellStart"/>
      <w:proofErr w:type="gramStart"/>
      <w:r w:rsidRPr="00FD7383">
        <w:t>typedef</w:t>
      </w:r>
      <w:proofErr w:type="spellEnd"/>
      <w:proofErr w:type="gramEnd"/>
      <w:r w:rsidRPr="00FD7383">
        <w:t xml:space="preserve"> </w:t>
      </w:r>
      <w:proofErr w:type="spellStart"/>
      <w:r w:rsidRPr="00FD7383">
        <w:t>enum</w:t>
      </w:r>
      <w:proofErr w:type="spellEnd"/>
      <w:r w:rsidRPr="00FD7383">
        <w:t xml:space="preserve"> __STREAM_TRASN_DIR</w:t>
      </w:r>
    </w:p>
    <w:p w:rsidR="00FD7383" w:rsidRPr="00FD7383" w:rsidRDefault="00FD7383" w:rsidP="00FD7383">
      <w:pPr>
        <w:pStyle w:val="afa"/>
      </w:pPr>
      <w:r w:rsidRPr="00FD7383">
        <w:t>{</w:t>
      </w:r>
    </w:p>
    <w:p w:rsidR="00FD7383" w:rsidRPr="00FD7383" w:rsidRDefault="00FD7383" w:rsidP="00FD7383">
      <w:pPr>
        <w:pStyle w:val="afa"/>
      </w:pPr>
      <w:r w:rsidRPr="00FD7383">
        <w:tab/>
        <w:t>STREAM_TRASN_POSITIVE = 0,</w:t>
      </w:r>
    </w:p>
    <w:p w:rsidR="00FD7383" w:rsidRPr="00FD7383" w:rsidRDefault="00FD7383" w:rsidP="00FD7383">
      <w:pPr>
        <w:pStyle w:val="afa"/>
      </w:pPr>
      <w:r w:rsidRPr="00FD7383">
        <w:tab/>
        <w:t xml:space="preserve">STREAM_TRASN_NEGATIVE </w:t>
      </w:r>
    </w:p>
    <w:p w:rsidR="00FD7383" w:rsidRPr="00FD7383" w:rsidRDefault="00FD7383" w:rsidP="00FD7383">
      <w:pPr>
        <w:pStyle w:val="afa"/>
      </w:pPr>
      <w:proofErr w:type="gramStart"/>
      <w:r w:rsidRPr="00FD7383">
        <w:t>}STREAM</w:t>
      </w:r>
      <w:proofErr w:type="gramEnd"/>
      <w:r w:rsidRPr="00FD7383">
        <w:t>_TRASN_DIR;</w:t>
      </w:r>
    </w:p>
    <w:p w:rsidR="00A46984" w:rsidRDefault="00873CC7" w:rsidP="00DE1F7B">
      <w:pPr>
        <w:pStyle w:val="33"/>
      </w:pPr>
      <w:r>
        <w:rPr>
          <w:rFonts w:hint="eastAsia"/>
        </w:rPr>
        <w:t>取值</w:t>
      </w:r>
    </w:p>
    <w:p w:rsidR="008742E5" w:rsidRPr="00FD7383" w:rsidRDefault="008742E5" w:rsidP="008742E5">
      <w:pPr>
        <w:pStyle w:val="a1"/>
      </w:pPr>
      <w:r w:rsidRPr="00FD7383">
        <w:t>STREAM_TRASN_POSITIVE</w:t>
      </w:r>
      <w:r>
        <w:rPr>
          <w:rFonts w:hint="eastAsia"/>
        </w:rPr>
        <w:t xml:space="preserve">  </w:t>
      </w:r>
      <w:r w:rsidR="00EA631D">
        <w:rPr>
          <w:rFonts w:hint="eastAsia"/>
        </w:rPr>
        <w:t>SDK</w:t>
      </w:r>
      <w:r w:rsidRPr="00FD7383">
        <w:rPr>
          <w:rFonts w:hint="eastAsia"/>
        </w:rPr>
        <w:t>接收</w:t>
      </w:r>
      <w:r w:rsidRPr="00FD7383">
        <w:rPr>
          <w:rFonts w:hint="eastAsia"/>
        </w:rPr>
        <w:t xml:space="preserve">, </w:t>
      </w:r>
      <w:r w:rsidRPr="00FD7383">
        <w:rPr>
          <w:rFonts w:hint="eastAsia"/>
        </w:rPr>
        <w:t>对应设备编码通道</w:t>
      </w:r>
      <w:r w:rsidR="003E63E2">
        <w:rPr>
          <w:rFonts w:hint="eastAsia"/>
        </w:rPr>
        <w:t>；</w:t>
      </w:r>
    </w:p>
    <w:p w:rsidR="008742E5" w:rsidRPr="008742E5" w:rsidRDefault="008742E5" w:rsidP="008742E5">
      <w:pPr>
        <w:pStyle w:val="a1"/>
      </w:pPr>
      <w:r w:rsidRPr="00FD7383">
        <w:t>STREAM_TRASN_NEGATIVE</w:t>
      </w:r>
      <w:r>
        <w:rPr>
          <w:rFonts w:hint="eastAsia"/>
        </w:rPr>
        <w:t xml:space="preserve">  </w:t>
      </w:r>
      <w:r w:rsidR="00EA631D">
        <w:rPr>
          <w:rFonts w:hint="eastAsia"/>
        </w:rPr>
        <w:t>SDK</w:t>
      </w:r>
      <w:r w:rsidRPr="00FD7383">
        <w:rPr>
          <w:rFonts w:hint="eastAsia"/>
        </w:rPr>
        <w:t>发送，对应设备解码通道</w:t>
      </w:r>
      <w:r w:rsidR="000D3BAA">
        <w:rPr>
          <w:rFonts w:hint="eastAsia"/>
        </w:rPr>
        <w:t>。</w:t>
      </w:r>
    </w:p>
    <w:p w:rsidR="00A46984" w:rsidRDefault="00A46984" w:rsidP="00DE1F7B">
      <w:pPr>
        <w:pStyle w:val="33"/>
      </w:pPr>
      <w:r>
        <w:rPr>
          <w:rFonts w:hint="eastAsia"/>
        </w:rPr>
        <w:t>描述</w:t>
      </w:r>
    </w:p>
    <w:p w:rsidR="00AD17D4" w:rsidRPr="00AD17D4" w:rsidRDefault="00AD17D4" w:rsidP="00AD17D4">
      <w:pPr>
        <w:pStyle w:val="a6"/>
      </w:pPr>
      <w:r>
        <w:rPr>
          <w:rFonts w:hint="eastAsia"/>
        </w:rPr>
        <w:t>媒体流传输方向。</w:t>
      </w:r>
    </w:p>
    <w:p w:rsidR="00A46984" w:rsidRDefault="00BB1BD2" w:rsidP="00A46984">
      <w:pPr>
        <w:pStyle w:val="21"/>
      </w:pPr>
      <w:bookmarkStart w:id="17" w:name="_Toc321584385"/>
      <w:r w:rsidRPr="00BB1BD2">
        <w:t>DEVICE_CREATE_MODE</w:t>
      </w:r>
      <w:bookmarkEnd w:id="17"/>
    </w:p>
    <w:p w:rsidR="00A46984" w:rsidRDefault="00A46984" w:rsidP="00DE1F7B">
      <w:pPr>
        <w:pStyle w:val="33"/>
      </w:pPr>
      <w:r>
        <w:rPr>
          <w:rFonts w:hint="eastAsia"/>
        </w:rPr>
        <w:t>定义</w:t>
      </w:r>
    </w:p>
    <w:p w:rsidR="00BB1BD2" w:rsidRPr="00BB1BD2" w:rsidRDefault="00BB1BD2" w:rsidP="00BB1BD2">
      <w:pPr>
        <w:pStyle w:val="afa"/>
      </w:pPr>
      <w:proofErr w:type="spellStart"/>
      <w:proofErr w:type="gramStart"/>
      <w:r w:rsidRPr="00BB1BD2">
        <w:t>typedef</w:t>
      </w:r>
      <w:proofErr w:type="spellEnd"/>
      <w:proofErr w:type="gramEnd"/>
      <w:r w:rsidRPr="00BB1BD2">
        <w:t xml:space="preserve"> </w:t>
      </w:r>
      <w:proofErr w:type="spellStart"/>
      <w:r w:rsidRPr="00BB1BD2">
        <w:t>enum</w:t>
      </w:r>
      <w:proofErr w:type="spellEnd"/>
      <w:r w:rsidRPr="00BB1BD2">
        <w:t xml:space="preserve"> __DEVICE_CREATE_MODE</w:t>
      </w:r>
    </w:p>
    <w:p w:rsidR="00BB1BD2" w:rsidRPr="00BB1BD2" w:rsidRDefault="00BB1BD2" w:rsidP="00BB1BD2">
      <w:pPr>
        <w:pStyle w:val="afa"/>
      </w:pPr>
      <w:r w:rsidRPr="00BB1BD2">
        <w:t>{</w:t>
      </w:r>
    </w:p>
    <w:p w:rsidR="00BB1BD2" w:rsidRPr="00BB1BD2" w:rsidRDefault="00BB1BD2" w:rsidP="00BB1BD2">
      <w:pPr>
        <w:pStyle w:val="afa"/>
      </w:pPr>
      <w:r w:rsidRPr="00BB1BD2">
        <w:tab/>
        <w:t>DEVICE_CREATE_ACTIVE = 0,</w:t>
      </w:r>
    </w:p>
    <w:p w:rsidR="00BB1BD2" w:rsidRPr="00BB1BD2" w:rsidRDefault="00BB1BD2" w:rsidP="00BB1BD2">
      <w:pPr>
        <w:pStyle w:val="afa"/>
      </w:pPr>
      <w:r w:rsidRPr="00BB1BD2">
        <w:tab/>
        <w:t>DEVICE_CREATE_PASSIVE</w:t>
      </w:r>
    </w:p>
    <w:p w:rsidR="00BB1BD2" w:rsidRPr="00BB1BD2" w:rsidRDefault="00BB1BD2" w:rsidP="00BB1BD2">
      <w:pPr>
        <w:pStyle w:val="afa"/>
      </w:pPr>
      <w:proofErr w:type="gramStart"/>
      <w:r w:rsidRPr="00BB1BD2">
        <w:t>}DEVICE</w:t>
      </w:r>
      <w:proofErr w:type="gramEnd"/>
      <w:r w:rsidRPr="00BB1BD2">
        <w:t>_CREATE_MODE;</w:t>
      </w:r>
    </w:p>
    <w:p w:rsidR="00A46984" w:rsidRDefault="00873CC7" w:rsidP="00DE1F7B">
      <w:pPr>
        <w:pStyle w:val="33"/>
      </w:pPr>
      <w:r>
        <w:rPr>
          <w:rFonts w:hint="eastAsia"/>
        </w:rPr>
        <w:lastRenderedPageBreak/>
        <w:t>取值</w:t>
      </w:r>
    </w:p>
    <w:p w:rsidR="00BB1BD2" w:rsidRPr="00BB1BD2" w:rsidRDefault="00BB1BD2" w:rsidP="00BB1BD2">
      <w:pPr>
        <w:pStyle w:val="a1"/>
      </w:pPr>
      <w:r w:rsidRPr="00BB1BD2">
        <w:t>DEVICE_CREATE_ACTIVE</w:t>
      </w:r>
      <w:r>
        <w:rPr>
          <w:rFonts w:hint="eastAsia"/>
        </w:rPr>
        <w:t xml:space="preserve">  </w:t>
      </w:r>
      <w:r w:rsidRPr="00BB1BD2">
        <w:rPr>
          <w:rFonts w:hint="eastAsia"/>
        </w:rPr>
        <w:t>主动连接创建</w:t>
      </w:r>
      <w:r w:rsidR="00615E04">
        <w:rPr>
          <w:rFonts w:hint="eastAsia"/>
        </w:rPr>
        <w:t>，指调用</w:t>
      </w:r>
      <w:proofErr w:type="spellStart"/>
      <w:r w:rsidR="00615E04" w:rsidRPr="007356F9">
        <w:t>DX_NVT_add_device</w:t>
      </w:r>
      <w:proofErr w:type="spellEnd"/>
      <w:r w:rsidR="00615E04">
        <w:rPr>
          <w:rFonts w:hint="eastAsia"/>
        </w:rPr>
        <w:t>函数而创建的设备</w:t>
      </w:r>
      <w:r w:rsidR="000D3BAA">
        <w:rPr>
          <w:rFonts w:hint="eastAsia"/>
        </w:rPr>
        <w:t>。</w:t>
      </w:r>
    </w:p>
    <w:p w:rsidR="00BB1BD2" w:rsidRPr="00BB1BD2" w:rsidRDefault="00BB1BD2" w:rsidP="00BB1BD2">
      <w:pPr>
        <w:pStyle w:val="a1"/>
      </w:pPr>
      <w:r w:rsidRPr="00BB1BD2">
        <w:t>DEVICE_CREATE_PASSIVE</w:t>
      </w:r>
      <w:r>
        <w:rPr>
          <w:rFonts w:hint="eastAsia"/>
        </w:rPr>
        <w:t xml:space="preserve">  </w:t>
      </w:r>
      <w:r w:rsidRPr="00BB1BD2">
        <w:rPr>
          <w:rFonts w:hint="eastAsia"/>
        </w:rPr>
        <w:t>被动连接创建</w:t>
      </w:r>
      <w:r w:rsidR="00615E04">
        <w:rPr>
          <w:rFonts w:hint="eastAsia"/>
        </w:rPr>
        <w:t>，由设备</w:t>
      </w:r>
      <w:r w:rsidR="00406C40">
        <w:rPr>
          <w:rFonts w:hint="eastAsia"/>
        </w:rPr>
        <w:t>向</w:t>
      </w:r>
      <w:r w:rsidR="00406C40">
        <w:rPr>
          <w:rFonts w:hint="eastAsia"/>
        </w:rPr>
        <w:t>SDK</w:t>
      </w:r>
      <w:r w:rsidR="00406C40">
        <w:rPr>
          <w:rFonts w:hint="eastAsia"/>
        </w:rPr>
        <w:t>监听端口</w:t>
      </w:r>
      <w:r w:rsidR="00615E04">
        <w:rPr>
          <w:rFonts w:hint="eastAsia"/>
        </w:rPr>
        <w:t>主动发起连接而创建的设备</w:t>
      </w:r>
      <w:r w:rsidR="000D3BAA">
        <w:rPr>
          <w:rFonts w:hint="eastAsia"/>
        </w:rPr>
        <w:t>。</w:t>
      </w:r>
    </w:p>
    <w:p w:rsidR="00A46984" w:rsidRDefault="00A46984" w:rsidP="00DE1F7B">
      <w:pPr>
        <w:pStyle w:val="33"/>
      </w:pPr>
      <w:r>
        <w:rPr>
          <w:rFonts w:hint="eastAsia"/>
        </w:rPr>
        <w:t>描述</w:t>
      </w:r>
    </w:p>
    <w:p w:rsidR="00AD17D4" w:rsidRPr="00AD17D4" w:rsidRDefault="00AD17D4" w:rsidP="00AD17D4">
      <w:pPr>
        <w:pStyle w:val="a6"/>
      </w:pPr>
      <w:r>
        <w:rPr>
          <w:rFonts w:hint="eastAsia"/>
        </w:rPr>
        <w:t>设备创建</w:t>
      </w:r>
      <w:r w:rsidR="00607BC5">
        <w:rPr>
          <w:rFonts w:hint="eastAsia"/>
        </w:rPr>
        <w:t>/</w:t>
      </w:r>
      <w:r w:rsidR="00607BC5">
        <w:rPr>
          <w:rFonts w:hint="eastAsia"/>
        </w:rPr>
        <w:t>上线</w:t>
      </w:r>
      <w:r>
        <w:rPr>
          <w:rFonts w:hint="eastAsia"/>
        </w:rPr>
        <w:t>方式。</w:t>
      </w:r>
    </w:p>
    <w:p w:rsidR="00A46984" w:rsidRDefault="00B749CF" w:rsidP="00A46984">
      <w:pPr>
        <w:pStyle w:val="21"/>
      </w:pPr>
      <w:bookmarkStart w:id="18" w:name="_Toc321584386"/>
      <w:r w:rsidRPr="00B749CF">
        <w:t>DEVICE_DELETE_REASON</w:t>
      </w:r>
      <w:bookmarkEnd w:id="18"/>
    </w:p>
    <w:p w:rsidR="00A46984" w:rsidRDefault="00A46984" w:rsidP="00DE1F7B">
      <w:pPr>
        <w:pStyle w:val="33"/>
      </w:pPr>
      <w:r>
        <w:rPr>
          <w:rFonts w:hint="eastAsia"/>
        </w:rPr>
        <w:t>定义</w:t>
      </w:r>
    </w:p>
    <w:p w:rsidR="00D166CA" w:rsidRDefault="00D166CA" w:rsidP="00D166CA">
      <w:pPr>
        <w:pStyle w:val="afa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__DEVICE_DELETE_REASON</w:t>
      </w:r>
    </w:p>
    <w:p w:rsidR="00D166CA" w:rsidRDefault="00D166CA" w:rsidP="00D166CA">
      <w:pPr>
        <w:pStyle w:val="afa"/>
      </w:pPr>
      <w:r>
        <w:t>{</w:t>
      </w:r>
    </w:p>
    <w:p w:rsidR="00D166CA" w:rsidRDefault="00D166CA" w:rsidP="00D166CA">
      <w:pPr>
        <w:pStyle w:val="afa"/>
      </w:pPr>
      <w:r>
        <w:tab/>
        <w:t>DEVICE_DELETE_ACTIVE = 1,</w:t>
      </w:r>
    </w:p>
    <w:p w:rsidR="00D166CA" w:rsidRDefault="00D166CA" w:rsidP="00D166CA">
      <w:pPr>
        <w:pStyle w:val="afa"/>
      </w:pPr>
      <w:r>
        <w:tab/>
        <w:t>DEVICE_DELETE_PASSIVE = 2,</w:t>
      </w:r>
    </w:p>
    <w:p w:rsidR="00D166CA" w:rsidRDefault="00D166CA" w:rsidP="00D166CA">
      <w:pPr>
        <w:pStyle w:val="afa"/>
      </w:pPr>
      <w:r>
        <w:tab/>
        <w:t>DEVICE_DELETE_TIMEOUT = 3,</w:t>
      </w:r>
    </w:p>
    <w:p w:rsidR="00D166CA" w:rsidRDefault="00D166CA" w:rsidP="00D166CA">
      <w:pPr>
        <w:pStyle w:val="afa"/>
      </w:pPr>
      <w:r>
        <w:tab/>
        <w:t>DEVICE_DELETE_ERROR = 4</w:t>
      </w:r>
    </w:p>
    <w:p w:rsidR="00D166CA" w:rsidRPr="00EC01C8" w:rsidRDefault="00D166CA" w:rsidP="00D166CA">
      <w:pPr>
        <w:pStyle w:val="afa"/>
      </w:pPr>
      <w:proofErr w:type="gramStart"/>
      <w:r>
        <w:t>}DEVICE</w:t>
      </w:r>
      <w:proofErr w:type="gramEnd"/>
      <w:r>
        <w:t>_DELETE_REASON;</w:t>
      </w:r>
    </w:p>
    <w:p w:rsidR="00A46984" w:rsidRDefault="00873CC7" w:rsidP="00DE1F7B">
      <w:pPr>
        <w:pStyle w:val="33"/>
      </w:pPr>
      <w:r>
        <w:rPr>
          <w:rFonts w:hint="eastAsia"/>
        </w:rPr>
        <w:t>取值</w:t>
      </w:r>
    </w:p>
    <w:p w:rsidR="00D166CA" w:rsidRDefault="00D166CA" w:rsidP="002D6DE0">
      <w:pPr>
        <w:pStyle w:val="a1"/>
      </w:pPr>
      <w:r>
        <w:t>DEVICE_DELETE_ACTIVE</w:t>
      </w:r>
      <w:r w:rsidR="00270698">
        <w:rPr>
          <w:rFonts w:hint="eastAsia"/>
        </w:rPr>
        <w:t xml:space="preserve"> </w:t>
      </w:r>
      <w:r w:rsidR="009A4FA6">
        <w:rPr>
          <w:rFonts w:hint="eastAsia"/>
        </w:rPr>
        <w:t>由上层主动断开；</w:t>
      </w:r>
    </w:p>
    <w:p w:rsidR="00D166CA" w:rsidRDefault="00D166CA" w:rsidP="002D6DE0">
      <w:pPr>
        <w:pStyle w:val="a1"/>
      </w:pPr>
      <w:r>
        <w:t>DEVICE_DELETE_PASSIVE</w:t>
      </w:r>
      <w:r w:rsidR="009A4FA6">
        <w:rPr>
          <w:rFonts w:hint="eastAsia"/>
        </w:rPr>
        <w:t xml:space="preserve"> </w:t>
      </w:r>
      <w:r w:rsidR="009A4FA6">
        <w:rPr>
          <w:rFonts w:hint="eastAsia"/>
        </w:rPr>
        <w:t>设备主动断开；</w:t>
      </w:r>
    </w:p>
    <w:p w:rsidR="00D166CA" w:rsidRDefault="00D166CA" w:rsidP="002D6DE0">
      <w:pPr>
        <w:pStyle w:val="a1"/>
      </w:pPr>
      <w:r>
        <w:t>DEVICE_DELETE_TIMEOUT</w:t>
      </w:r>
      <w:r w:rsidR="009A4FA6">
        <w:rPr>
          <w:rFonts w:hint="eastAsia"/>
        </w:rPr>
        <w:t xml:space="preserve"> </w:t>
      </w:r>
      <w:r w:rsidR="009A4FA6">
        <w:rPr>
          <w:rFonts w:hint="eastAsia"/>
        </w:rPr>
        <w:t>网络超时导致设备断开；</w:t>
      </w:r>
    </w:p>
    <w:p w:rsidR="002D6DE0" w:rsidRPr="002D6DE0" w:rsidRDefault="00D166CA" w:rsidP="00D166CA">
      <w:pPr>
        <w:pStyle w:val="a1"/>
      </w:pPr>
      <w:r>
        <w:t>DEVICE_DELETE_ERROR</w:t>
      </w:r>
      <w:r w:rsidR="002D6DE0" w:rsidRPr="00EC01C8">
        <w:rPr>
          <w:rFonts w:hint="eastAsia"/>
        </w:rPr>
        <w:t xml:space="preserve"> </w:t>
      </w:r>
      <w:r w:rsidR="009A4FA6">
        <w:rPr>
          <w:rFonts w:hint="eastAsia"/>
        </w:rPr>
        <w:t xml:space="preserve"> </w:t>
      </w:r>
      <w:r w:rsidR="00F11FA1">
        <w:rPr>
          <w:rFonts w:hint="eastAsia"/>
        </w:rPr>
        <w:t>遇到错误而导致设备断开</w:t>
      </w:r>
      <w:r w:rsidR="009A4FA6">
        <w:rPr>
          <w:rFonts w:hint="eastAsia"/>
        </w:rPr>
        <w:t>。</w:t>
      </w:r>
    </w:p>
    <w:p w:rsidR="00A46984" w:rsidRDefault="00A46984" w:rsidP="00DE1F7B">
      <w:pPr>
        <w:pStyle w:val="33"/>
      </w:pPr>
      <w:r>
        <w:rPr>
          <w:rFonts w:hint="eastAsia"/>
        </w:rPr>
        <w:t>描述</w:t>
      </w:r>
    </w:p>
    <w:p w:rsidR="002D6DE0" w:rsidRDefault="002D6DE0" w:rsidP="002D6DE0">
      <w:pPr>
        <w:pStyle w:val="a6"/>
      </w:pPr>
      <w:r>
        <w:rPr>
          <w:rFonts w:hint="eastAsia"/>
        </w:rPr>
        <w:t>设备</w:t>
      </w:r>
      <w:r w:rsidR="00D166CA">
        <w:rPr>
          <w:rFonts w:hint="eastAsia"/>
        </w:rPr>
        <w:t>/</w:t>
      </w:r>
      <w:r w:rsidR="00D166CA">
        <w:rPr>
          <w:rFonts w:hint="eastAsia"/>
        </w:rPr>
        <w:t>断开</w:t>
      </w:r>
      <w:r w:rsidR="00372CE1">
        <w:rPr>
          <w:rFonts w:hint="eastAsia"/>
        </w:rPr>
        <w:t>/</w:t>
      </w:r>
      <w:r w:rsidR="00372CE1">
        <w:rPr>
          <w:rFonts w:hint="eastAsia"/>
        </w:rPr>
        <w:t>下线</w:t>
      </w:r>
      <w:r w:rsidR="00D166CA">
        <w:rPr>
          <w:rFonts w:hint="eastAsia"/>
        </w:rPr>
        <w:t>原因</w:t>
      </w:r>
      <w:r>
        <w:rPr>
          <w:rFonts w:hint="eastAsia"/>
        </w:rPr>
        <w:t>。</w:t>
      </w:r>
    </w:p>
    <w:p w:rsidR="004B51CA" w:rsidRDefault="00BE0B0C" w:rsidP="004B51CA">
      <w:pPr>
        <w:pStyle w:val="21"/>
      </w:pPr>
      <w:bookmarkStart w:id="19" w:name="_Toc321584387"/>
      <w:r>
        <w:rPr>
          <w:rFonts w:hint="eastAsia"/>
        </w:rPr>
        <w:lastRenderedPageBreak/>
        <w:t>SNAP_FORMAT</w:t>
      </w:r>
      <w:bookmarkEnd w:id="19"/>
    </w:p>
    <w:p w:rsidR="004B51CA" w:rsidRDefault="004B51CA" w:rsidP="00DE1F7B">
      <w:pPr>
        <w:pStyle w:val="33"/>
      </w:pPr>
      <w:r>
        <w:rPr>
          <w:rFonts w:hint="eastAsia"/>
        </w:rPr>
        <w:t>定义</w:t>
      </w:r>
    </w:p>
    <w:p w:rsidR="004B51CA" w:rsidRDefault="004B51CA" w:rsidP="00A371B6">
      <w:pPr>
        <w:pStyle w:val="afa"/>
        <w:rPr>
          <w:color w:val="000000"/>
          <w:kern w:val="0"/>
        </w:rPr>
      </w:pPr>
      <w:proofErr w:type="spellStart"/>
      <w:proofErr w:type="gramStart"/>
      <w:r>
        <w:rPr>
          <w:kern w:val="0"/>
        </w:rPr>
        <w:t>typedef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kern w:val="0"/>
        </w:rPr>
        <w:t>enum</w:t>
      </w:r>
      <w:proofErr w:type="spellEnd"/>
      <w:r>
        <w:rPr>
          <w:color w:val="000000"/>
          <w:kern w:val="0"/>
        </w:rPr>
        <w:t xml:space="preserve"> </w:t>
      </w:r>
      <w:r>
        <w:rPr>
          <w:kern w:val="0"/>
        </w:rPr>
        <w:t>__SNAP_FORMAT</w:t>
      </w:r>
    </w:p>
    <w:p w:rsidR="004B51CA" w:rsidRPr="00A371B6" w:rsidRDefault="004B51CA" w:rsidP="00A371B6">
      <w:pPr>
        <w:pStyle w:val="afa"/>
      </w:pPr>
      <w:r w:rsidRPr="00A371B6">
        <w:t>{</w:t>
      </w:r>
    </w:p>
    <w:p w:rsidR="004B51CA" w:rsidRPr="00A371B6" w:rsidRDefault="004B51CA" w:rsidP="00A371B6">
      <w:pPr>
        <w:pStyle w:val="afa"/>
      </w:pPr>
      <w:r w:rsidRPr="00A371B6">
        <w:tab/>
        <w:t>SNAP_FORMAT_</w:t>
      </w:r>
      <w:proofErr w:type="gramStart"/>
      <w:r w:rsidRPr="00A371B6">
        <w:t>BMP  =</w:t>
      </w:r>
      <w:proofErr w:type="gramEnd"/>
      <w:r w:rsidRPr="00A371B6">
        <w:t xml:space="preserve"> 1,</w:t>
      </w:r>
    </w:p>
    <w:p w:rsidR="004B51CA" w:rsidRPr="00A371B6" w:rsidRDefault="004B51CA" w:rsidP="00A371B6">
      <w:pPr>
        <w:pStyle w:val="afa"/>
      </w:pPr>
      <w:r w:rsidRPr="00A371B6">
        <w:tab/>
        <w:t>SNAP_FORMAT_JPG = 2</w:t>
      </w:r>
    </w:p>
    <w:p w:rsidR="004B51CA" w:rsidRPr="00A371B6" w:rsidRDefault="004B51CA" w:rsidP="00A371B6">
      <w:pPr>
        <w:pStyle w:val="afa"/>
      </w:pPr>
      <w:proofErr w:type="gramStart"/>
      <w:r w:rsidRPr="00A371B6">
        <w:t>}SNAP</w:t>
      </w:r>
      <w:proofErr w:type="gramEnd"/>
      <w:r w:rsidRPr="00A371B6">
        <w:t>_FORMAT;</w:t>
      </w:r>
    </w:p>
    <w:p w:rsidR="004B51CA" w:rsidRDefault="004B51CA" w:rsidP="00DE1F7B">
      <w:pPr>
        <w:pStyle w:val="33"/>
      </w:pPr>
      <w:r>
        <w:rPr>
          <w:rFonts w:hint="eastAsia"/>
        </w:rPr>
        <w:t>取值</w:t>
      </w:r>
    </w:p>
    <w:p w:rsidR="004B51CA" w:rsidRPr="00EC01C8" w:rsidRDefault="00270216" w:rsidP="004B51CA">
      <w:pPr>
        <w:pStyle w:val="a1"/>
      </w:pPr>
      <w:r>
        <w:rPr>
          <w:rFonts w:hint="eastAsia"/>
        </w:rPr>
        <w:t>SNAP_FORMAT_BMP</w:t>
      </w:r>
      <w:r w:rsidR="004B51CA" w:rsidRPr="00EC01C8">
        <w:rPr>
          <w:rFonts w:hint="eastAsia"/>
        </w:rPr>
        <w:t xml:space="preserve"> </w:t>
      </w:r>
      <w:r>
        <w:rPr>
          <w:rFonts w:hint="eastAsia"/>
        </w:rPr>
        <w:t>BMP</w:t>
      </w:r>
      <w:r>
        <w:rPr>
          <w:rFonts w:hint="eastAsia"/>
        </w:rPr>
        <w:t>格式</w:t>
      </w:r>
      <w:r w:rsidR="003E63E2">
        <w:rPr>
          <w:rFonts w:hint="eastAsia"/>
        </w:rPr>
        <w:t>；</w:t>
      </w:r>
    </w:p>
    <w:p w:rsidR="004B51CA" w:rsidRPr="002D6DE0" w:rsidRDefault="00270216" w:rsidP="004B51CA">
      <w:pPr>
        <w:pStyle w:val="a1"/>
      </w:pPr>
      <w:r>
        <w:rPr>
          <w:rFonts w:hint="eastAsia"/>
        </w:rPr>
        <w:t>SNAP_FORMAT_JPG JPEG</w:t>
      </w:r>
      <w:r>
        <w:rPr>
          <w:rFonts w:hint="eastAsia"/>
        </w:rPr>
        <w:t>格式</w:t>
      </w:r>
      <w:r w:rsidR="003E63E2">
        <w:rPr>
          <w:rFonts w:hint="eastAsia"/>
        </w:rPr>
        <w:t>。</w:t>
      </w:r>
    </w:p>
    <w:p w:rsidR="004B51CA" w:rsidRDefault="004B51CA" w:rsidP="00DE1F7B">
      <w:pPr>
        <w:pStyle w:val="33"/>
      </w:pPr>
      <w:r>
        <w:rPr>
          <w:rFonts w:hint="eastAsia"/>
        </w:rPr>
        <w:t>描述</w:t>
      </w:r>
    </w:p>
    <w:p w:rsidR="004B51CA" w:rsidRDefault="00A371B6" w:rsidP="002D6DE0">
      <w:pPr>
        <w:pStyle w:val="a6"/>
      </w:pPr>
      <w:r>
        <w:rPr>
          <w:rFonts w:hint="eastAsia"/>
        </w:rPr>
        <w:t>图片抓拍格式，</w:t>
      </w:r>
      <w:r w:rsidR="00CC1F47">
        <w:rPr>
          <w:rFonts w:hint="eastAsia"/>
        </w:rPr>
        <w:t>当前版本只支持</w:t>
      </w:r>
      <w:r>
        <w:rPr>
          <w:rFonts w:hint="eastAsia"/>
        </w:rPr>
        <w:t>JPG(JPEG)</w:t>
      </w:r>
      <w:r>
        <w:rPr>
          <w:rFonts w:hint="eastAsia"/>
        </w:rPr>
        <w:t>格式</w:t>
      </w:r>
      <w:r w:rsidR="004B51CA">
        <w:rPr>
          <w:rFonts w:hint="eastAsia"/>
        </w:rPr>
        <w:t>。</w:t>
      </w:r>
    </w:p>
    <w:p w:rsidR="00B011E5" w:rsidRDefault="00B011E5" w:rsidP="00B011E5">
      <w:pPr>
        <w:pStyle w:val="21"/>
      </w:pPr>
      <w:bookmarkStart w:id="20" w:name="_Toc321584388"/>
      <w:r w:rsidRPr="00B011E5">
        <w:t>RESULT_CODE</w:t>
      </w:r>
      <w:bookmarkEnd w:id="20"/>
    </w:p>
    <w:p w:rsidR="00D92918" w:rsidRDefault="00D92918" w:rsidP="00D92918">
      <w:pPr>
        <w:pStyle w:val="33"/>
      </w:pPr>
      <w:r>
        <w:rPr>
          <w:rFonts w:hint="eastAsia"/>
        </w:rPr>
        <w:t>定义</w:t>
      </w:r>
    </w:p>
    <w:p w:rsidR="00D92918" w:rsidRDefault="00D92918" w:rsidP="00D92918">
      <w:pPr>
        <w:pStyle w:val="afa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__RESULT_CODE</w:t>
      </w:r>
    </w:p>
    <w:p w:rsidR="00D92918" w:rsidRDefault="00D92918" w:rsidP="00D92918">
      <w:pPr>
        <w:pStyle w:val="afa"/>
      </w:pPr>
      <w:r>
        <w:t>{</w:t>
      </w:r>
    </w:p>
    <w:p w:rsidR="00D92918" w:rsidRDefault="00D92918" w:rsidP="00D92918">
      <w:pPr>
        <w:pStyle w:val="afa"/>
      </w:pPr>
      <w:r>
        <w:tab/>
        <w:t>RESULT_CODE_</w:t>
      </w:r>
      <w:proofErr w:type="gramStart"/>
      <w:r>
        <w:t>OK  =</w:t>
      </w:r>
      <w:proofErr w:type="gramEnd"/>
      <w:r>
        <w:t xml:space="preserve"> 0,</w:t>
      </w:r>
    </w:p>
    <w:p w:rsidR="00D92918" w:rsidRDefault="00D92918" w:rsidP="00D92918">
      <w:pPr>
        <w:pStyle w:val="afa"/>
      </w:pPr>
      <w:r>
        <w:tab/>
        <w:t>RESULT_CODE_ERR = -1,</w:t>
      </w:r>
    </w:p>
    <w:p w:rsidR="00D92918" w:rsidRDefault="00D92918" w:rsidP="00D92918">
      <w:pPr>
        <w:pStyle w:val="afa"/>
      </w:pPr>
      <w:r>
        <w:tab/>
        <w:t xml:space="preserve">RESULT_CODE_FAIL = -2, </w:t>
      </w:r>
    </w:p>
    <w:p w:rsidR="00D92918" w:rsidRDefault="00D92918" w:rsidP="00D92918">
      <w:pPr>
        <w:pStyle w:val="afa"/>
      </w:pPr>
      <w:r>
        <w:tab/>
        <w:t>RESULT_CODE_PAST = -301,</w:t>
      </w:r>
    </w:p>
    <w:p w:rsidR="00D92918" w:rsidRDefault="00D92918" w:rsidP="00D92918">
      <w:pPr>
        <w:pStyle w:val="afa"/>
      </w:pPr>
      <w:r>
        <w:tab/>
        <w:t>RESULT_CODE_REFUSE = -302,</w:t>
      </w:r>
    </w:p>
    <w:p w:rsidR="00D92918" w:rsidRDefault="008B4796" w:rsidP="00D92918">
      <w:pPr>
        <w:pStyle w:val="afa"/>
      </w:pPr>
      <w:r>
        <w:tab/>
        <w:t>RESULT_CODE_TIMEOUT</w:t>
      </w:r>
      <w:r>
        <w:tab/>
        <w:t>= -401</w:t>
      </w:r>
    </w:p>
    <w:p w:rsidR="00D92918" w:rsidRPr="00A371B6" w:rsidRDefault="00D92918" w:rsidP="00D92918">
      <w:pPr>
        <w:pStyle w:val="afa"/>
      </w:pPr>
      <w:proofErr w:type="gramStart"/>
      <w:r>
        <w:t>}RESULT</w:t>
      </w:r>
      <w:proofErr w:type="gramEnd"/>
      <w:r>
        <w:t>_CODE;</w:t>
      </w:r>
    </w:p>
    <w:p w:rsidR="00D92918" w:rsidRDefault="00D92918" w:rsidP="00D92918">
      <w:pPr>
        <w:pStyle w:val="33"/>
      </w:pPr>
      <w:r>
        <w:rPr>
          <w:rFonts w:hint="eastAsia"/>
        </w:rPr>
        <w:t>取值</w:t>
      </w:r>
    </w:p>
    <w:p w:rsidR="008B4796" w:rsidRDefault="008B4796" w:rsidP="00D92918">
      <w:pPr>
        <w:pStyle w:val="a1"/>
      </w:pPr>
      <w:r>
        <w:t>RESULT_CODE_OK</w:t>
      </w:r>
      <w:r>
        <w:rPr>
          <w:rFonts w:hint="eastAsia"/>
        </w:rPr>
        <w:t xml:space="preserve"> </w:t>
      </w:r>
      <w:r>
        <w:rPr>
          <w:rFonts w:hint="eastAsia"/>
        </w:rPr>
        <w:t>操作成功；</w:t>
      </w:r>
    </w:p>
    <w:p w:rsidR="008B4796" w:rsidRDefault="008B4796" w:rsidP="00D92918">
      <w:pPr>
        <w:pStyle w:val="a1"/>
      </w:pPr>
      <w:r>
        <w:lastRenderedPageBreak/>
        <w:t>RESULT_CODE_ERR</w:t>
      </w:r>
      <w:r>
        <w:rPr>
          <w:rFonts w:hint="eastAsia"/>
        </w:rPr>
        <w:t xml:space="preserve"> </w:t>
      </w:r>
      <w:r>
        <w:rPr>
          <w:rFonts w:hint="eastAsia"/>
        </w:rPr>
        <w:t>出现未知错误；</w:t>
      </w:r>
    </w:p>
    <w:p w:rsidR="008B4796" w:rsidRDefault="008B4796" w:rsidP="00D92918">
      <w:pPr>
        <w:pStyle w:val="a1"/>
      </w:pPr>
      <w:r>
        <w:t>RESULT_CODE_FAIL</w:t>
      </w:r>
      <w:r>
        <w:rPr>
          <w:rFonts w:hint="eastAsia"/>
        </w:rPr>
        <w:t xml:space="preserve"> </w:t>
      </w:r>
      <w:r>
        <w:rPr>
          <w:rFonts w:hint="eastAsia"/>
        </w:rPr>
        <w:t>操作失败；</w:t>
      </w:r>
    </w:p>
    <w:p w:rsidR="008B4796" w:rsidRDefault="008B4796" w:rsidP="00D92918">
      <w:pPr>
        <w:pStyle w:val="a1"/>
      </w:pPr>
      <w:r>
        <w:t>RESULT_CODE_PAST</w:t>
      </w:r>
      <w:r>
        <w:rPr>
          <w:rFonts w:hint="eastAsia"/>
        </w:rPr>
        <w:t xml:space="preserve"> </w:t>
      </w:r>
      <w:r>
        <w:rPr>
          <w:rFonts w:hint="eastAsia"/>
        </w:rPr>
        <w:t>会话过期；</w:t>
      </w:r>
    </w:p>
    <w:p w:rsidR="008B4796" w:rsidRDefault="008B4796" w:rsidP="00D92918">
      <w:pPr>
        <w:pStyle w:val="a1"/>
      </w:pPr>
      <w:r>
        <w:t>RESULT_CODE_REFUSE</w:t>
      </w:r>
      <w:r>
        <w:rPr>
          <w:rFonts w:hint="eastAsia"/>
        </w:rPr>
        <w:t xml:space="preserve"> </w:t>
      </w:r>
      <w:r>
        <w:rPr>
          <w:rFonts w:hint="eastAsia"/>
        </w:rPr>
        <w:t>没有权限；</w:t>
      </w:r>
    </w:p>
    <w:p w:rsidR="008B4796" w:rsidRDefault="008B4796" w:rsidP="00D92918">
      <w:pPr>
        <w:pStyle w:val="a1"/>
      </w:pPr>
      <w:r>
        <w:t>RESULT_CODE_TIMEOUT</w:t>
      </w:r>
      <w:r>
        <w:rPr>
          <w:rFonts w:hint="eastAsia"/>
        </w:rPr>
        <w:t xml:space="preserve"> </w:t>
      </w:r>
      <w:r>
        <w:rPr>
          <w:rFonts w:hint="eastAsia"/>
        </w:rPr>
        <w:t>超时。</w:t>
      </w:r>
    </w:p>
    <w:p w:rsidR="00D92918" w:rsidRDefault="00D92918" w:rsidP="00D92918">
      <w:pPr>
        <w:pStyle w:val="33"/>
      </w:pPr>
      <w:r>
        <w:rPr>
          <w:rFonts w:hint="eastAsia"/>
        </w:rPr>
        <w:t>描述</w:t>
      </w:r>
    </w:p>
    <w:p w:rsidR="00B011E5" w:rsidRPr="00D92918" w:rsidRDefault="008B4796" w:rsidP="00B011E5">
      <w:pPr>
        <w:pStyle w:val="a6"/>
      </w:pPr>
      <w:r>
        <w:rPr>
          <w:rFonts w:hint="eastAsia"/>
        </w:rPr>
        <w:t>设备操作返回结果代码。</w:t>
      </w:r>
    </w:p>
    <w:p w:rsidR="00B52490" w:rsidRDefault="00B52490" w:rsidP="00B52490">
      <w:pPr>
        <w:pStyle w:val="1"/>
      </w:pPr>
      <w:bookmarkStart w:id="21" w:name="_Toc321584389"/>
      <w:r>
        <w:rPr>
          <w:rFonts w:hint="eastAsia"/>
        </w:rPr>
        <w:t>数据结构定义</w:t>
      </w:r>
      <w:bookmarkEnd w:id="21"/>
    </w:p>
    <w:p w:rsidR="004D290F" w:rsidRDefault="003D1889" w:rsidP="004D290F">
      <w:pPr>
        <w:pStyle w:val="21"/>
      </w:pPr>
      <w:bookmarkStart w:id="22" w:name="_Toc321584390"/>
      <w:r w:rsidRPr="003D1889">
        <w:t>DEVICE_PARAM</w:t>
      </w:r>
      <w:bookmarkEnd w:id="22"/>
    </w:p>
    <w:p w:rsidR="004D290F" w:rsidRDefault="004D290F" w:rsidP="00DE1F7B">
      <w:pPr>
        <w:pStyle w:val="33"/>
      </w:pPr>
      <w:r>
        <w:rPr>
          <w:rFonts w:hint="eastAsia"/>
        </w:rPr>
        <w:t>定义</w:t>
      </w:r>
    </w:p>
    <w:p w:rsidR="003D1889" w:rsidRPr="003D1889" w:rsidRDefault="003D1889" w:rsidP="003D1889">
      <w:pPr>
        <w:pStyle w:val="afa"/>
      </w:pPr>
      <w:proofErr w:type="spellStart"/>
      <w:proofErr w:type="gramStart"/>
      <w:r w:rsidRPr="003D1889">
        <w:t>typedef</w:t>
      </w:r>
      <w:proofErr w:type="spellEnd"/>
      <w:proofErr w:type="gramEnd"/>
      <w:r w:rsidRPr="003D1889">
        <w:t xml:space="preserve"> </w:t>
      </w:r>
      <w:proofErr w:type="spellStart"/>
      <w:r w:rsidRPr="003D1889">
        <w:t>struct</w:t>
      </w:r>
      <w:proofErr w:type="spellEnd"/>
      <w:r w:rsidRPr="003D1889">
        <w:t xml:space="preserve"> __DEVICE_PARAM</w:t>
      </w:r>
    </w:p>
    <w:p w:rsidR="003D1889" w:rsidRPr="003D1889" w:rsidRDefault="003D1889" w:rsidP="003D1889">
      <w:pPr>
        <w:pStyle w:val="afa"/>
      </w:pPr>
      <w:r w:rsidRPr="003D1889">
        <w:t>{</w:t>
      </w:r>
    </w:p>
    <w:p w:rsidR="003D1889" w:rsidRPr="003D1889" w:rsidRDefault="003D1889" w:rsidP="003D1889">
      <w:pPr>
        <w:pStyle w:val="afa"/>
      </w:pPr>
      <w:r w:rsidRPr="003D1889">
        <w:tab/>
      </w:r>
      <w:proofErr w:type="spellStart"/>
      <w:proofErr w:type="gramStart"/>
      <w:r w:rsidRPr="003D1889">
        <w:t>struct</w:t>
      </w:r>
      <w:proofErr w:type="spellEnd"/>
      <w:proofErr w:type="gramEnd"/>
      <w:r w:rsidRPr="003D1889">
        <w:t xml:space="preserve"> __DEVICE_PARAM *next;</w:t>
      </w:r>
    </w:p>
    <w:p w:rsidR="003D1889" w:rsidRPr="003D1889" w:rsidRDefault="003D1889" w:rsidP="003D1889">
      <w:pPr>
        <w:pStyle w:val="afa"/>
      </w:pPr>
      <w:r w:rsidRPr="003D1889">
        <w:tab/>
      </w:r>
      <w:proofErr w:type="gramStart"/>
      <w:r w:rsidRPr="003D1889">
        <w:t>int8</w:t>
      </w:r>
      <w:proofErr w:type="gramEnd"/>
      <w:r w:rsidRPr="003D1889">
        <w:t xml:space="preserve"> path[64];</w:t>
      </w:r>
    </w:p>
    <w:p w:rsidR="003D1889" w:rsidRPr="003D1889" w:rsidRDefault="003D1889" w:rsidP="003D1889">
      <w:pPr>
        <w:pStyle w:val="afa"/>
      </w:pPr>
      <w:r w:rsidRPr="003D1889">
        <w:tab/>
        <w:t>int8 *</w:t>
      </w:r>
      <w:proofErr w:type="spellStart"/>
      <w:r w:rsidRPr="003D1889">
        <w:t>pvalue</w:t>
      </w:r>
      <w:proofErr w:type="spellEnd"/>
      <w:r w:rsidRPr="003D1889">
        <w:t>;</w:t>
      </w:r>
    </w:p>
    <w:p w:rsidR="004D290F" w:rsidRPr="003D1889" w:rsidRDefault="003D1889" w:rsidP="003D1889">
      <w:pPr>
        <w:pStyle w:val="afa"/>
      </w:pPr>
      <w:proofErr w:type="gramStart"/>
      <w:r w:rsidRPr="003D1889">
        <w:t>}DEVICE</w:t>
      </w:r>
      <w:proofErr w:type="gramEnd"/>
      <w:r w:rsidRPr="003D1889">
        <w:t>_PARAM;</w:t>
      </w:r>
    </w:p>
    <w:p w:rsidR="004D290F" w:rsidRDefault="004D290F" w:rsidP="00DE1F7B">
      <w:pPr>
        <w:pStyle w:val="33"/>
      </w:pPr>
      <w:r>
        <w:rPr>
          <w:rFonts w:hint="eastAsia"/>
        </w:rPr>
        <w:t>参数</w:t>
      </w:r>
    </w:p>
    <w:p w:rsidR="003D1889" w:rsidRPr="003D1889" w:rsidRDefault="003D1889" w:rsidP="003D1889">
      <w:pPr>
        <w:pStyle w:val="a1"/>
      </w:pPr>
      <w:r w:rsidRPr="003D1889">
        <w:t>next</w:t>
      </w:r>
      <w:r>
        <w:rPr>
          <w:rFonts w:hint="eastAsia"/>
        </w:rPr>
        <w:t xml:space="preserve">  </w:t>
      </w:r>
      <w:r>
        <w:rPr>
          <w:rFonts w:hint="eastAsia"/>
        </w:rPr>
        <w:t>下一个设备参数</w:t>
      </w:r>
      <w:r w:rsidR="008B7B12">
        <w:rPr>
          <w:rFonts w:hint="eastAsia"/>
        </w:rPr>
        <w:t>，如果不存在，则为</w:t>
      </w:r>
      <w:r w:rsidR="008B7B12">
        <w:rPr>
          <w:rFonts w:hint="eastAsia"/>
        </w:rPr>
        <w:t>NULL</w:t>
      </w:r>
      <w:r w:rsidR="003E63E2">
        <w:rPr>
          <w:rFonts w:hint="eastAsia"/>
        </w:rPr>
        <w:t>；</w:t>
      </w:r>
    </w:p>
    <w:p w:rsidR="003D1889" w:rsidRPr="003D1889" w:rsidRDefault="003D1889" w:rsidP="003D1889">
      <w:pPr>
        <w:pStyle w:val="a1"/>
      </w:pPr>
      <w:r w:rsidRPr="003D1889">
        <w:t>path</w:t>
      </w:r>
      <w:r>
        <w:rPr>
          <w:rFonts w:hint="eastAsia"/>
        </w:rPr>
        <w:t xml:space="preserve">  </w:t>
      </w:r>
      <w:r>
        <w:rPr>
          <w:rFonts w:hint="eastAsia"/>
        </w:rPr>
        <w:t>设备参数路径</w:t>
      </w:r>
      <w:r w:rsidR="003E63E2">
        <w:rPr>
          <w:rFonts w:hint="eastAsia"/>
        </w:rPr>
        <w:t>；</w:t>
      </w:r>
    </w:p>
    <w:p w:rsidR="003D1889" w:rsidRPr="003D1889" w:rsidRDefault="003D1889" w:rsidP="003D1889">
      <w:pPr>
        <w:pStyle w:val="a1"/>
      </w:pPr>
      <w:proofErr w:type="spellStart"/>
      <w:r w:rsidRPr="003D1889">
        <w:t>pvalue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设备参数值，字符串形式</w:t>
      </w:r>
      <w:r w:rsidR="003E63E2">
        <w:rPr>
          <w:rFonts w:hint="eastAsia"/>
        </w:rPr>
        <w:t>。</w:t>
      </w:r>
    </w:p>
    <w:p w:rsidR="004D290F" w:rsidRDefault="004D290F" w:rsidP="00DE1F7B">
      <w:pPr>
        <w:pStyle w:val="33"/>
      </w:pPr>
      <w:r>
        <w:rPr>
          <w:rFonts w:hint="eastAsia"/>
        </w:rPr>
        <w:t>描述</w:t>
      </w:r>
    </w:p>
    <w:p w:rsidR="001066D3" w:rsidRDefault="001066D3" w:rsidP="001066D3">
      <w:pPr>
        <w:pStyle w:val="a6"/>
      </w:pPr>
      <w:r>
        <w:rPr>
          <w:rFonts w:hint="eastAsia"/>
        </w:rPr>
        <w:t>设备参数数据结构。</w:t>
      </w:r>
    </w:p>
    <w:p w:rsidR="00F05FBE" w:rsidRPr="000E10F1" w:rsidRDefault="00F05FBE" w:rsidP="00F05FBE">
      <w:pPr>
        <w:pStyle w:val="21"/>
      </w:pPr>
      <w:bookmarkStart w:id="23" w:name="_Toc321584391"/>
      <w:r w:rsidRPr="00F05FBE">
        <w:lastRenderedPageBreak/>
        <w:t>DEVICE_BASE_INFO</w:t>
      </w:r>
      <w:bookmarkEnd w:id="23"/>
    </w:p>
    <w:p w:rsidR="00F05FBE" w:rsidRPr="000E10F1" w:rsidRDefault="00F05FBE" w:rsidP="00F05FBE">
      <w:pPr>
        <w:pStyle w:val="33"/>
      </w:pPr>
      <w:r>
        <w:rPr>
          <w:rFonts w:hint="eastAsia"/>
        </w:rPr>
        <w:t>定义</w:t>
      </w:r>
    </w:p>
    <w:p w:rsidR="00F05FBE" w:rsidRPr="000E10F1" w:rsidRDefault="00F05FBE" w:rsidP="00F05FBE">
      <w:pPr>
        <w:pStyle w:val="afa"/>
      </w:pPr>
      <w:proofErr w:type="spellStart"/>
      <w:proofErr w:type="gramStart"/>
      <w:r w:rsidRPr="000E10F1">
        <w:t>typedef</w:t>
      </w:r>
      <w:proofErr w:type="spellEnd"/>
      <w:proofErr w:type="gramEnd"/>
      <w:r w:rsidRPr="000E10F1">
        <w:t xml:space="preserve"> </w:t>
      </w:r>
      <w:proofErr w:type="spellStart"/>
      <w:r w:rsidRPr="000E10F1">
        <w:t>struct</w:t>
      </w:r>
      <w:proofErr w:type="spellEnd"/>
      <w:r w:rsidRPr="000E10F1">
        <w:t xml:space="preserve"> __</w:t>
      </w:r>
      <w:r w:rsidRPr="00F05FBE">
        <w:t>DEVICE_BASE_INFO</w:t>
      </w:r>
    </w:p>
    <w:p w:rsidR="00F05FBE" w:rsidRDefault="00F05FBE" w:rsidP="00F05FBE">
      <w:pPr>
        <w:pStyle w:val="afa"/>
      </w:pPr>
      <w:r w:rsidRPr="000E10F1">
        <w:t>{</w:t>
      </w:r>
    </w:p>
    <w:p w:rsidR="00DD6D6A" w:rsidRDefault="00DD6D6A" w:rsidP="00DD6D6A">
      <w:pPr>
        <w:pStyle w:val="afa"/>
      </w:pPr>
      <w:r>
        <w:tab/>
      </w:r>
      <w:proofErr w:type="gramStart"/>
      <w:r>
        <w:t>int8</w:t>
      </w:r>
      <w:proofErr w:type="gramEnd"/>
      <w:r>
        <w:t xml:space="preserve"> id[128];</w:t>
      </w:r>
    </w:p>
    <w:p w:rsidR="00DD6D6A" w:rsidRDefault="00DD6D6A" w:rsidP="00DD6D6A">
      <w:pPr>
        <w:pStyle w:val="afa"/>
      </w:pPr>
      <w:r>
        <w:tab/>
      </w:r>
      <w:proofErr w:type="gramStart"/>
      <w:r>
        <w:t>int8</w:t>
      </w:r>
      <w:proofErr w:type="gramEnd"/>
      <w:r>
        <w:t xml:space="preserve"> name[128];</w:t>
      </w:r>
    </w:p>
    <w:p w:rsidR="00DD6D6A" w:rsidRDefault="00DD6D6A" w:rsidP="00DD6D6A">
      <w:pPr>
        <w:pStyle w:val="afa"/>
      </w:pPr>
      <w:r>
        <w:tab/>
        <w:t xml:space="preserve">int8 </w:t>
      </w:r>
      <w:proofErr w:type="spellStart"/>
      <w:r>
        <w:t>ver_</w:t>
      </w:r>
      <w:proofErr w:type="gramStart"/>
      <w:r>
        <w:t>list</w:t>
      </w:r>
      <w:proofErr w:type="spellEnd"/>
      <w:r>
        <w:t>[</w:t>
      </w:r>
      <w:proofErr w:type="gramEnd"/>
      <w:r>
        <w:t>128];</w:t>
      </w:r>
    </w:p>
    <w:p w:rsidR="00DD6D6A" w:rsidRDefault="00DD6D6A" w:rsidP="00DD6D6A">
      <w:pPr>
        <w:pStyle w:val="afa"/>
      </w:pPr>
      <w:r>
        <w:tab/>
        <w:t xml:space="preserve">int32 </w:t>
      </w:r>
      <w:proofErr w:type="spellStart"/>
      <w:r>
        <w:t>vin_num</w:t>
      </w:r>
      <w:proofErr w:type="spellEnd"/>
      <w:r>
        <w:t>;</w:t>
      </w:r>
    </w:p>
    <w:p w:rsidR="00DD6D6A" w:rsidRDefault="00DD6D6A" w:rsidP="00DD6D6A">
      <w:pPr>
        <w:pStyle w:val="afa"/>
      </w:pPr>
      <w:r>
        <w:tab/>
        <w:t xml:space="preserve">int32 </w:t>
      </w:r>
      <w:proofErr w:type="spellStart"/>
      <w:r>
        <w:t>venc_num</w:t>
      </w:r>
      <w:proofErr w:type="spellEnd"/>
      <w:r>
        <w:t>;</w:t>
      </w:r>
    </w:p>
    <w:p w:rsidR="00DD6D6A" w:rsidRDefault="00DD6D6A" w:rsidP="00DD6D6A">
      <w:pPr>
        <w:pStyle w:val="afa"/>
      </w:pPr>
      <w:r>
        <w:tab/>
        <w:t xml:space="preserve">int32 </w:t>
      </w:r>
      <w:proofErr w:type="spellStart"/>
      <w:r>
        <w:t>vdec_num</w:t>
      </w:r>
      <w:proofErr w:type="spellEnd"/>
      <w:r>
        <w:t>;</w:t>
      </w:r>
    </w:p>
    <w:p w:rsidR="00DD6D6A" w:rsidRDefault="00DD6D6A" w:rsidP="00DD6D6A">
      <w:pPr>
        <w:pStyle w:val="afa"/>
      </w:pPr>
      <w:r>
        <w:tab/>
        <w:t xml:space="preserve">int32 </w:t>
      </w:r>
      <w:proofErr w:type="spellStart"/>
      <w:r>
        <w:t>ain_num</w:t>
      </w:r>
      <w:proofErr w:type="spellEnd"/>
      <w:r>
        <w:t>;</w:t>
      </w:r>
    </w:p>
    <w:p w:rsidR="00DD6D6A" w:rsidRDefault="00DD6D6A" w:rsidP="00DD6D6A">
      <w:pPr>
        <w:pStyle w:val="afa"/>
      </w:pPr>
      <w:r>
        <w:tab/>
        <w:t xml:space="preserve">int32 </w:t>
      </w:r>
      <w:proofErr w:type="spellStart"/>
      <w:r>
        <w:t>aenc_num</w:t>
      </w:r>
      <w:proofErr w:type="spellEnd"/>
      <w:r>
        <w:t>;</w:t>
      </w:r>
    </w:p>
    <w:p w:rsidR="00DD6D6A" w:rsidRDefault="00DD6D6A" w:rsidP="00DD6D6A">
      <w:pPr>
        <w:pStyle w:val="afa"/>
      </w:pPr>
      <w:r>
        <w:tab/>
        <w:t xml:space="preserve">int32 </w:t>
      </w:r>
      <w:proofErr w:type="spellStart"/>
      <w:r>
        <w:t>uart_num</w:t>
      </w:r>
      <w:proofErr w:type="spellEnd"/>
      <w:r>
        <w:t>;</w:t>
      </w:r>
    </w:p>
    <w:p w:rsidR="00F05FBE" w:rsidRPr="000E10F1" w:rsidRDefault="00F05FBE" w:rsidP="00DD6D6A">
      <w:pPr>
        <w:pStyle w:val="afa"/>
      </w:pPr>
      <w:proofErr w:type="gramStart"/>
      <w:r w:rsidRPr="000E10F1">
        <w:t>}</w:t>
      </w:r>
      <w:r w:rsidRPr="00F05FBE">
        <w:t>DEVICE</w:t>
      </w:r>
      <w:proofErr w:type="gramEnd"/>
      <w:r w:rsidRPr="00F05FBE">
        <w:t>_BASE_INFO</w:t>
      </w:r>
      <w:r w:rsidRPr="000E10F1">
        <w:t>;</w:t>
      </w:r>
    </w:p>
    <w:p w:rsidR="00F05FBE" w:rsidRDefault="00F05FBE" w:rsidP="00F05FBE">
      <w:pPr>
        <w:pStyle w:val="33"/>
        <w:rPr>
          <w:kern w:val="0"/>
        </w:rPr>
      </w:pPr>
      <w:r>
        <w:rPr>
          <w:rFonts w:hint="eastAsia"/>
          <w:kern w:val="0"/>
        </w:rPr>
        <w:t>参数</w:t>
      </w:r>
    </w:p>
    <w:p w:rsidR="00F05FBE" w:rsidRPr="000E10F1" w:rsidRDefault="00587EE2" w:rsidP="00F05FBE">
      <w:pPr>
        <w:pStyle w:val="a1"/>
      </w:pP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  <w:r>
        <w:rPr>
          <w:rFonts w:hint="eastAsia"/>
        </w:rPr>
        <w:t>ID</w:t>
      </w:r>
      <w:r w:rsidR="00F05FBE">
        <w:rPr>
          <w:rFonts w:hint="eastAsia"/>
        </w:rPr>
        <w:t>；</w:t>
      </w:r>
    </w:p>
    <w:p w:rsidR="00F05FBE" w:rsidRPr="000E10F1" w:rsidRDefault="00587EE2" w:rsidP="00F05FBE">
      <w:pPr>
        <w:pStyle w:val="a1"/>
      </w:pPr>
      <w:r>
        <w:t>name</w:t>
      </w:r>
      <w:r>
        <w:rPr>
          <w:rFonts w:hint="eastAsia"/>
        </w:rPr>
        <w:t xml:space="preserve"> </w:t>
      </w:r>
      <w:r>
        <w:rPr>
          <w:rFonts w:hint="eastAsia"/>
        </w:rPr>
        <w:t>设备名称</w:t>
      </w:r>
      <w:r w:rsidR="00F05FBE">
        <w:rPr>
          <w:rFonts w:hint="eastAsia"/>
        </w:rPr>
        <w:t>；</w:t>
      </w:r>
    </w:p>
    <w:p w:rsidR="00F05FBE" w:rsidRDefault="00587EE2" w:rsidP="00F05FBE">
      <w:pPr>
        <w:pStyle w:val="a1"/>
      </w:pPr>
      <w:proofErr w:type="spellStart"/>
      <w:r>
        <w:t>ver_list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设备固件程序版本；</w:t>
      </w:r>
    </w:p>
    <w:p w:rsidR="00587EE2" w:rsidRDefault="00587EE2" w:rsidP="00F05FBE">
      <w:pPr>
        <w:pStyle w:val="a1"/>
      </w:pPr>
      <w:proofErr w:type="spellStart"/>
      <w:r w:rsidRPr="00587EE2">
        <w:t>vin_num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视频输入通道数；</w:t>
      </w:r>
    </w:p>
    <w:p w:rsidR="00587EE2" w:rsidRDefault="00587EE2" w:rsidP="00F05FBE">
      <w:pPr>
        <w:pStyle w:val="a1"/>
      </w:pPr>
      <w:proofErr w:type="spellStart"/>
      <w:r w:rsidRPr="00587EE2">
        <w:t>venc_num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视频编码通道数；</w:t>
      </w:r>
    </w:p>
    <w:p w:rsidR="00587EE2" w:rsidRDefault="00587EE2" w:rsidP="00F05FBE">
      <w:pPr>
        <w:pStyle w:val="a1"/>
      </w:pPr>
      <w:proofErr w:type="spellStart"/>
      <w:r w:rsidRPr="00587EE2">
        <w:t>vdec_num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视频解码通道数；</w:t>
      </w:r>
    </w:p>
    <w:p w:rsidR="00587EE2" w:rsidRDefault="00587EE2" w:rsidP="00F05FBE">
      <w:pPr>
        <w:pStyle w:val="a1"/>
      </w:pPr>
      <w:proofErr w:type="spellStart"/>
      <w:r w:rsidRPr="00587EE2">
        <w:t>ain_num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音频输入通道数；</w:t>
      </w:r>
    </w:p>
    <w:p w:rsidR="00587EE2" w:rsidRDefault="00587EE2" w:rsidP="00F05FBE">
      <w:pPr>
        <w:pStyle w:val="a1"/>
      </w:pPr>
      <w:proofErr w:type="spellStart"/>
      <w:r w:rsidRPr="00587EE2">
        <w:t>aenc_num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音频编码通道数；</w:t>
      </w:r>
    </w:p>
    <w:p w:rsidR="00587EE2" w:rsidRPr="000E10F1" w:rsidRDefault="00587EE2" w:rsidP="00587EE2">
      <w:pPr>
        <w:pStyle w:val="a1"/>
      </w:pPr>
      <w:proofErr w:type="spellStart"/>
      <w:r w:rsidRPr="00587EE2">
        <w:t>uart_num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串口通道数。</w:t>
      </w:r>
    </w:p>
    <w:p w:rsidR="00F05FBE" w:rsidRDefault="00F05FBE" w:rsidP="00F05FBE">
      <w:pPr>
        <w:pStyle w:val="33"/>
      </w:pPr>
      <w:r>
        <w:rPr>
          <w:rFonts w:hint="eastAsia"/>
        </w:rPr>
        <w:t>描述</w:t>
      </w:r>
    </w:p>
    <w:p w:rsidR="00F05FBE" w:rsidRPr="00F05FBE" w:rsidRDefault="00F05FBE" w:rsidP="001066D3">
      <w:pPr>
        <w:pStyle w:val="a6"/>
      </w:pPr>
      <w:r>
        <w:rPr>
          <w:rFonts w:hint="eastAsia"/>
        </w:rPr>
        <w:t>设备</w:t>
      </w:r>
      <w:r w:rsidR="00587EE2">
        <w:rPr>
          <w:rFonts w:hint="eastAsia"/>
        </w:rPr>
        <w:t>基本参数</w:t>
      </w:r>
      <w:r>
        <w:rPr>
          <w:rFonts w:hint="eastAsia"/>
        </w:rPr>
        <w:t>。</w:t>
      </w:r>
    </w:p>
    <w:p w:rsidR="0048662C" w:rsidRPr="0048662C" w:rsidRDefault="008650D7" w:rsidP="0048662C">
      <w:pPr>
        <w:pStyle w:val="1"/>
      </w:pPr>
      <w:bookmarkStart w:id="24" w:name="_Toc321584392"/>
      <w:r>
        <w:rPr>
          <w:rFonts w:hint="eastAsia"/>
        </w:rPr>
        <w:lastRenderedPageBreak/>
        <w:t>接口说明</w:t>
      </w:r>
      <w:bookmarkEnd w:id="24"/>
    </w:p>
    <w:p w:rsidR="00B24E75" w:rsidRDefault="00BE074A" w:rsidP="00D753A4">
      <w:pPr>
        <w:pStyle w:val="21"/>
      </w:pPr>
      <w:bookmarkStart w:id="25" w:name="_Toc321584393"/>
      <w:r>
        <w:rPr>
          <w:rFonts w:hint="eastAsia"/>
        </w:rPr>
        <w:t>SDK</w:t>
      </w:r>
      <w:r w:rsidR="0048662C">
        <w:rPr>
          <w:rFonts w:hint="eastAsia"/>
        </w:rPr>
        <w:t>控制</w:t>
      </w:r>
      <w:r w:rsidR="00BA531D">
        <w:rPr>
          <w:rFonts w:hint="eastAsia"/>
        </w:rPr>
        <w:t>函数</w:t>
      </w:r>
      <w:bookmarkEnd w:id="25"/>
    </w:p>
    <w:p w:rsidR="001A4F45" w:rsidRDefault="001A4F45" w:rsidP="001A4F45">
      <w:pPr>
        <w:pStyle w:val="31"/>
      </w:pPr>
      <w:bookmarkStart w:id="26" w:name="_Toc321584394"/>
      <w:proofErr w:type="spellStart"/>
      <w:r w:rsidRPr="001A4F45">
        <w:t>DX_NVT_set_callback</w:t>
      </w:r>
      <w:bookmarkEnd w:id="26"/>
      <w:proofErr w:type="spellEnd"/>
    </w:p>
    <w:p w:rsidR="001D5F51" w:rsidRDefault="00D729E7" w:rsidP="001A2848">
      <w:pPr>
        <w:pStyle w:val="42"/>
      </w:pPr>
      <w:r>
        <w:rPr>
          <w:rFonts w:hint="eastAsia"/>
        </w:rPr>
        <w:t>函数</w:t>
      </w:r>
      <w:r w:rsidR="001D5F51">
        <w:rPr>
          <w:rFonts w:hint="eastAsia"/>
        </w:rPr>
        <w:t>原型</w:t>
      </w:r>
    </w:p>
    <w:p w:rsidR="004132F2" w:rsidRPr="001A4F45" w:rsidRDefault="00AB7C10" w:rsidP="001D5F51">
      <w:pPr>
        <w:pStyle w:val="afa"/>
      </w:pPr>
      <w:proofErr w:type="gramStart"/>
      <w:r w:rsidRPr="001A4F45">
        <w:t>void</w:t>
      </w:r>
      <w:proofErr w:type="gramEnd"/>
      <w:r w:rsidRPr="001A4F45">
        <w:t xml:space="preserve"> </w:t>
      </w:r>
      <w:proofErr w:type="spellStart"/>
      <w:r w:rsidRPr="001A4F45">
        <w:t>DX_NVT_set_callback</w:t>
      </w:r>
      <w:proofErr w:type="spellEnd"/>
      <w:r w:rsidRPr="001A4F45">
        <w:t>(</w:t>
      </w:r>
    </w:p>
    <w:p w:rsidR="004132F2" w:rsidRPr="001A4F45" w:rsidRDefault="001D5F51" w:rsidP="001D5F51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B7C10" w:rsidRPr="001A4F45">
        <w:t>DX_NVT_CB_device_create</w:t>
      </w:r>
      <w:proofErr w:type="spellEnd"/>
      <w:r w:rsidR="004132F2" w:rsidRPr="001A4F45">
        <w:rPr>
          <w:rFonts w:hint="eastAsia"/>
        </w:rPr>
        <w:t xml:space="preserve"> </w:t>
      </w:r>
      <w:proofErr w:type="spellStart"/>
      <w:r w:rsidR="00AB7C10" w:rsidRPr="001A4F45">
        <w:t>cb_create</w:t>
      </w:r>
      <w:proofErr w:type="spellEnd"/>
      <w:r w:rsidR="00AB7C10" w:rsidRPr="001A4F45">
        <w:t>,</w:t>
      </w:r>
    </w:p>
    <w:p w:rsidR="004132F2" w:rsidRPr="001A4F45" w:rsidRDefault="001D5F51" w:rsidP="001D5F51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B7C10" w:rsidRPr="001A4F45">
        <w:t>DX_NVT_CB_set_response</w:t>
      </w:r>
      <w:proofErr w:type="spellEnd"/>
      <w:r w:rsidR="004132F2" w:rsidRPr="001A4F45">
        <w:rPr>
          <w:rFonts w:hint="eastAsia"/>
        </w:rPr>
        <w:t xml:space="preserve"> </w:t>
      </w:r>
      <w:proofErr w:type="spellStart"/>
      <w:r w:rsidR="00AB7C10" w:rsidRPr="001A4F45">
        <w:t>cb_set</w:t>
      </w:r>
      <w:proofErr w:type="spellEnd"/>
      <w:r w:rsidR="00AB7C10" w:rsidRPr="001A4F45">
        <w:t>,</w:t>
      </w:r>
      <w:r w:rsidR="004132F2" w:rsidRPr="001A4F45">
        <w:rPr>
          <w:rFonts w:hint="eastAsia"/>
        </w:rPr>
        <w:t xml:space="preserve"> </w:t>
      </w:r>
    </w:p>
    <w:p w:rsidR="004132F2" w:rsidRPr="001A4F45" w:rsidRDefault="001D5F51" w:rsidP="001D5F51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B7C10" w:rsidRPr="001A4F45">
        <w:t>DX_NVT_CB_get_response</w:t>
      </w:r>
      <w:proofErr w:type="spellEnd"/>
      <w:r w:rsidR="00AB7C10" w:rsidRPr="001A4F45">
        <w:t xml:space="preserve"> </w:t>
      </w:r>
      <w:proofErr w:type="spellStart"/>
      <w:r w:rsidR="00AB7C10" w:rsidRPr="001A4F45">
        <w:t>cb_get</w:t>
      </w:r>
      <w:proofErr w:type="spellEnd"/>
      <w:r w:rsidR="00AB7C10" w:rsidRPr="001A4F45">
        <w:t xml:space="preserve">, </w:t>
      </w:r>
    </w:p>
    <w:p w:rsidR="004132F2" w:rsidRDefault="001D5F51" w:rsidP="001D5F51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B7C10" w:rsidRPr="001A4F45">
        <w:t>DX_NVT_CB_exe_response</w:t>
      </w:r>
      <w:proofErr w:type="spellEnd"/>
      <w:r w:rsidR="00AB7C10" w:rsidRPr="001A4F45">
        <w:t xml:space="preserve"> </w:t>
      </w:r>
      <w:proofErr w:type="spellStart"/>
      <w:r w:rsidR="00AB7C10" w:rsidRPr="001A4F45">
        <w:t>cb_exe</w:t>
      </w:r>
      <w:proofErr w:type="spellEnd"/>
      <w:r w:rsidR="00AB7C10" w:rsidRPr="001A4F45">
        <w:t>,</w:t>
      </w:r>
    </w:p>
    <w:p w:rsidR="00D6498E" w:rsidRDefault="00D6498E" w:rsidP="001D5F51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DX_NVT_CB_</w:t>
      </w:r>
      <w:r>
        <w:rPr>
          <w:rFonts w:hint="eastAsia"/>
        </w:rPr>
        <w:t>snap</w:t>
      </w:r>
      <w:r>
        <w:t>_response</w:t>
      </w:r>
      <w:proofErr w:type="spellEnd"/>
      <w:r>
        <w:t xml:space="preserve"> </w:t>
      </w:r>
      <w:proofErr w:type="spellStart"/>
      <w:r>
        <w:t>cb_</w:t>
      </w:r>
      <w:r>
        <w:rPr>
          <w:rFonts w:hint="eastAsia"/>
        </w:rPr>
        <w:t>snap</w:t>
      </w:r>
      <w:proofErr w:type="spellEnd"/>
      <w:r w:rsidRPr="001A4F45">
        <w:t>,</w:t>
      </w:r>
    </w:p>
    <w:p w:rsidR="00FB535D" w:rsidRPr="00D6498E" w:rsidRDefault="00FB535D" w:rsidP="001D5F51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B535D">
        <w:t>DX_NVT_CB_open_media_response</w:t>
      </w:r>
      <w:proofErr w:type="spellEnd"/>
      <w:r w:rsidRPr="00FB535D">
        <w:t xml:space="preserve"> </w:t>
      </w:r>
      <w:proofErr w:type="spellStart"/>
      <w:r w:rsidRPr="00FB535D">
        <w:t>cb_open_media</w:t>
      </w:r>
      <w:proofErr w:type="spellEnd"/>
      <w:r w:rsidRPr="00FB535D">
        <w:t>,</w:t>
      </w:r>
    </w:p>
    <w:p w:rsidR="004132F2" w:rsidRPr="001A4F45" w:rsidRDefault="001D5F51" w:rsidP="001D5F51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B7C10" w:rsidRPr="001A4F45">
        <w:t>DX_NVT_CB_media_arrive</w:t>
      </w:r>
      <w:proofErr w:type="spellEnd"/>
      <w:r w:rsidR="00AB7C10" w:rsidRPr="001A4F45">
        <w:t xml:space="preserve"> </w:t>
      </w:r>
      <w:proofErr w:type="spellStart"/>
      <w:r w:rsidR="00AB7C10" w:rsidRPr="001A4F45">
        <w:t>cb_meida_arrive</w:t>
      </w:r>
      <w:proofErr w:type="spellEnd"/>
      <w:r w:rsidR="00AB7C10" w:rsidRPr="001A4F45">
        <w:t>,</w:t>
      </w:r>
    </w:p>
    <w:p w:rsidR="00AB7C10" w:rsidRPr="001A4F45" w:rsidRDefault="001D5F51" w:rsidP="001D5F51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B7C10" w:rsidRPr="001A4F45">
        <w:t>DX_NVT_CB_</w:t>
      </w:r>
      <w:r w:rsidR="00FB535D">
        <w:rPr>
          <w:rFonts w:hint="eastAsia"/>
        </w:rPr>
        <w:t>delete</w:t>
      </w:r>
      <w:proofErr w:type="spellEnd"/>
      <w:r w:rsidR="00AB7C10" w:rsidRPr="001A4F45">
        <w:t xml:space="preserve"> </w:t>
      </w:r>
      <w:proofErr w:type="spellStart"/>
      <w:r w:rsidR="00AB7C10" w:rsidRPr="001A4F45">
        <w:t>cb_</w:t>
      </w:r>
      <w:r w:rsidR="00FB535D">
        <w:rPr>
          <w:rFonts w:hint="eastAsia"/>
        </w:rPr>
        <w:t>delete</w:t>
      </w:r>
      <w:proofErr w:type="spellEnd"/>
      <w:r w:rsidR="00396519" w:rsidRPr="001A4F45">
        <w:t>)</w:t>
      </w:r>
      <w:r w:rsidR="00314FDA">
        <w:rPr>
          <w:rFonts w:hint="eastAsia"/>
        </w:rPr>
        <w:t>;</w:t>
      </w:r>
    </w:p>
    <w:p w:rsidR="00396519" w:rsidRDefault="000C197D" w:rsidP="000C197D">
      <w:pPr>
        <w:pStyle w:val="42"/>
      </w:pPr>
      <w:r>
        <w:rPr>
          <w:rFonts w:hint="eastAsia"/>
        </w:rPr>
        <w:t>参数</w:t>
      </w:r>
    </w:p>
    <w:p w:rsidR="00D62812" w:rsidRPr="00485795" w:rsidRDefault="00485795" w:rsidP="00DF3262">
      <w:pPr>
        <w:pStyle w:val="a1"/>
      </w:pPr>
      <w:proofErr w:type="spellStart"/>
      <w:r w:rsidRPr="00485795">
        <w:t>cb_create</w:t>
      </w:r>
      <w:proofErr w:type="spellEnd"/>
      <w:r w:rsidR="00836F14">
        <w:rPr>
          <w:rFonts w:hint="eastAsia"/>
        </w:rPr>
        <w:t xml:space="preserve"> </w:t>
      </w:r>
      <w:r w:rsidR="00836F14">
        <w:rPr>
          <w:rFonts w:hint="eastAsia"/>
        </w:rPr>
        <w:t>设备创建</w:t>
      </w:r>
      <w:r w:rsidR="00836F14">
        <w:rPr>
          <w:rFonts w:hint="eastAsia"/>
        </w:rPr>
        <w:t>/</w:t>
      </w:r>
      <w:proofErr w:type="gramStart"/>
      <w:r w:rsidR="00836F14">
        <w:rPr>
          <w:rFonts w:hint="eastAsia"/>
        </w:rPr>
        <w:t>上线回调函</w:t>
      </w:r>
      <w:proofErr w:type="gramEnd"/>
      <w:r w:rsidR="00836F14">
        <w:rPr>
          <w:rFonts w:hint="eastAsia"/>
        </w:rPr>
        <w:t>数</w:t>
      </w:r>
      <w:r w:rsidR="004714C6">
        <w:rPr>
          <w:rFonts w:hint="eastAsia"/>
        </w:rPr>
        <w:t>；</w:t>
      </w:r>
    </w:p>
    <w:p w:rsidR="00485795" w:rsidRPr="00485795" w:rsidRDefault="00485795" w:rsidP="00DF3262">
      <w:pPr>
        <w:pStyle w:val="a1"/>
      </w:pPr>
      <w:proofErr w:type="spellStart"/>
      <w:r w:rsidRPr="00485795">
        <w:t>cb_set</w:t>
      </w:r>
      <w:proofErr w:type="spellEnd"/>
      <w:r w:rsidR="00836F14">
        <w:rPr>
          <w:rFonts w:hint="eastAsia"/>
        </w:rPr>
        <w:t xml:space="preserve"> </w:t>
      </w:r>
      <w:r w:rsidR="00D04189">
        <w:rPr>
          <w:rFonts w:hint="eastAsia"/>
        </w:rPr>
        <w:t>设置</w:t>
      </w:r>
      <w:r w:rsidR="00836F14">
        <w:rPr>
          <w:rFonts w:hint="eastAsia"/>
        </w:rPr>
        <w:t>设备参数完成回调函数</w:t>
      </w:r>
      <w:r w:rsidR="004714C6">
        <w:rPr>
          <w:rFonts w:hint="eastAsia"/>
        </w:rPr>
        <w:t>；</w:t>
      </w:r>
    </w:p>
    <w:p w:rsidR="00485795" w:rsidRPr="00485795" w:rsidRDefault="00485795" w:rsidP="00DF3262">
      <w:pPr>
        <w:pStyle w:val="a1"/>
      </w:pPr>
      <w:proofErr w:type="spellStart"/>
      <w:r w:rsidRPr="00485795">
        <w:t>cb_get</w:t>
      </w:r>
      <w:proofErr w:type="spellEnd"/>
      <w:r w:rsidR="00836F14">
        <w:rPr>
          <w:rFonts w:hint="eastAsia"/>
        </w:rPr>
        <w:t xml:space="preserve"> </w:t>
      </w:r>
      <w:r w:rsidR="00836F14">
        <w:rPr>
          <w:rFonts w:hint="eastAsia"/>
        </w:rPr>
        <w:t>获取设备参数完成回调函数</w:t>
      </w:r>
      <w:r w:rsidR="004714C6">
        <w:rPr>
          <w:rFonts w:hint="eastAsia"/>
        </w:rPr>
        <w:t>；</w:t>
      </w:r>
    </w:p>
    <w:p w:rsidR="00485795" w:rsidRDefault="00485795" w:rsidP="00DF3262">
      <w:pPr>
        <w:pStyle w:val="a1"/>
      </w:pPr>
      <w:proofErr w:type="spellStart"/>
      <w:r w:rsidRPr="00485795">
        <w:t>cb_exe</w:t>
      </w:r>
      <w:proofErr w:type="spellEnd"/>
      <w:r w:rsidR="00836F14">
        <w:rPr>
          <w:rFonts w:hint="eastAsia"/>
        </w:rPr>
        <w:t xml:space="preserve"> </w:t>
      </w:r>
      <w:r w:rsidR="00836F14">
        <w:rPr>
          <w:rFonts w:hint="eastAsia"/>
        </w:rPr>
        <w:t>执行设备功能完成回调函数</w:t>
      </w:r>
      <w:r w:rsidR="004714C6">
        <w:rPr>
          <w:rFonts w:hint="eastAsia"/>
        </w:rPr>
        <w:t>；</w:t>
      </w:r>
    </w:p>
    <w:p w:rsidR="001C4D0F" w:rsidRPr="00485795" w:rsidRDefault="001C4D0F" w:rsidP="00DF3262">
      <w:pPr>
        <w:pStyle w:val="a1"/>
      </w:pPr>
      <w:proofErr w:type="spellStart"/>
      <w:r>
        <w:rPr>
          <w:rFonts w:hint="eastAsia"/>
        </w:rPr>
        <w:t>c</w:t>
      </w:r>
      <w:r w:rsidRPr="00485795">
        <w:t>b_exe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执行设备</w:t>
      </w:r>
      <w:r w:rsidR="00BF0982">
        <w:rPr>
          <w:rFonts w:hint="eastAsia"/>
        </w:rPr>
        <w:t>图片抓拍</w:t>
      </w:r>
      <w:r>
        <w:rPr>
          <w:rFonts w:hint="eastAsia"/>
        </w:rPr>
        <w:t>功能完成回调函数</w:t>
      </w:r>
      <w:r w:rsidR="004714C6">
        <w:rPr>
          <w:rFonts w:hint="eastAsia"/>
        </w:rPr>
        <w:t>；</w:t>
      </w:r>
    </w:p>
    <w:p w:rsidR="004714C6" w:rsidRDefault="004714C6" w:rsidP="00DF3262">
      <w:pPr>
        <w:pStyle w:val="a1"/>
      </w:pPr>
      <w:proofErr w:type="spellStart"/>
      <w:r>
        <w:t>cb_open_media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媒体</w:t>
      </w:r>
      <w:proofErr w:type="gramStart"/>
      <w:r>
        <w:rPr>
          <w:rFonts w:hint="eastAsia"/>
        </w:rPr>
        <w:t>流打开</w:t>
      </w:r>
      <w:proofErr w:type="gramEnd"/>
      <w:r>
        <w:rPr>
          <w:rFonts w:hint="eastAsia"/>
        </w:rPr>
        <w:t>完成回调函数；</w:t>
      </w:r>
    </w:p>
    <w:p w:rsidR="00485795" w:rsidRPr="00485795" w:rsidRDefault="00485795" w:rsidP="00DF3262">
      <w:pPr>
        <w:pStyle w:val="a1"/>
      </w:pPr>
      <w:proofErr w:type="spellStart"/>
      <w:r w:rsidRPr="00485795">
        <w:t>cb_meida_arrive</w:t>
      </w:r>
      <w:proofErr w:type="spellEnd"/>
      <w:r w:rsidR="00836F14">
        <w:rPr>
          <w:rFonts w:hint="eastAsia"/>
        </w:rPr>
        <w:t xml:space="preserve"> </w:t>
      </w:r>
      <w:r w:rsidR="00836F14">
        <w:rPr>
          <w:rFonts w:hint="eastAsia"/>
        </w:rPr>
        <w:t>媒体数据</w:t>
      </w:r>
      <w:proofErr w:type="gramStart"/>
      <w:r w:rsidR="00836F14">
        <w:rPr>
          <w:rFonts w:hint="eastAsia"/>
        </w:rPr>
        <w:t>到达回调函</w:t>
      </w:r>
      <w:proofErr w:type="gramEnd"/>
      <w:r w:rsidR="00836F14">
        <w:rPr>
          <w:rFonts w:hint="eastAsia"/>
        </w:rPr>
        <w:t>数</w:t>
      </w:r>
      <w:r w:rsidR="004714C6">
        <w:rPr>
          <w:rFonts w:hint="eastAsia"/>
        </w:rPr>
        <w:t>；</w:t>
      </w:r>
    </w:p>
    <w:p w:rsidR="00485795" w:rsidRPr="00485795" w:rsidRDefault="004714C6" w:rsidP="00DF3262">
      <w:pPr>
        <w:pStyle w:val="a1"/>
      </w:pPr>
      <w:proofErr w:type="spellStart"/>
      <w:r>
        <w:t>cb_</w:t>
      </w:r>
      <w:r>
        <w:rPr>
          <w:rFonts w:hint="eastAsia"/>
        </w:rPr>
        <w:t>delete</w:t>
      </w:r>
      <w:proofErr w:type="spellEnd"/>
      <w:r w:rsidR="00836F14">
        <w:rPr>
          <w:rFonts w:hint="eastAsia"/>
        </w:rPr>
        <w:t xml:space="preserve"> </w:t>
      </w:r>
      <w:r>
        <w:rPr>
          <w:rFonts w:hint="eastAsia"/>
        </w:rPr>
        <w:t>设备删除</w:t>
      </w:r>
      <w:r w:rsidR="00836F14">
        <w:rPr>
          <w:rFonts w:hint="eastAsia"/>
        </w:rPr>
        <w:t>回调函数</w:t>
      </w:r>
      <w:r>
        <w:rPr>
          <w:rFonts w:hint="eastAsia"/>
        </w:rPr>
        <w:t>。</w:t>
      </w:r>
    </w:p>
    <w:p w:rsidR="000C197D" w:rsidRDefault="000C197D" w:rsidP="000C197D">
      <w:pPr>
        <w:pStyle w:val="42"/>
      </w:pPr>
      <w:r>
        <w:rPr>
          <w:rFonts w:hint="eastAsia"/>
        </w:rPr>
        <w:t>返回值</w:t>
      </w:r>
    </w:p>
    <w:p w:rsidR="000C197D" w:rsidRDefault="004956F7" w:rsidP="000C197D">
      <w:pPr>
        <w:pStyle w:val="a6"/>
      </w:pPr>
      <w:r>
        <w:rPr>
          <w:rFonts w:hint="eastAsia"/>
        </w:rPr>
        <w:t>空</w:t>
      </w:r>
      <w:r w:rsidR="000C197D">
        <w:rPr>
          <w:rFonts w:hint="eastAsia"/>
        </w:rPr>
        <w:t>。</w:t>
      </w:r>
    </w:p>
    <w:p w:rsidR="000C197D" w:rsidRPr="000C197D" w:rsidRDefault="000C197D" w:rsidP="000C197D">
      <w:pPr>
        <w:pStyle w:val="42"/>
      </w:pPr>
      <w:r>
        <w:rPr>
          <w:rFonts w:hint="eastAsia"/>
        </w:rPr>
        <w:t>功能</w:t>
      </w:r>
    </w:p>
    <w:p w:rsidR="00396519" w:rsidRDefault="00664651" w:rsidP="00396519">
      <w:pPr>
        <w:pStyle w:val="a6"/>
      </w:pPr>
      <w:r>
        <w:rPr>
          <w:rFonts w:hint="eastAsia"/>
        </w:rPr>
        <w:t>将</w:t>
      </w:r>
      <w:r w:rsidR="00D04189">
        <w:rPr>
          <w:rFonts w:hint="eastAsia"/>
        </w:rPr>
        <w:t>上层</w:t>
      </w:r>
      <w:r>
        <w:rPr>
          <w:rFonts w:hint="eastAsia"/>
        </w:rPr>
        <w:t>定义的</w:t>
      </w:r>
      <w:proofErr w:type="gramStart"/>
      <w:r>
        <w:rPr>
          <w:rFonts w:hint="eastAsia"/>
        </w:rPr>
        <w:t>各个回调函数</w:t>
      </w:r>
      <w:proofErr w:type="gramEnd"/>
      <w:r w:rsidR="004A4849">
        <w:rPr>
          <w:rFonts w:hint="eastAsia"/>
        </w:rPr>
        <w:t>传入</w:t>
      </w:r>
      <w:r>
        <w:rPr>
          <w:rFonts w:hint="eastAsia"/>
        </w:rPr>
        <w:t>到</w:t>
      </w:r>
      <w:r>
        <w:rPr>
          <w:rFonts w:hint="eastAsia"/>
        </w:rPr>
        <w:t>SDK</w:t>
      </w:r>
      <w:r>
        <w:rPr>
          <w:rFonts w:hint="eastAsia"/>
        </w:rPr>
        <w:t>中。</w:t>
      </w:r>
    </w:p>
    <w:p w:rsidR="00314FDA" w:rsidRPr="00314FDA" w:rsidRDefault="00314FDA" w:rsidP="00314FDA">
      <w:pPr>
        <w:pStyle w:val="31"/>
      </w:pPr>
      <w:bookmarkStart w:id="27" w:name="_Toc321584395"/>
      <w:proofErr w:type="spellStart"/>
      <w:r w:rsidRPr="00396519">
        <w:lastRenderedPageBreak/>
        <w:t>DX_NVT_open</w:t>
      </w:r>
      <w:bookmarkEnd w:id="27"/>
      <w:proofErr w:type="spellEnd"/>
    </w:p>
    <w:p w:rsidR="006047DD" w:rsidRDefault="006047DD" w:rsidP="006047DD">
      <w:pPr>
        <w:pStyle w:val="42"/>
      </w:pPr>
      <w:r>
        <w:rPr>
          <w:rFonts w:hint="eastAsia"/>
        </w:rPr>
        <w:t>函数原型</w:t>
      </w:r>
    </w:p>
    <w:p w:rsidR="00314FDA" w:rsidRDefault="00314FDA" w:rsidP="00314FDA">
      <w:pPr>
        <w:pStyle w:val="afa"/>
      </w:pPr>
      <w:r w:rsidRPr="00396519">
        <w:t xml:space="preserve">int32 </w:t>
      </w:r>
      <w:proofErr w:type="spellStart"/>
      <w:r w:rsidRPr="00396519">
        <w:t>DX_NVT_</w:t>
      </w:r>
      <w:proofErr w:type="gramStart"/>
      <w:r w:rsidRPr="00396519">
        <w:t>open</w:t>
      </w:r>
      <w:proofErr w:type="spellEnd"/>
      <w:r w:rsidRPr="00396519">
        <w:t>(</w:t>
      </w:r>
      <w:proofErr w:type="gramEnd"/>
    </w:p>
    <w:p w:rsidR="00314FDA" w:rsidRDefault="00314FDA" w:rsidP="00314FDA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6519">
        <w:t xml:space="preserve">int32 </w:t>
      </w:r>
      <w:proofErr w:type="spellStart"/>
      <w:r w:rsidRPr="00396519">
        <w:t>udp_min_port</w:t>
      </w:r>
      <w:proofErr w:type="spellEnd"/>
      <w:r w:rsidRPr="00396519">
        <w:t>,</w:t>
      </w:r>
      <w:r>
        <w:rPr>
          <w:rFonts w:hint="eastAsia"/>
        </w:rPr>
        <w:t xml:space="preserve"> </w:t>
      </w:r>
    </w:p>
    <w:p w:rsidR="00314FDA" w:rsidRPr="00314FDA" w:rsidRDefault="00314FDA" w:rsidP="00314FDA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6519">
        <w:t>int32</w:t>
      </w:r>
      <w:r>
        <w:rPr>
          <w:rFonts w:hint="eastAsia"/>
        </w:rPr>
        <w:t xml:space="preserve"> </w:t>
      </w:r>
      <w:proofErr w:type="spellStart"/>
      <w:r w:rsidRPr="00396519">
        <w:t>udp_max_port</w:t>
      </w:r>
      <w:proofErr w:type="spellEnd"/>
      <w:r w:rsidRPr="00396519">
        <w:t>);</w:t>
      </w:r>
    </w:p>
    <w:p w:rsidR="00314FDA" w:rsidRDefault="006047DD" w:rsidP="00314FDA">
      <w:pPr>
        <w:pStyle w:val="42"/>
      </w:pPr>
      <w:r>
        <w:rPr>
          <w:rFonts w:hint="eastAsia"/>
        </w:rPr>
        <w:t>参数</w:t>
      </w:r>
    </w:p>
    <w:p w:rsidR="00314FDA" w:rsidRDefault="00314FDA" w:rsidP="00314FDA">
      <w:pPr>
        <w:pStyle w:val="a1"/>
      </w:pPr>
      <w:proofErr w:type="spellStart"/>
      <w:r w:rsidRPr="00396519">
        <w:t>udp_min_port</w:t>
      </w:r>
      <w:proofErr w:type="spellEnd"/>
      <w:r w:rsidR="00EB3B75">
        <w:t xml:space="preserve"> </w:t>
      </w:r>
      <w:r w:rsidR="00EB3B75">
        <w:rPr>
          <w:rFonts w:hint="eastAsia"/>
        </w:rPr>
        <w:t>媒体流</w:t>
      </w:r>
      <w:r w:rsidR="00EB3B75">
        <w:rPr>
          <w:rFonts w:hint="eastAsia"/>
        </w:rPr>
        <w:t>UDP</w:t>
      </w:r>
      <w:r w:rsidR="00EB3B75">
        <w:rPr>
          <w:rFonts w:hint="eastAsia"/>
        </w:rPr>
        <w:t>本地端口最小值，</w:t>
      </w:r>
      <w:r w:rsidR="007C0C89">
        <w:rPr>
          <w:rFonts w:hint="eastAsia"/>
        </w:rPr>
        <w:t>0</w:t>
      </w:r>
      <w:r w:rsidR="007C0C89">
        <w:rPr>
          <w:rFonts w:hint="eastAsia"/>
        </w:rPr>
        <w:t>表示采用默认值，默认值为</w:t>
      </w:r>
      <w:r w:rsidR="007C0C89">
        <w:rPr>
          <w:rFonts w:hint="eastAsia"/>
        </w:rPr>
        <w:t>18000</w:t>
      </w:r>
      <w:r w:rsidR="003E63E2">
        <w:rPr>
          <w:rFonts w:hint="eastAsia"/>
        </w:rPr>
        <w:t>；</w:t>
      </w:r>
    </w:p>
    <w:p w:rsidR="00314FDA" w:rsidRPr="00314FDA" w:rsidRDefault="00314FDA" w:rsidP="00314FDA">
      <w:pPr>
        <w:pStyle w:val="a1"/>
      </w:pPr>
      <w:proofErr w:type="spellStart"/>
      <w:r w:rsidRPr="00396519">
        <w:t>udp_max_port</w:t>
      </w:r>
      <w:proofErr w:type="spellEnd"/>
      <w:r w:rsidR="007C0C89">
        <w:rPr>
          <w:rFonts w:hint="eastAsia"/>
        </w:rPr>
        <w:t xml:space="preserve"> </w:t>
      </w:r>
      <w:r w:rsidR="007C0C89">
        <w:rPr>
          <w:rFonts w:hint="eastAsia"/>
        </w:rPr>
        <w:t>媒体流</w:t>
      </w:r>
      <w:r w:rsidR="007C0C89">
        <w:rPr>
          <w:rFonts w:hint="eastAsia"/>
        </w:rPr>
        <w:t>UDP</w:t>
      </w:r>
      <w:r w:rsidR="007C0C89">
        <w:rPr>
          <w:rFonts w:hint="eastAsia"/>
        </w:rPr>
        <w:t>本地端口最大值，</w:t>
      </w:r>
      <w:r w:rsidR="007C0C89">
        <w:rPr>
          <w:rFonts w:hint="eastAsia"/>
        </w:rPr>
        <w:t>0</w:t>
      </w:r>
      <w:r w:rsidR="007C0C89">
        <w:rPr>
          <w:rFonts w:hint="eastAsia"/>
        </w:rPr>
        <w:t>表示采用默认值，默认值为</w:t>
      </w:r>
      <w:r w:rsidR="007C0C89">
        <w:rPr>
          <w:rFonts w:hint="eastAsia"/>
        </w:rPr>
        <w:t>28000</w:t>
      </w:r>
      <w:r w:rsidR="007C0C89">
        <w:rPr>
          <w:rFonts w:hint="eastAsia"/>
        </w:rPr>
        <w:t>。</w:t>
      </w:r>
    </w:p>
    <w:p w:rsidR="006047DD" w:rsidRDefault="006047DD" w:rsidP="006047DD">
      <w:pPr>
        <w:pStyle w:val="42"/>
      </w:pPr>
      <w:r>
        <w:rPr>
          <w:rFonts w:hint="eastAsia"/>
        </w:rPr>
        <w:t>返回值</w:t>
      </w:r>
    </w:p>
    <w:p w:rsidR="00A7196B" w:rsidRDefault="00CF691E" w:rsidP="0044362D">
      <w:pPr>
        <w:pStyle w:val="a1"/>
      </w:pPr>
      <w:r w:rsidRPr="00CF691E">
        <w:t>GEN_OK</w:t>
      </w:r>
      <w:r w:rsidR="00A7196B">
        <w:rPr>
          <w:rFonts w:hint="eastAsia"/>
        </w:rPr>
        <w:t xml:space="preserve"> </w:t>
      </w:r>
      <w:r w:rsidR="00A7196B" w:rsidRPr="00CF691E">
        <w:rPr>
          <w:rFonts w:hint="eastAsia"/>
        </w:rPr>
        <w:t>成功</w:t>
      </w:r>
      <w:r w:rsidR="00A7196B">
        <w:rPr>
          <w:rFonts w:hint="eastAsia"/>
        </w:rPr>
        <w:t>；</w:t>
      </w:r>
    </w:p>
    <w:p w:rsidR="00CF691E" w:rsidRPr="00CF691E" w:rsidRDefault="00CF691E" w:rsidP="0044362D">
      <w:pPr>
        <w:pStyle w:val="a1"/>
      </w:pPr>
      <w:r w:rsidRPr="00CF691E">
        <w:rPr>
          <w:rFonts w:hint="eastAsia"/>
        </w:rPr>
        <w:t>GEN_ERR</w:t>
      </w:r>
      <w:r w:rsidR="00A7196B">
        <w:rPr>
          <w:rFonts w:hint="eastAsia"/>
        </w:rPr>
        <w:t xml:space="preserve"> </w:t>
      </w:r>
      <w:r w:rsidR="00A7196B" w:rsidRPr="00CF691E">
        <w:rPr>
          <w:rFonts w:hint="eastAsia"/>
        </w:rPr>
        <w:t>失败</w:t>
      </w:r>
      <w:r>
        <w:rPr>
          <w:rFonts w:hint="eastAsia"/>
        </w:rPr>
        <w:t>。</w:t>
      </w:r>
    </w:p>
    <w:p w:rsidR="006047DD" w:rsidRDefault="006047DD" w:rsidP="006047DD">
      <w:pPr>
        <w:pStyle w:val="42"/>
      </w:pPr>
      <w:r>
        <w:rPr>
          <w:rFonts w:hint="eastAsia"/>
        </w:rPr>
        <w:t>功能</w:t>
      </w:r>
    </w:p>
    <w:p w:rsidR="00CF691E" w:rsidRDefault="00CF691E" w:rsidP="00CF691E">
      <w:pPr>
        <w:pStyle w:val="a6"/>
      </w:pPr>
      <w:r>
        <w:rPr>
          <w:rFonts w:hint="eastAsia"/>
        </w:rPr>
        <w:t>开启</w:t>
      </w:r>
      <w:r>
        <w:rPr>
          <w:rFonts w:hint="eastAsia"/>
        </w:rPr>
        <w:t>DXNVT SDK</w:t>
      </w:r>
      <w:r>
        <w:rPr>
          <w:rFonts w:hint="eastAsia"/>
        </w:rPr>
        <w:t>模块。</w:t>
      </w:r>
    </w:p>
    <w:p w:rsidR="001E4B11" w:rsidRDefault="001E4B11" w:rsidP="001E4B11">
      <w:pPr>
        <w:pStyle w:val="42"/>
      </w:pPr>
      <w:r>
        <w:rPr>
          <w:rFonts w:hint="eastAsia"/>
        </w:rPr>
        <w:t>备注</w:t>
      </w:r>
    </w:p>
    <w:p w:rsidR="00E61CE6" w:rsidRPr="00E61CE6" w:rsidRDefault="00E61CE6" w:rsidP="00CF691E">
      <w:pPr>
        <w:pStyle w:val="a6"/>
      </w:pPr>
      <w:proofErr w:type="spellStart"/>
      <w:r w:rsidRPr="001A4F45">
        <w:t>DX_NVT_set_callback</w:t>
      </w:r>
      <w:proofErr w:type="spellEnd"/>
      <w:r>
        <w:rPr>
          <w:rFonts w:hint="eastAsia"/>
        </w:rPr>
        <w:t>，</w:t>
      </w:r>
      <w:proofErr w:type="spellStart"/>
      <w:r w:rsidRPr="00396519">
        <w:t>DX_NVT_open</w:t>
      </w:r>
      <w:proofErr w:type="spellEnd"/>
      <w:r>
        <w:rPr>
          <w:rFonts w:hint="eastAsia"/>
        </w:rPr>
        <w:t>必须在</w:t>
      </w:r>
      <w:r>
        <w:rPr>
          <w:rFonts w:hint="eastAsia"/>
        </w:rPr>
        <w:t>SDK</w:t>
      </w:r>
      <w:r>
        <w:rPr>
          <w:rFonts w:hint="eastAsia"/>
        </w:rPr>
        <w:t>其他函数使用之前依次调用，以完成</w:t>
      </w:r>
      <w:r>
        <w:rPr>
          <w:rFonts w:hint="eastAsia"/>
        </w:rPr>
        <w:t>SKD</w:t>
      </w:r>
      <w:r>
        <w:rPr>
          <w:rFonts w:hint="eastAsia"/>
        </w:rPr>
        <w:t>的初始化工作</w:t>
      </w:r>
      <w:r w:rsidR="007938BD">
        <w:rPr>
          <w:rFonts w:hint="eastAsia"/>
        </w:rPr>
        <w:t>。</w:t>
      </w:r>
    </w:p>
    <w:p w:rsidR="00FF28DE" w:rsidRDefault="00F007A1" w:rsidP="00FF28DE">
      <w:pPr>
        <w:pStyle w:val="31"/>
      </w:pPr>
      <w:bookmarkStart w:id="28" w:name="_Toc321584396"/>
      <w:proofErr w:type="spellStart"/>
      <w:r w:rsidRPr="00396519">
        <w:t>DX_NVT_close</w:t>
      </w:r>
      <w:bookmarkEnd w:id="28"/>
      <w:proofErr w:type="spellEnd"/>
    </w:p>
    <w:p w:rsidR="00FF28DE" w:rsidRDefault="00FF28DE" w:rsidP="00FF28DE">
      <w:pPr>
        <w:pStyle w:val="42"/>
      </w:pPr>
      <w:r>
        <w:rPr>
          <w:rFonts w:hint="eastAsia"/>
        </w:rPr>
        <w:t>函数原型</w:t>
      </w:r>
    </w:p>
    <w:p w:rsidR="00F007A1" w:rsidRPr="00F007A1" w:rsidRDefault="00F007A1" w:rsidP="00F007A1">
      <w:pPr>
        <w:pStyle w:val="afa"/>
      </w:pPr>
      <w:proofErr w:type="gramStart"/>
      <w:r w:rsidRPr="00396519">
        <w:t>void</w:t>
      </w:r>
      <w:proofErr w:type="gramEnd"/>
      <w:r w:rsidRPr="00396519">
        <w:t xml:space="preserve"> </w:t>
      </w:r>
      <w:proofErr w:type="spellStart"/>
      <w:r w:rsidRPr="00396519">
        <w:t>DX_NVT_close</w:t>
      </w:r>
      <w:proofErr w:type="spellEnd"/>
      <w:r w:rsidRPr="00396519">
        <w:t>(void);</w:t>
      </w:r>
    </w:p>
    <w:p w:rsidR="00FF28DE" w:rsidRDefault="00FF28DE" w:rsidP="00FF28DE">
      <w:pPr>
        <w:pStyle w:val="42"/>
      </w:pPr>
      <w:r>
        <w:rPr>
          <w:rFonts w:hint="eastAsia"/>
        </w:rPr>
        <w:lastRenderedPageBreak/>
        <w:t>参数</w:t>
      </w:r>
    </w:p>
    <w:p w:rsidR="00F007A1" w:rsidRPr="00F007A1" w:rsidRDefault="00F007A1" w:rsidP="00F007A1">
      <w:pPr>
        <w:pStyle w:val="a6"/>
      </w:pPr>
      <w:r>
        <w:rPr>
          <w:rFonts w:hint="eastAsia"/>
        </w:rPr>
        <w:t>无</w:t>
      </w:r>
      <w:r w:rsidR="004C0FF2">
        <w:rPr>
          <w:rFonts w:hint="eastAsia"/>
        </w:rPr>
        <w:t>。</w:t>
      </w:r>
    </w:p>
    <w:p w:rsidR="00FF28DE" w:rsidRDefault="00FF28DE" w:rsidP="00FF28DE">
      <w:pPr>
        <w:pStyle w:val="42"/>
      </w:pPr>
      <w:r>
        <w:rPr>
          <w:rFonts w:hint="eastAsia"/>
        </w:rPr>
        <w:t>返回值</w:t>
      </w:r>
    </w:p>
    <w:p w:rsidR="00F007A1" w:rsidRPr="00F007A1" w:rsidRDefault="00F007A1" w:rsidP="00F007A1">
      <w:pPr>
        <w:pStyle w:val="a6"/>
      </w:pPr>
      <w:r>
        <w:rPr>
          <w:rFonts w:hint="eastAsia"/>
        </w:rPr>
        <w:t>空</w:t>
      </w:r>
      <w:r w:rsidR="004C0FF2">
        <w:rPr>
          <w:rFonts w:hint="eastAsia"/>
        </w:rPr>
        <w:t>。</w:t>
      </w:r>
    </w:p>
    <w:p w:rsidR="00FF28DE" w:rsidRDefault="00FF28DE" w:rsidP="00FF28DE">
      <w:pPr>
        <w:pStyle w:val="42"/>
      </w:pPr>
      <w:r>
        <w:rPr>
          <w:rFonts w:hint="eastAsia"/>
        </w:rPr>
        <w:t>功能</w:t>
      </w:r>
    </w:p>
    <w:p w:rsidR="00F007A1" w:rsidRDefault="00F007A1" w:rsidP="00F007A1">
      <w:pPr>
        <w:pStyle w:val="a6"/>
      </w:pPr>
      <w:r>
        <w:rPr>
          <w:rFonts w:hint="eastAsia"/>
        </w:rPr>
        <w:t>关闭</w:t>
      </w:r>
      <w:r>
        <w:rPr>
          <w:rFonts w:hint="eastAsia"/>
        </w:rPr>
        <w:t>DXNVT SDK</w:t>
      </w:r>
      <w:r w:rsidR="00960EDF">
        <w:rPr>
          <w:rFonts w:hint="eastAsia"/>
        </w:rPr>
        <w:t>模块，当程序关闭，或者不再</w:t>
      </w:r>
      <w:r>
        <w:rPr>
          <w:rFonts w:hint="eastAsia"/>
        </w:rPr>
        <w:t>使用</w:t>
      </w:r>
      <w:r>
        <w:rPr>
          <w:rFonts w:hint="eastAsia"/>
        </w:rPr>
        <w:t>DXNVT SDK</w:t>
      </w:r>
      <w:r>
        <w:rPr>
          <w:rFonts w:hint="eastAsia"/>
        </w:rPr>
        <w:t>时，调用该函数关闭</w:t>
      </w:r>
      <w:r>
        <w:rPr>
          <w:rFonts w:hint="eastAsia"/>
        </w:rPr>
        <w:t>SDK</w:t>
      </w:r>
      <w:r>
        <w:rPr>
          <w:rFonts w:hint="eastAsia"/>
        </w:rPr>
        <w:t>，释放资源。</w:t>
      </w:r>
    </w:p>
    <w:p w:rsidR="002F3A18" w:rsidRDefault="002F3A18" w:rsidP="002F3A18">
      <w:pPr>
        <w:pStyle w:val="21"/>
      </w:pPr>
      <w:bookmarkStart w:id="29" w:name="_Toc321584397"/>
      <w:r>
        <w:rPr>
          <w:rFonts w:hint="eastAsia"/>
        </w:rPr>
        <w:t>TCP</w:t>
      </w:r>
      <w:r>
        <w:rPr>
          <w:rFonts w:hint="eastAsia"/>
        </w:rPr>
        <w:t>监听操作</w:t>
      </w:r>
      <w:bookmarkEnd w:id="29"/>
    </w:p>
    <w:p w:rsidR="002F3A18" w:rsidRDefault="001B0958" w:rsidP="002F3A18">
      <w:pPr>
        <w:pStyle w:val="31"/>
      </w:pPr>
      <w:bookmarkStart w:id="30" w:name="_Toc321584398"/>
      <w:proofErr w:type="spellStart"/>
      <w:r w:rsidRPr="001B0958">
        <w:t>DX_NVT_start_listen</w:t>
      </w:r>
      <w:bookmarkEnd w:id="30"/>
      <w:proofErr w:type="spellEnd"/>
    </w:p>
    <w:p w:rsidR="002F3A18" w:rsidRDefault="002F3A18" w:rsidP="002F3A18">
      <w:pPr>
        <w:pStyle w:val="42"/>
      </w:pPr>
      <w:r>
        <w:rPr>
          <w:rFonts w:hint="eastAsia"/>
        </w:rPr>
        <w:t>函数原型</w:t>
      </w:r>
    </w:p>
    <w:p w:rsidR="002453AC" w:rsidRPr="001A4F45" w:rsidRDefault="002453AC" w:rsidP="002F3A18">
      <w:pPr>
        <w:pStyle w:val="afa"/>
      </w:pPr>
      <w:r w:rsidRPr="002453AC">
        <w:t xml:space="preserve">int32 </w:t>
      </w:r>
      <w:proofErr w:type="spellStart"/>
      <w:r w:rsidRPr="002453AC">
        <w:t>DX_NVT_start_</w:t>
      </w:r>
      <w:proofErr w:type="gramStart"/>
      <w:r w:rsidRPr="002453AC">
        <w:t>listen</w:t>
      </w:r>
      <w:proofErr w:type="spellEnd"/>
      <w:r w:rsidRPr="002453AC">
        <w:t>(</w:t>
      </w:r>
      <w:proofErr w:type="gramEnd"/>
      <w:r w:rsidRPr="002453AC">
        <w:t>int32 port, int8 *</w:t>
      </w:r>
      <w:proofErr w:type="spellStart"/>
      <w:r w:rsidRPr="002453AC">
        <w:t>ip</w:t>
      </w:r>
      <w:proofErr w:type="spellEnd"/>
      <w:r w:rsidRPr="002453AC">
        <w:t>);</w:t>
      </w:r>
    </w:p>
    <w:p w:rsidR="002F3A18" w:rsidRDefault="002F3A18" w:rsidP="002F3A18">
      <w:pPr>
        <w:pStyle w:val="42"/>
      </w:pPr>
      <w:r>
        <w:rPr>
          <w:rFonts w:hint="eastAsia"/>
        </w:rPr>
        <w:t>参数</w:t>
      </w:r>
    </w:p>
    <w:p w:rsidR="00720750" w:rsidRDefault="002453AC" w:rsidP="002F3A18">
      <w:pPr>
        <w:pStyle w:val="a1"/>
      </w:pPr>
      <w:r>
        <w:rPr>
          <w:rFonts w:hint="eastAsia"/>
        </w:rPr>
        <w:t xml:space="preserve">port </w:t>
      </w:r>
      <w:r>
        <w:rPr>
          <w:rFonts w:hint="eastAsia"/>
        </w:rPr>
        <w:t>本地监听端口；</w:t>
      </w:r>
    </w:p>
    <w:p w:rsidR="002453AC" w:rsidRDefault="002453AC" w:rsidP="002F3A18">
      <w:pPr>
        <w:pStyle w:val="a1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NUL</w:t>
      </w:r>
      <w:r w:rsidR="00AD0485">
        <w:rPr>
          <w:rFonts w:hint="eastAsia"/>
        </w:rPr>
        <w:t>表示由</w:t>
      </w:r>
      <w:r>
        <w:rPr>
          <w:rFonts w:hint="eastAsia"/>
        </w:rPr>
        <w:t>SDK</w:t>
      </w:r>
      <w:r>
        <w:rPr>
          <w:rFonts w:hint="eastAsia"/>
        </w:rPr>
        <w:t>内部选择，推荐设置为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2F3A18" w:rsidRDefault="002F3A18" w:rsidP="002F3A18">
      <w:pPr>
        <w:pStyle w:val="42"/>
      </w:pPr>
      <w:r>
        <w:rPr>
          <w:rFonts w:hint="eastAsia"/>
        </w:rPr>
        <w:t>返回值</w:t>
      </w:r>
    </w:p>
    <w:p w:rsidR="003C3BB9" w:rsidRDefault="003C3BB9" w:rsidP="003C3BB9">
      <w:pPr>
        <w:pStyle w:val="a1"/>
      </w:pPr>
      <w:r w:rsidRPr="003C3BB9">
        <w:t>GEN_EXIST</w:t>
      </w:r>
      <w:r>
        <w:rPr>
          <w:rFonts w:hint="eastAsia"/>
        </w:rPr>
        <w:t xml:space="preserve"> </w:t>
      </w:r>
      <w:r>
        <w:rPr>
          <w:rFonts w:hint="eastAsia"/>
        </w:rPr>
        <w:t>监听已经存在</w:t>
      </w:r>
      <w:r w:rsidR="003D35CC">
        <w:rPr>
          <w:rFonts w:hint="eastAsia"/>
        </w:rPr>
        <w:t>；</w:t>
      </w:r>
    </w:p>
    <w:p w:rsidR="003C3BB9" w:rsidRDefault="00AE7030" w:rsidP="003C3BB9">
      <w:pPr>
        <w:pStyle w:val="a1"/>
      </w:pPr>
      <w:r w:rsidRPr="00AE7030">
        <w:t>GEN_UPPER_LIMIT</w:t>
      </w:r>
      <w:r>
        <w:rPr>
          <w:rFonts w:hint="eastAsia"/>
        </w:rPr>
        <w:t xml:space="preserve"> </w:t>
      </w:r>
      <w:r>
        <w:rPr>
          <w:rFonts w:hint="eastAsia"/>
        </w:rPr>
        <w:t>监听端口数目超出限制，</w:t>
      </w:r>
      <w:r w:rsidR="002533B0">
        <w:rPr>
          <w:rFonts w:hint="eastAsia"/>
        </w:rPr>
        <w:t>SDK</w:t>
      </w:r>
      <w:r>
        <w:rPr>
          <w:rFonts w:hint="eastAsia"/>
        </w:rPr>
        <w:t>限制为最多监听</w:t>
      </w:r>
      <w:r>
        <w:rPr>
          <w:rFonts w:hint="eastAsia"/>
        </w:rPr>
        <w:t>16</w:t>
      </w:r>
      <w:r>
        <w:rPr>
          <w:rFonts w:hint="eastAsia"/>
        </w:rPr>
        <w:t>个端口；</w:t>
      </w:r>
    </w:p>
    <w:p w:rsidR="00AE7030" w:rsidRDefault="003D35CC" w:rsidP="003C3BB9">
      <w:pPr>
        <w:pStyle w:val="a1"/>
      </w:pPr>
      <w:r w:rsidRPr="003D35CC">
        <w:t>GEN_ERR</w:t>
      </w:r>
      <w:r w:rsidR="00190EFC">
        <w:rPr>
          <w:rFonts w:hint="eastAsia"/>
        </w:rPr>
        <w:t xml:space="preserve"> </w:t>
      </w:r>
      <w:r>
        <w:rPr>
          <w:rFonts w:hint="eastAsia"/>
        </w:rPr>
        <w:t>未知错误；</w:t>
      </w:r>
    </w:p>
    <w:p w:rsidR="003C3BB9" w:rsidRDefault="003D35CC" w:rsidP="003D35CC">
      <w:pPr>
        <w:pStyle w:val="a1"/>
      </w:pPr>
      <w:r w:rsidRPr="003D35CC">
        <w:t>GEN_OK</w:t>
      </w:r>
      <w:r w:rsidR="00190EFC">
        <w:rPr>
          <w:rFonts w:hint="eastAsia"/>
        </w:rPr>
        <w:t xml:space="preserve"> </w:t>
      </w:r>
      <w:r>
        <w:rPr>
          <w:rFonts w:hint="eastAsia"/>
        </w:rPr>
        <w:t>监听成功。</w:t>
      </w:r>
    </w:p>
    <w:p w:rsidR="002F3A18" w:rsidRPr="000C197D" w:rsidRDefault="002F3A18" w:rsidP="002F3A18">
      <w:pPr>
        <w:pStyle w:val="42"/>
      </w:pPr>
      <w:r>
        <w:rPr>
          <w:rFonts w:hint="eastAsia"/>
        </w:rPr>
        <w:lastRenderedPageBreak/>
        <w:t>功能</w:t>
      </w:r>
    </w:p>
    <w:p w:rsidR="00174C3A" w:rsidRPr="002F3A18" w:rsidRDefault="00174C3A" w:rsidP="00F007A1">
      <w:pPr>
        <w:pStyle w:val="a6"/>
      </w:pPr>
      <w:r>
        <w:rPr>
          <w:rFonts w:hint="eastAsia"/>
        </w:rPr>
        <w:t>开启</w:t>
      </w:r>
      <w:r w:rsidR="00411B6F">
        <w:rPr>
          <w:rFonts w:hint="eastAsia"/>
        </w:rPr>
        <w:t>某个端口的</w:t>
      </w:r>
      <w:r>
        <w:rPr>
          <w:rFonts w:hint="eastAsia"/>
        </w:rPr>
        <w:t>TCP</w:t>
      </w:r>
      <w:r>
        <w:rPr>
          <w:rFonts w:hint="eastAsia"/>
        </w:rPr>
        <w:t>本地监听。</w:t>
      </w:r>
    </w:p>
    <w:p w:rsidR="001B0958" w:rsidRDefault="00141D35" w:rsidP="001B0958">
      <w:pPr>
        <w:pStyle w:val="31"/>
      </w:pPr>
      <w:bookmarkStart w:id="31" w:name="_Toc321584399"/>
      <w:proofErr w:type="spellStart"/>
      <w:r w:rsidRPr="00141D35">
        <w:t>DX_NVT_stop_listen</w:t>
      </w:r>
      <w:bookmarkEnd w:id="31"/>
      <w:proofErr w:type="spellEnd"/>
    </w:p>
    <w:p w:rsidR="001B0958" w:rsidRDefault="001B0958" w:rsidP="001B0958">
      <w:pPr>
        <w:pStyle w:val="42"/>
      </w:pPr>
      <w:r>
        <w:rPr>
          <w:rFonts w:hint="eastAsia"/>
        </w:rPr>
        <w:t>函数原型</w:t>
      </w:r>
    </w:p>
    <w:p w:rsidR="00B66477" w:rsidRPr="001A4F45" w:rsidRDefault="00B66477" w:rsidP="001B0958">
      <w:pPr>
        <w:pStyle w:val="afa"/>
      </w:pPr>
      <w:proofErr w:type="gramStart"/>
      <w:r w:rsidRPr="00B66477">
        <w:t>void</w:t>
      </w:r>
      <w:proofErr w:type="gramEnd"/>
      <w:r w:rsidRPr="00B66477">
        <w:t xml:space="preserve"> </w:t>
      </w:r>
      <w:proofErr w:type="spellStart"/>
      <w:r w:rsidRPr="00B66477">
        <w:t>DX_NVT_stop_listen</w:t>
      </w:r>
      <w:proofErr w:type="spellEnd"/>
      <w:r w:rsidRPr="00B66477">
        <w:t>(int32 port);</w:t>
      </w:r>
    </w:p>
    <w:p w:rsidR="001B0958" w:rsidRDefault="001B0958" w:rsidP="001B0958">
      <w:pPr>
        <w:pStyle w:val="42"/>
      </w:pPr>
      <w:r>
        <w:rPr>
          <w:rFonts w:hint="eastAsia"/>
        </w:rPr>
        <w:t>参数</w:t>
      </w:r>
    </w:p>
    <w:p w:rsidR="001B0958" w:rsidRDefault="00B66477" w:rsidP="001B0958">
      <w:pPr>
        <w:pStyle w:val="a1"/>
      </w:pPr>
      <w:r>
        <w:rPr>
          <w:rFonts w:hint="eastAsia"/>
        </w:rPr>
        <w:t xml:space="preserve">port </w:t>
      </w:r>
      <w:r>
        <w:rPr>
          <w:rFonts w:hint="eastAsia"/>
        </w:rPr>
        <w:t>监听端口。</w:t>
      </w:r>
    </w:p>
    <w:p w:rsidR="001B0958" w:rsidRDefault="001B0958" w:rsidP="001B0958">
      <w:pPr>
        <w:pStyle w:val="42"/>
      </w:pPr>
      <w:r>
        <w:rPr>
          <w:rFonts w:hint="eastAsia"/>
        </w:rPr>
        <w:t>返回值</w:t>
      </w:r>
    </w:p>
    <w:p w:rsidR="001B0958" w:rsidRDefault="001B0958" w:rsidP="001B0958">
      <w:pPr>
        <w:pStyle w:val="a6"/>
      </w:pPr>
      <w:r>
        <w:rPr>
          <w:rFonts w:hint="eastAsia"/>
        </w:rPr>
        <w:t>空。</w:t>
      </w:r>
    </w:p>
    <w:p w:rsidR="001B0958" w:rsidRPr="000C197D" w:rsidRDefault="001B0958" w:rsidP="001B0958">
      <w:pPr>
        <w:pStyle w:val="42"/>
      </w:pPr>
      <w:r>
        <w:rPr>
          <w:rFonts w:hint="eastAsia"/>
        </w:rPr>
        <w:t>功能</w:t>
      </w:r>
    </w:p>
    <w:p w:rsidR="001B0958" w:rsidRPr="002F3A18" w:rsidRDefault="00B66477" w:rsidP="001B0958">
      <w:pPr>
        <w:pStyle w:val="a6"/>
      </w:pPr>
      <w:r>
        <w:rPr>
          <w:rFonts w:hint="eastAsia"/>
        </w:rPr>
        <w:t>停止本地</w:t>
      </w:r>
      <w:r w:rsidR="00B94736">
        <w:rPr>
          <w:rFonts w:hint="eastAsia"/>
        </w:rPr>
        <w:t>某个端口</w:t>
      </w:r>
      <w:r>
        <w:rPr>
          <w:rFonts w:hint="eastAsia"/>
        </w:rPr>
        <w:t>TCP</w:t>
      </w:r>
      <w:r>
        <w:rPr>
          <w:rFonts w:hint="eastAsia"/>
        </w:rPr>
        <w:t>监听。</w:t>
      </w:r>
    </w:p>
    <w:p w:rsidR="001B0958" w:rsidRDefault="001A24D1" w:rsidP="001B0958">
      <w:pPr>
        <w:pStyle w:val="31"/>
      </w:pPr>
      <w:bookmarkStart w:id="32" w:name="_Toc321584400"/>
      <w:proofErr w:type="spellStart"/>
      <w:r w:rsidRPr="001A24D1">
        <w:t>DX_NVT_stop_all_listen</w:t>
      </w:r>
      <w:bookmarkEnd w:id="32"/>
      <w:proofErr w:type="spellEnd"/>
    </w:p>
    <w:p w:rsidR="001B0958" w:rsidRDefault="001B0958" w:rsidP="001B0958">
      <w:pPr>
        <w:pStyle w:val="42"/>
      </w:pPr>
      <w:r>
        <w:rPr>
          <w:rFonts w:hint="eastAsia"/>
        </w:rPr>
        <w:t>函数原型</w:t>
      </w:r>
    </w:p>
    <w:p w:rsidR="001A24D1" w:rsidRPr="001A4F45" w:rsidRDefault="001A24D1" w:rsidP="001B0958">
      <w:pPr>
        <w:pStyle w:val="afa"/>
      </w:pPr>
      <w:proofErr w:type="gramStart"/>
      <w:r w:rsidRPr="001A24D1">
        <w:t>void</w:t>
      </w:r>
      <w:proofErr w:type="gramEnd"/>
      <w:r w:rsidRPr="001A24D1">
        <w:t xml:space="preserve"> </w:t>
      </w:r>
      <w:proofErr w:type="spellStart"/>
      <w:r w:rsidRPr="001A24D1">
        <w:t>DX_NVT_stop_all_listen</w:t>
      </w:r>
      <w:proofErr w:type="spellEnd"/>
      <w:r w:rsidRPr="001A24D1">
        <w:t>(void);</w:t>
      </w:r>
    </w:p>
    <w:p w:rsidR="001A24D1" w:rsidRDefault="001B0958" w:rsidP="001A24D1">
      <w:pPr>
        <w:pStyle w:val="42"/>
      </w:pPr>
      <w:r>
        <w:rPr>
          <w:rFonts w:hint="eastAsia"/>
        </w:rPr>
        <w:t>参数</w:t>
      </w:r>
    </w:p>
    <w:p w:rsidR="001B0958" w:rsidRDefault="001A24D1" w:rsidP="001A24D1">
      <w:pPr>
        <w:pStyle w:val="a6"/>
      </w:pPr>
      <w:r>
        <w:rPr>
          <w:rFonts w:hint="eastAsia"/>
        </w:rPr>
        <w:t>无。</w:t>
      </w:r>
    </w:p>
    <w:p w:rsidR="001B0958" w:rsidRDefault="001B0958" w:rsidP="001B0958">
      <w:pPr>
        <w:pStyle w:val="42"/>
      </w:pPr>
      <w:r>
        <w:rPr>
          <w:rFonts w:hint="eastAsia"/>
        </w:rPr>
        <w:lastRenderedPageBreak/>
        <w:t>返回值</w:t>
      </w:r>
    </w:p>
    <w:p w:rsidR="001B0958" w:rsidRDefault="001B0958" w:rsidP="001B0958">
      <w:pPr>
        <w:pStyle w:val="a6"/>
      </w:pPr>
      <w:r>
        <w:rPr>
          <w:rFonts w:hint="eastAsia"/>
        </w:rPr>
        <w:t>空。</w:t>
      </w:r>
    </w:p>
    <w:p w:rsidR="001B0958" w:rsidRPr="000C197D" w:rsidRDefault="001B0958" w:rsidP="001B0958">
      <w:pPr>
        <w:pStyle w:val="42"/>
      </w:pPr>
      <w:r>
        <w:rPr>
          <w:rFonts w:hint="eastAsia"/>
        </w:rPr>
        <w:t>功能</w:t>
      </w:r>
    </w:p>
    <w:p w:rsidR="001B0958" w:rsidRPr="002F3A18" w:rsidRDefault="001A24D1" w:rsidP="001B0958">
      <w:pPr>
        <w:pStyle w:val="a6"/>
      </w:pPr>
      <w:r>
        <w:rPr>
          <w:rFonts w:hint="eastAsia"/>
        </w:rPr>
        <w:t>停止所有</w:t>
      </w:r>
      <w:r w:rsidR="00240B8D">
        <w:rPr>
          <w:rFonts w:hint="eastAsia"/>
        </w:rPr>
        <w:t>已</w:t>
      </w:r>
      <w:r>
        <w:rPr>
          <w:rFonts w:hint="eastAsia"/>
        </w:rPr>
        <w:t>开启的本地</w:t>
      </w:r>
      <w:r>
        <w:rPr>
          <w:rFonts w:hint="eastAsia"/>
        </w:rPr>
        <w:t>TCP</w:t>
      </w:r>
      <w:r>
        <w:rPr>
          <w:rFonts w:hint="eastAsia"/>
        </w:rPr>
        <w:t>监听。</w:t>
      </w:r>
    </w:p>
    <w:p w:rsidR="00BA531D" w:rsidRDefault="00BA531D" w:rsidP="00BA531D">
      <w:pPr>
        <w:pStyle w:val="21"/>
      </w:pPr>
      <w:bookmarkStart w:id="33" w:name="_Toc321584401"/>
      <w:r>
        <w:rPr>
          <w:rFonts w:hint="eastAsia"/>
        </w:rPr>
        <w:t>设备</w:t>
      </w:r>
      <w:r w:rsidR="00720750">
        <w:rPr>
          <w:rFonts w:hint="eastAsia"/>
        </w:rPr>
        <w:t>操作</w:t>
      </w:r>
      <w:r w:rsidR="00C10A1D">
        <w:rPr>
          <w:rFonts w:hint="eastAsia"/>
        </w:rPr>
        <w:t>基本</w:t>
      </w:r>
      <w:r>
        <w:rPr>
          <w:rFonts w:hint="eastAsia"/>
        </w:rPr>
        <w:t>函数</w:t>
      </w:r>
      <w:bookmarkEnd w:id="33"/>
    </w:p>
    <w:p w:rsidR="00FF28DE" w:rsidRDefault="007356F9" w:rsidP="00FF28DE">
      <w:pPr>
        <w:pStyle w:val="31"/>
      </w:pPr>
      <w:bookmarkStart w:id="34" w:name="_Toc321584402"/>
      <w:proofErr w:type="spellStart"/>
      <w:r w:rsidRPr="007356F9">
        <w:t>DX_NVT_add_device</w:t>
      </w:r>
      <w:bookmarkEnd w:id="34"/>
      <w:proofErr w:type="spellEnd"/>
    </w:p>
    <w:p w:rsidR="00FF28DE" w:rsidRDefault="00FF28DE" w:rsidP="00FF28DE">
      <w:pPr>
        <w:pStyle w:val="42"/>
      </w:pPr>
      <w:r>
        <w:rPr>
          <w:rFonts w:hint="eastAsia"/>
        </w:rPr>
        <w:t>函数原型</w:t>
      </w:r>
    </w:p>
    <w:p w:rsidR="00C17EF3" w:rsidRPr="007356F9" w:rsidRDefault="00C17EF3" w:rsidP="007356F9">
      <w:pPr>
        <w:pStyle w:val="afa"/>
      </w:pPr>
      <w:r w:rsidRPr="007356F9">
        <w:t xml:space="preserve">int32 </w:t>
      </w:r>
      <w:proofErr w:type="spellStart"/>
      <w:r w:rsidRPr="007356F9">
        <w:t>DX_NVT_add_</w:t>
      </w:r>
      <w:proofErr w:type="gramStart"/>
      <w:r w:rsidRPr="007356F9">
        <w:t>device</w:t>
      </w:r>
      <w:proofErr w:type="spellEnd"/>
      <w:r w:rsidRPr="007356F9">
        <w:t>(</w:t>
      </w:r>
      <w:proofErr w:type="gramEnd"/>
      <w:r w:rsidRPr="007356F9">
        <w:t>int8 *</w:t>
      </w:r>
      <w:proofErr w:type="spellStart"/>
      <w:r w:rsidRPr="007356F9">
        <w:t>ip</w:t>
      </w:r>
      <w:proofErr w:type="spellEnd"/>
      <w:r w:rsidRPr="007356F9">
        <w:t>, int32 port</w:t>
      </w:r>
      <w:r w:rsidR="00992B01">
        <w:rPr>
          <w:rFonts w:hint="eastAsia"/>
        </w:rPr>
        <w:t>, int8 *</w:t>
      </w:r>
      <w:proofErr w:type="spellStart"/>
      <w:r w:rsidR="00992B01">
        <w:rPr>
          <w:rFonts w:hint="eastAsia"/>
        </w:rPr>
        <w:t>local_ip</w:t>
      </w:r>
      <w:proofErr w:type="spellEnd"/>
      <w:r w:rsidR="00A56E7E">
        <w:rPr>
          <w:rFonts w:hint="eastAsia"/>
        </w:rPr>
        <w:t>, void *context</w:t>
      </w:r>
      <w:r w:rsidRPr="007356F9">
        <w:t>);</w:t>
      </w:r>
    </w:p>
    <w:p w:rsidR="00FF28DE" w:rsidRDefault="00FF28DE" w:rsidP="00FF28DE">
      <w:pPr>
        <w:pStyle w:val="42"/>
      </w:pPr>
      <w:r>
        <w:rPr>
          <w:rFonts w:hint="eastAsia"/>
        </w:rPr>
        <w:t>参数</w:t>
      </w:r>
    </w:p>
    <w:p w:rsidR="007356F9" w:rsidRDefault="007356F9" w:rsidP="007356F9">
      <w:pPr>
        <w:pStyle w:val="a1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设备</w:t>
      </w:r>
      <w:r>
        <w:rPr>
          <w:rFonts w:hint="eastAsia"/>
        </w:rPr>
        <w:t>IP</w:t>
      </w:r>
      <w:r w:rsidR="0015283E">
        <w:rPr>
          <w:rFonts w:hint="eastAsia"/>
        </w:rPr>
        <w:t>地址；</w:t>
      </w:r>
    </w:p>
    <w:p w:rsidR="007356F9" w:rsidRDefault="007356F9" w:rsidP="007356F9">
      <w:pPr>
        <w:pStyle w:val="a1"/>
      </w:pPr>
      <w:r>
        <w:rPr>
          <w:rFonts w:hint="eastAsia"/>
        </w:rPr>
        <w:t xml:space="preserve">port </w:t>
      </w:r>
      <w:r>
        <w:rPr>
          <w:rFonts w:hint="eastAsia"/>
        </w:rPr>
        <w:t>设备</w:t>
      </w:r>
      <w:r>
        <w:rPr>
          <w:rFonts w:hint="eastAsia"/>
        </w:rPr>
        <w:t>HTTP</w:t>
      </w:r>
      <w:r w:rsidR="0015283E">
        <w:rPr>
          <w:rFonts w:hint="eastAsia"/>
        </w:rPr>
        <w:t>监听端口；</w:t>
      </w:r>
    </w:p>
    <w:p w:rsidR="006E6599" w:rsidRDefault="006E6599" w:rsidP="007356F9">
      <w:pPr>
        <w:pStyle w:val="a1"/>
      </w:pPr>
      <w:proofErr w:type="spellStart"/>
      <w:r>
        <w:rPr>
          <w:rFonts w:hint="eastAsia"/>
        </w:rPr>
        <w:t>local_ip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IP</w:t>
      </w:r>
      <w:r>
        <w:rPr>
          <w:rFonts w:hint="eastAsia"/>
        </w:rPr>
        <w:t>，一般填</w:t>
      </w:r>
      <w:r>
        <w:rPr>
          <w:rFonts w:hint="eastAsia"/>
        </w:rPr>
        <w:t>NULL</w:t>
      </w:r>
      <w:r w:rsidR="00A2256B">
        <w:rPr>
          <w:rFonts w:hint="eastAsia"/>
        </w:rPr>
        <w:t>。</w:t>
      </w:r>
      <w:r w:rsidR="003C2B36" w:rsidRPr="003C2B36">
        <w:rPr>
          <w:rFonts w:hint="eastAsia"/>
        </w:rPr>
        <w:t>在多网卡情况下，如果要</w:t>
      </w:r>
      <w:r w:rsidR="003C2B36">
        <w:rPr>
          <w:rFonts w:hint="eastAsia"/>
        </w:rPr>
        <w:t>将设备的</w:t>
      </w:r>
      <w:r w:rsidR="003C2B36">
        <w:rPr>
          <w:rFonts w:hint="eastAsia"/>
        </w:rPr>
        <w:t>HTTP/TCP</w:t>
      </w:r>
      <w:r w:rsidR="003C2B36">
        <w:rPr>
          <w:rFonts w:hint="eastAsia"/>
        </w:rPr>
        <w:t>连接</w:t>
      </w:r>
      <w:r w:rsidR="003C2B36" w:rsidRPr="003C2B36">
        <w:rPr>
          <w:rFonts w:hint="eastAsia"/>
        </w:rPr>
        <w:t>绑定</w:t>
      </w:r>
      <w:r w:rsidR="00A2256B">
        <w:rPr>
          <w:rFonts w:hint="eastAsia"/>
        </w:rPr>
        <w:t>到</w:t>
      </w:r>
      <w:r w:rsidR="003C2B36" w:rsidRPr="003C2B36">
        <w:rPr>
          <w:rFonts w:hint="eastAsia"/>
        </w:rPr>
        <w:t>特定网卡，传入该参数</w:t>
      </w:r>
      <w:r w:rsidR="00A2256B">
        <w:rPr>
          <w:rFonts w:hint="eastAsia"/>
        </w:rPr>
        <w:t>。</w:t>
      </w:r>
    </w:p>
    <w:p w:rsidR="00025CF4" w:rsidRPr="007356F9" w:rsidRDefault="00025CF4" w:rsidP="007356F9">
      <w:pPr>
        <w:pStyle w:val="a1"/>
      </w:pPr>
      <w:r>
        <w:rPr>
          <w:rFonts w:hint="eastAsia"/>
        </w:rPr>
        <w:t xml:space="preserve">context </w:t>
      </w:r>
      <w:r>
        <w:rPr>
          <w:rFonts w:hint="eastAsia"/>
        </w:rPr>
        <w:t>设备上下文，</w:t>
      </w:r>
      <w:r w:rsidR="001A31EA">
        <w:rPr>
          <w:rFonts w:hint="eastAsia"/>
        </w:rPr>
        <w:t>如果在</w:t>
      </w:r>
      <w:proofErr w:type="spellStart"/>
      <w:r w:rsidR="001A31EA" w:rsidRPr="007356F9">
        <w:t>DX_NVT_add_device</w:t>
      </w:r>
      <w:proofErr w:type="spellEnd"/>
      <w:r w:rsidR="001A31EA">
        <w:rPr>
          <w:rFonts w:hint="eastAsia"/>
        </w:rPr>
        <w:t>不指定</w:t>
      </w:r>
      <w:r w:rsidR="00DA2AA9">
        <w:rPr>
          <w:rFonts w:hint="eastAsia"/>
        </w:rPr>
        <w:t>context</w:t>
      </w:r>
      <w:r w:rsidR="00DA2AA9">
        <w:rPr>
          <w:rFonts w:hint="eastAsia"/>
        </w:rPr>
        <w:t>（即为</w:t>
      </w:r>
      <w:r w:rsidR="00DA2AA9">
        <w:rPr>
          <w:rFonts w:hint="eastAsia"/>
        </w:rPr>
        <w:t>NULL</w:t>
      </w:r>
      <w:r w:rsidR="00DA2AA9">
        <w:rPr>
          <w:rFonts w:hint="eastAsia"/>
        </w:rPr>
        <w:t>）</w:t>
      </w:r>
      <w:r w:rsidR="001A31EA">
        <w:rPr>
          <w:rFonts w:hint="eastAsia"/>
        </w:rPr>
        <w:t>，则可以在设备成功创建后调用</w:t>
      </w:r>
      <w:proofErr w:type="spellStart"/>
      <w:r w:rsidR="001A31EA" w:rsidRPr="00EB6E2C">
        <w:t>DX_NVT_set_context</w:t>
      </w:r>
      <w:proofErr w:type="spellEnd"/>
      <w:r w:rsidR="000B3D80">
        <w:rPr>
          <w:rFonts w:hint="eastAsia"/>
        </w:rPr>
        <w:t>进行</w:t>
      </w:r>
      <w:r w:rsidR="001A31EA">
        <w:rPr>
          <w:rFonts w:hint="eastAsia"/>
        </w:rPr>
        <w:t>设置；如果指定了</w:t>
      </w:r>
      <w:r w:rsidR="00DA2AA9">
        <w:rPr>
          <w:rFonts w:hint="eastAsia"/>
        </w:rPr>
        <w:t>context</w:t>
      </w:r>
      <w:r w:rsidR="001A31EA">
        <w:rPr>
          <w:rFonts w:hint="eastAsia"/>
        </w:rPr>
        <w:t>，也可以</w:t>
      </w:r>
      <w:r>
        <w:rPr>
          <w:rFonts w:hint="eastAsia"/>
        </w:rPr>
        <w:t>在设备成功连接后，</w:t>
      </w:r>
      <w:r w:rsidR="001A31EA">
        <w:rPr>
          <w:rFonts w:hint="eastAsia"/>
        </w:rPr>
        <w:t>调用</w:t>
      </w:r>
      <w:proofErr w:type="spellStart"/>
      <w:r w:rsidR="001A31EA" w:rsidRPr="00EB6E2C">
        <w:t>DX_NVT_set_context</w:t>
      </w:r>
      <w:proofErr w:type="spellEnd"/>
      <w:r w:rsidR="000B3D80">
        <w:rPr>
          <w:rFonts w:hint="eastAsia"/>
        </w:rPr>
        <w:t>进行</w:t>
      </w:r>
      <w:r>
        <w:rPr>
          <w:rFonts w:hint="eastAsia"/>
        </w:rPr>
        <w:t>修</w:t>
      </w:r>
      <w:r w:rsidR="000B3D80">
        <w:rPr>
          <w:rFonts w:hint="eastAsia"/>
        </w:rPr>
        <w:t>改</w:t>
      </w:r>
      <w:r>
        <w:rPr>
          <w:rFonts w:hint="eastAsia"/>
        </w:rPr>
        <w:t>。</w:t>
      </w:r>
    </w:p>
    <w:p w:rsidR="00FF28DE" w:rsidRDefault="00FF28DE" w:rsidP="00FF28DE">
      <w:pPr>
        <w:pStyle w:val="42"/>
      </w:pPr>
      <w:r>
        <w:rPr>
          <w:rFonts w:hint="eastAsia"/>
        </w:rPr>
        <w:t>返回值</w:t>
      </w:r>
    </w:p>
    <w:p w:rsidR="006148BB" w:rsidRDefault="00F83738" w:rsidP="006E20E7">
      <w:pPr>
        <w:pStyle w:val="a6"/>
      </w:pPr>
      <w:r>
        <w:rPr>
          <w:rFonts w:hint="eastAsia"/>
        </w:rPr>
        <w:t>GEN_OK</w:t>
      </w:r>
      <w:r w:rsidR="00B37D2B">
        <w:rPr>
          <w:rFonts w:hint="eastAsia"/>
        </w:rPr>
        <w:t xml:space="preserve"> </w:t>
      </w:r>
      <w:r w:rsidR="00B37D2B">
        <w:rPr>
          <w:rFonts w:hint="eastAsia"/>
        </w:rPr>
        <w:t>操作成功；</w:t>
      </w:r>
    </w:p>
    <w:p w:rsidR="006148BB" w:rsidRPr="006148BB" w:rsidRDefault="006148BB" w:rsidP="006148BB">
      <w:pPr>
        <w:pStyle w:val="a6"/>
      </w:pPr>
      <w:r w:rsidRPr="006148BB">
        <w:t>GEN_UPPER_LIMIT</w:t>
      </w:r>
      <w:r w:rsidRPr="006148BB">
        <w:rPr>
          <w:rFonts w:hint="eastAsia"/>
        </w:rPr>
        <w:t xml:space="preserve"> </w:t>
      </w:r>
      <w:r>
        <w:rPr>
          <w:rFonts w:hint="eastAsia"/>
        </w:rPr>
        <w:t>SDK</w:t>
      </w:r>
      <w:r>
        <w:rPr>
          <w:rFonts w:hint="eastAsia"/>
        </w:rPr>
        <w:t>连接数目达到上限</w:t>
      </w:r>
      <w:r w:rsidR="00B37D2B">
        <w:rPr>
          <w:rFonts w:hint="eastAsia"/>
        </w:rPr>
        <w:t>；</w:t>
      </w:r>
    </w:p>
    <w:p w:rsidR="006148BB" w:rsidRPr="006148BB" w:rsidRDefault="006148BB" w:rsidP="006148BB">
      <w:pPr>
        <w:pStyle w:val="a6"/>
      </w:pPr>
      <w:r w:rsidRPr="006148BB">
        <w:t>GEN_ERR</w:t>
      </w:r>
      <w:r>
        <w:rPr>
          <w:rFonts w:hint="eastAsia"/>
        </w:rPr>
        <w:t xml:space="preserve"> </w:t>
      </w:r>
      <w:r w:rsidR="00802DA7">
        <w:rPr>
          <w:rFonts w:hint="eastAsia"/>
        </w:rPr>
        <w:t>遇到</w:t>
      </w:r>
      <w:r w:rsidR="00C55BFC">
        <w:rPr>
          <w:rFonts w:hint="eastAsia"/>
        </w:rPr>
        <w:t>错误，不能够连接</w:t>
      </w:r>
      <w:r w:rsidR="00802DA7">
        <w:rPr>
          <w:rFonts w:hint="eastAsia"/>
        </w:rPr>
        <w:t>到</w:t>
      </w:r>
      <w:r w:rsidR="00C55BFC">
        <w:rPr>
          <w:rFonts w:hint="eastAsia"/>
        </w:rPr>
        <w:t>指定地址。</w:t>
      </w:r>
    </w:p>
    <w:p w:rsidR="00FF28DE" w:rsidRDefault="00FF28DE" w:rsidP="00FF28DE">
      <w:pPr>
        <w:pStyle w:val="42"/>
      </w:pPr>
      <w:r>
        <w:rPr>
          <w:rFonts w:hint="eastAsia"/>
        </w:rPr>
        <w:t>功能</w:t>
      </w:r>
    </w:p>
    <w:p w:rsidR="00C55BFC" w:rsidRDefault="00C55BFC" w:rsidP="00C55BFC">
      <w:pPr>
        <w:pStyle w:val="a6"/>
      </w:pPr>
      <w:r>
        <w:rPr>
          <w:rFonts w:hint="eastAsia"/>
        </w:rPr>
        <w:t>添加一个指定网络地址的设备。</w:t>
      </w:r>
    </w:p>
    <w:p w:rsidR="00C55BFC" w:rsidRDefault="00C55BFC" w:rsidP="00C55BFC">
      <w:pPr>
        <w:pStyle w:val="42"/>
      </w:pPr>
      <w:r>
        <w:rPr>
          <w:rFonts w:hint="eastAsia"/>
        </w:rPr>
        <w:lastRenderedPageBreak/>
        <w:t>备注</w:t>
      </w:r>
    </w:p>
    <w:p w:rsidR="00C55BFC" w:rsidRPr="00C55BFC" w:rsidRDefault="00C55BFC" w:rsidP="00C55BFC">
      <w:pPr>
        <w:pStyle w:val="a6"/>
      </w:pPr>
      <w:r>
        <w:rPr>
          <w:rFonts w:hint="eastAsia"/>
        </w:rPr>
        <w:t>返回成功只是表示成功提交了一个设备连接请求，并不意味设备成功创建，设备最终能否连接成功并且成功创建，需要看设备创建回调。</w:t>
      </w:r>
    </w:p>
    <w:p w:rsidR="00FF28DE" w:rsidRDefault="00663A0A" w:rsidP="00FF28DE">
      <w:pPr>
        <w:pStyle w:val="31"/>
      </w:pPr>
      <w:bookmarkStart w:id="35" w:name="_Toc321584403"/>
      <w:proofErr w:type="spellStart"/>
      <w:r w:rsidRPr="00663A0A">
        <w:t>DX_NVT_request_delete_device</w:t>
      </w:r>
      <w:bookmarkEnd w:id="35"/>
      <w:proofErr w:type="spellEnd"/>
    </w:p>
    <w:p w:rsidR="00C17EF3" w:rsidRDefault="00FF28DE" w:rsidP="00663A0A">
      <w:pPr>
        <w:pStyle w:val="42"/>
      </w:pPr>
      <w:r>
        <w:rPr>
          <w:rFonts w:hint="eastAsia"/>
        </w:rPr>
        <w:t>函数原型</w:t>
      </w:r>
    </w:p>
    <w:p w:rsidR="00663A0A" w:rsidRPr="005710C2" w:rsidRDefault="00663A0A" w:rsidP="005710C2">
      <w:pPr>
        <w:pStyle w:val="afa"/>
      </w:pPr>
      <w:proofErr w:type="gramStart"/>
      <w:r w:rsidRPr="00663A0A">
        <w:t>void</w:t>
      </w:r>
      <w:proofErr w:type="gramEnd"/>
      <w:r w:rsidRPr="00663A0A">
        <w:t xml:space="preserve"> </w:t>
      </w:r>
      <w:proofErr w:type="spellStart"/>
      <w:r w:rsidRPr="00663A0A">
        <w:t>DX_NVT_request_delete_device</w:t>
      </w:r>
      <w:proofErr w:type="spellEnd"/>
      <w:r w:rsidRPr="00663A0A">
        <w:t>(</w:t>
      </w:r>
      <w:proofErr w:type="spellStart"/>
      <w:r w:rsidRPr="00663A0A">
        <w:t>DEVICE_Handle</w:t>
      </w:r>
      <w:proofErr w:type="spellEnd"/>
      <w:r w:rsidRPr="00663A0A">
        <w:t xml:space="preserve"> handle);</w:t>
      </w:r>
    </w:p>
    <w:p w:rsidR="00FF28DE" w:rsidRDefault="00FF28DE" w:rsidP="00FF28DE">
      <w:pPr>
        <w:pStyle w:val="42"/>
      </w:pPr>
      <w:r>
        <w:rPr>
          <w:rFonts w:hint="eastAsia"/>
        </w:rPr>
        <w:t>参数</w:t>
      </w:r>
    </w:p>
    <w:p w:rsidR="005710C2" w:rsidRPr="005710C2" w:rsidRDefault="005710C2" w:rsidP="005710C2">
      <w:pPr>
        <w:pStyle w:val="a1"/>
      </w:pPr>
      <w:r>
        <w:rPr>
          <w:rFonts w:hint="eastAsia"/>
        </w:rPr>
        <w:t xml:space="preserve">handle </w:t>
      </w:r>
      <w:r>
        <w:rPr>
          <w:rFonts w:hint="eastAsia"/>
        </w:rPr>
        <w:t>设备句柄。</w:t>
      </w:r>
    </w:p>
    <w:p w:rsidR="00FF28DE" w:rsidRDefault="00FF28DE" w:rsidP="00FF28DE">
      <w:pPr>
        <w:pStyle w:val="42"/>
      </w:pPr>
      <w:r>
        <w:rPr>
          <w:rFonts w:hint="eastAsia"/>
        </w:rPr>
        <w:t>返回值</w:t>
      </w:r>
    </w:p>
    <w:p w:rsidR="005710C2" w:rsidRPr="005710C2" w:rsidRDefault="005710C2" w:rsidP="005710C2">
      <w:pPr>
        <w:pStyle w:val="a6"/>
      </w:pPr>
      <w:r>
        <w:rPr>
          <w:rFonts w:hint="eastAsia"/>
        </w:rPr>
        <w:t>空</w:t>
      </w:r>
      <w:r w:rsidR="004C0FF2">
        <w:rPr>
          <w:rFonts w:hint="eastAsia"/>
        </w:rPr>
        <w:t>。</w:t>
      </w:r>
    </w:p>
    <w:p w:rsidR="00FF28DE" w:rsidRDefault="00FF28DE" w:rsidP="00FF28DE">
      <w:pPr>
        <w:pStyle w:val="42"/>
      </w:pPr>
      <w:r>
        <w:rPr>
          <w:rFonts w:hint="eastAsia"/>
        </w:rPr>
        <w:t>功能</w:t>
      </w:r>
    </w:p>
    <w:p w:rsidR="00D8017C" w:rsidRDefault="00663A0A" w:rsidP="00D8017C">
      <w:pPr>
        <w:pStyle w:val="a6"/>
      </w:pPr>
      <w:r>
        <w:rPr>
          <w:rFonts w:hint="eastAsia"/>
        </w:rPr>
        <w:t>请求删除</w:t>
      </w:r>
      <w:r w:rsidR="00D212EA">
        <w:rPr>
          <w:rFonts w:hint="eastAsia"/>
        </w:rPr>
        <w:t>/</w:t>
      </w:r>
      <w:r w:rsidR="00D212EA">
        <w:rPr>
          <w:rFonts w:hint="eastAsia"/>
        </w:rPr>
        <w:t>断开</w:t>
      </w:r>
      <w:r>
        <w:rPr>
          <w:rFonts w:hint="eastAsia"/>
        </w:rPr>
        <w:t>一个设备</w:t>
      </w:r>
      <w:r w:rsidR="00D8017C">
        <w:rPr>
          <w:rFonts w:hint="eastAsia"/>
        </w:rPr>
        <w:t>。</w:t>
      </w:r>
    </w:p>
    <w:p w:rsidR="006955FD" w:rsidRDefault="006955FD" w:rsidP="006955FD">
      <w:pPr>
        <w:pStyle w:val="42"/>
      </w:pPr>
      <w:r>
        <w:rPr>
          <w:rFonts w:hint="eastAsia"/>
        </w:rPr>
        <w:t>备注</w:t>
      </w:r>
    </w:p>
    <w:p w:rsidR="006955FD" w:rsidRDefault="004C0BE4" w:rsidP="006955FD">
      <w:pPr>
        <w:pStyle w:val="a6"/>
      </w:pPr>
      <w:r>
        <w:rPr>
          <w:rFonts w:hint="eastAsia"/>
        </w:rPr>
        <w:t>该函数只是通知</w:t>
      </w:r>
      <w:r>
        <w:rPr>
          <w:rFonts w:hint="eastAsia"/>
        </w:rPr>
        <w:t>SDK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上层要</w:t>
      </w:r>
      <w:proofErr w:type="gramEnd"/>
      <w:r>
        <w:rPr>
          <w:rFonts w:hint="eastAsia"/>
        </w:rPr>
        <w:t>断开一个设备</w:t>
      </w:r>
      <w:r w:rsidR="00607FA1">
        <w:rPr>
          <w:rFonts w:hint="eastAsia"/>
        </w:rPr>
        <w:t>。</w:t>
      </w:r>
      <w:r>
        <w:rPr>
          <w:rFonts w:hint="eastAsia"/>
        </w:rPr>
        <w:t>SDK</w:t>
      </w:r>
      <w:r>
        <w:rPr>
          <w:rFonts w:hint="eastAsia"/>
        </w:rPr>
        <w:t>将设备断开后，将回调设备删除回调。</w:t>
      </w:r>
      <w:r w:rsidR="00637812">
        <w:rPr>
          <w:rFonts w:hint="eastAsia"/>
        </w:rPr>
        <w:t>只有设备删除回调发生，才表示设备已经真正删除</w:t>
      </w:r>
      <w:r w:rsidR="00637812">
        <w:rPr>
          <w:rFonts w:hint="eastAsia"/>
        </w:rPr>
        <w:t>/</w:t>
      </w:r>
      <w:r w:rsidR="008627DF">
        <w:rPr>
          <w:rFonts w:hint="eastAsia"/>
        </w:rPr>
        <w:t>断开</w:t>
      </w:r>
      <w:r w:rsidR="00637812">
        <w:rPr>
          <w:rFonts w:hint="eastAsia"/>
        </w:rPr>
        <w:t>。</w:t>
      </w:r>
    </w:p>
    <w:p w:rsidR="00607FA1" w:rsidRDefault="00607FA1" w:rsidP="00607FA1">
      <w:pPr>
        <w:pStyle w:val="31"/>
      </w:pPr>
      <w:bookmarkStart w:id="36" w:name="_Toc321584404"/>
      <w:proofErr w:type="spellStart"/>
      <w:r w:rsidRPr="00607FA1">
        <w:t>DX_NVT_release_device_handle</w:t>
      </w:r>
      <w:bookmarkEnd w:id="36"/>
      <w:proofErr w:type="spellEnd"/>
    </w:p>
    <w:p w:rsidR="00607FA1" w:rsidRDefault="00607FA1" w:rsidP="00B11EC3">
      <w:pPr>
        <w:pStyle w:val="42"/>
      </w:pPr>
      <w:r>
        <w:rPr>
          <w:rFonts w:hint="eastAsia"/>
        </w:rPr>
        <w:t>函数原型</w:t>
      </w:r>
    </w:p>
    <w:p w:rsidR="00B11EC3" w:rsidRPr="005710C2" w:rsidRDefault="00B11EC3" w:rsidP="00607FA1">
      <w:pPr>
        <w:pStyle w:val="afa"/>
      </w:pPr>
      <w:proofErr w:type="gramStart"/>
      <w:r w:rsidRPr="00B11EC3">
        <w:t>void</w:t>
      </w:r>
      <w:proofErr w:type="gramEnd"/>
      <w:r w:rsidRPr="00B11EC3">
        <w:t xml:space="preserve"> </w:t>
      </w:r>
      <w:proofErr w:type="spellStart"/>
      <w:r w:rsidRPr="00B11EC3">
        <w:t>DX_NVT_release_device_handle</w:t>
      </w:r>
      <w:proofErr w:type="spellEnd"/>
      <w:r w:rsidRPr="00B11EC3">
        <w:t>(</w:t>
      </w:r>
      <w:proofErr w:type="spellStart"/>
      <w:r w:rsidRPr="00B11EC3">
        <w:t>DEVICE_Handle</w:t>
      </w:r>
      <w:proofErr w:type="spellEnd"/>
      <w:r w:rsidRPr="00B11EC3">
        <w:t xml:space="preserve"> handle);</w:t>
      </w:r>
    </w:p>
    <w:p w:rsidR="00607FA1" w:rsidRDefault="00607FA1" w:rsidP="00607FA1">
      <w:pPr>
        <w:pStyle w:val="42"/>
      </w:pPr>
      <w:r>
        <w:rPr>
          <w:rFonts w:hint="eastAsia"/>
        </w:rPr>
        <w:lastRenderedPageBreak/>
        <w:t>参数</w:t>
      </w:r>
    </w:p>
    <w:p w:rsidR="00607FA1" w:rsidRPr="005710C2" w:rsidRDefault="00607FA1" w:rsidP="00607FA1">
      <w:pPr>
        <w:pStyle w:val="a1"/>
      </w:pPr>
      <w:r>
        <w:rPr>
          <w:rFonts w:hint="eastAsia"/>
        </w:rPr>
        <w:t xml:space="preserve">handle </w:t>
      </w:r>
      <w:r>
        <w:rPr>
          <w:rFonts w:hint="eastAsia"/>
        </w:rPr>
        <w:t>设备句柄。</w:t>
      </w:r>
    </w:p>
    <w:p w:rsidR="00607FA1" w:rsidRDefault="00607FA1" w:rsidP="00607FA1">
      <w:pPr>
        <w:pStyle w:val="42"/>
      </w:pPr>
      <w:r>
        <w:rPr>
          <w:rFonts w:hint="eastAsia"/>
        </w:rPr>
        <w:t>返回值</w:t>
      </w:r>
    </w:p>
    <w:p w:rsidR="00607FA1" w:rsidRPr="005710C2" w:rsidRDefault="00607FA1" w:rsidP="00607FA1">
      <w:pPr>
        <w:pStyle w:val="a6"/>
      </w:pPr>
      <w:r>
        <w:rPr>
          <w:rFonts w:hint="eastAsia"/>
        </w:rPr>
        <w:t>空</w:t>
      </w:r>
      <w:r w:rsidR="004C0FF2">
        <w:rPr>
          <w:rFonts w:hint="eastAsia"/>
        </w:rPr>
        <w:t>。</w:t>
      </w:r>
    </w:p>
    <w:p w:rsidR="00607FA1" w:rsidRDefault="00607FA1" w:rsidP="00607FA1">
      <w:pPr>
        <w:pStyle w:val="42"/>
      </w:pPr>
      <w:r>
        <w:rPr>
          <w:rFonts w:hint="eastAsia"/>
        </w:rPr>
        <w:t>功能</w:t>
      </w:r>
    </w:p>
    <w:p w:rsidR="00607FA1" w:rsidRDefault="00607FA1" w:rsidP="00607FA1">
      <w:pPr>
        <w:pStyle w:val="a6"/>
      </w:pPr>
      <w:r>
        <w:rPr>
          <w:rFonts w:hint="eastAsia"/>
        </w:rPr>
        <w:t>删除一个设备</w:t>
      </w:r>
      <w:r w:rsidR="00B11EC3">
        <w:rPr>
          <w:rFonts w:hint="eastAsia"/>
        </w:rPr>
        <w:t>句柄数据</w:t>
      </w:r>
      <w:r>
        <w:rPr>
          <w:rFonts w:hint="eastAsia"/>
        </w:rPr>
        <w:t>。</w:t>
      </w:r>
    </w:p>
    <w:p w:rsidR="00607FA1" w:rsidRDefault="00607FA1" w:rsidP="00607FA1">
      <w:pPr>
        <w:pStyle w:val="42"/>
      </w:pPr>
      <w:r>
        <w:rPr>
          <w:rFonts w:hint="eastAsia"/>
        </w:rPr>
        <w:t>备注</w:t>
      </w:r>
    </w:p>
    <w:p w:rsidR="004514C7" w:rsidRDefault="004514C7" w:rsidP="006955FD">
      <w:pPr>
        <w:pStyle w:val="a6"/>
      </w:pPr>
      <w:r>
        <w:rPr>
          <w:rFonts w:hint="eastAsia"/>
        </w:rPr>
        <w:t>当设备</w:t>
      </w:r>
      <w:r w:rsidR="00FB4BDA">
        <w:rPr>
          <w:rFonts w:hint="eastAsia"/>
        </w:rPr>
        <w:t>删除</w:t>
      </w:r>
      <w:r w:rsidR="00FB4BDA">
        <w:rPr>
          <w:rFonts w:hint="eastAsia"/>
        </w:rPr>
        <w:t>/</w:t>
      </w:r>
      <w:r>
        <w:rPr>
          <w:rFonts w:hint="eastAsia"/>
        </w:rPr>
        <w:t>断开后，要调用该函数释放设备相关的数据，调用该函数后，</w:t>
      </w:r>
      <w:r w:rsidR="008A44FB">
        <w:rPr>
          <w:rFonts w:hint="eastAsia"/>
        </w:rPr>
        <w:t>针对</w:t>
      </w:r>
      <w:r>
        <w:rPr>
          <w:rFonts w:hint="eastAsia"/>
        </w:rPr>
        <w:t>该设备相关的函数都不可以再调用。</w:t>
      </w:r>
    </w:p>
    <w:p w:rsidR="00607FA1" w:rsidRPr="00607FA1" w:rsidRDefault="00607FA1" w:rsidP="006955FD">
      <w:pPr>
        <w:pStyle w:val="a6"/>
      </w:pPr>
      <w:r>
        <w:rPr>
          <w:rFonts w:hint="eastAsia"/>
        </w:rPr>
        <w:t>设备删除回调发生</w:t>
      </w:r>
      <w:r w:rsidR="00B11EC3">
        <w:rPr>
          <w:rFonts w:hint="eastAsia"/>
        </w:rPr>
        <w:t>后，设备已经断开</w:t>
      </w:r>
      <w:r w:rsidR="00B11EC3">
        <w:rPr>
          <w:rFonts w:hint="eastAsia"/>
        </w:rPr>
        <w:t>/</w:t>
      </w:r>
      <w:r w:rsidR="00B11EC3">
        <w:rPr>
          <w:rFonts w:hint="eastAsia"/>
        </w:rPr>
        <w:t>离线</w:t>
      </w:r>
      <w:r>
        <w:rPr>
          <w:rFonts w:hint="eastAsia"/>
        </w:rPr>
        <w:t>，</w:t>
      </w:r>
      <w:r w:rsidR="008A44FB">
        <w:rPr>
          <w:rFonts w:hint="eastAsia"/>
        </w:rPr>
        <w:t>如果设备句柄没有删除</w:t>
      </w:r>
      <w:r w:rsidR="00B11EC3">
        <w:rPr>
          <w:rFonts w:hint="eastAsia"/>
        </w:rPr>
        <w:t>，</w:t>
      </w:r>
      <w:r w:rsidR="008A44FB">
        <w:rPr>
          <w:rFonts w:hint="eastAsia"/>
        </w:rPr>
        <w:t>针对该</w:t>
      </w:r>
      <w:r w:rsidR="00B11EC3">
        <w:rPr>
          <w:rFonts w:hint="eastAsia"/>
        </w:rPr>
        <w:t>设备相关的函数还可以调用，但是会返回错误</w:t>
      </w:r>
      <w:r w:rsidR="004514C7">
        <w:rPr>
          <w:rFonts w:hint="eastAsia"/>
        </w:rPr>
        <w:t>码</w:t>
      </w:r>
      <w:r w:rsidR="00B11EC3">
        <w:rPr>
          <w:rFonts w:hint="eastAsia"/>
        </w:rPr>
        <w:t>。</w:t>
      </w:r>
    </w:p>
    <w:p w:rsidR="00FF28DE" w:rsidRDefault="00EE40B4" w:rsidP="00FF28DE">
      <w:pPr>
        <w:pStyle w:val="31"/>
      </w:pPr>
      <w:bookmarkStart w:id="37" w:name="_Toc321584405"/>
      <w:proofErr w:type="spellStart"/>
      <w:r w:rsidRPr="00EE40B4">
        <w:t>DX_NVT_set_device_context</w:t>
      </w:r>
      <w:bookmarkEnd w:id="37"/>
      <w:proofErr w:type="spellEnd"/>
    </w:p>
    <w:p w:rsidR="00FF28DE" w:rsidRDefault="00FF28DE" w:rsidP="00FF28DE">
      <w:pPr>
        <w:pStyle w:val="42"/>
      </w:pPr>
      <w:r>
        <w:rPr>
          <w:rFonts w:hint="eastAsia"/>
        </w:rPr>
        <w:t>函数原型</w:t>
      </w:r>
    </w:p>
    <w:p w:rsidR="005C6F7A" w:rsidRDefault="0096060E" w:rsidP="00EB6E2C">
      <w:pPr>
        <w:pStyle w:val="afa"/>
      </w:pPr>
      <w:r w:rsidRPr="00EB6E2C">
        <w:t xml:space="preserve">int32 </w:t>
      </w:r>
      <w:proofErr w:type="spellStart"/>
      <w:r w:rsidR="00EE40B4" w:rsidRPr="00EE40B4">
        <w:t>DX_NVT_set_device_</w:t>
      </w:r>
      <w:proofErr w:type="gramStart"/>
      <w:r w:rsidR="00EE40B4" w:rsidRPr="00EE40B4">
        <w:t>context</w:t>
      </w:r>
      <w:proofErr w:type="spellEnd"/>
      <w:r w:rsidRPr="00EB6E2C">
        <w:t>(</w:t>
      </w:r>
      <w:proofErr w:type="gramEnd"/>
    </w:p>
    <w:p w:rsidR="005C6F7A" w:rsidRDefault="005C6F7A" w:rsidP="00EB6E2C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96060E" w:rsidRPr="00EB6E2C">
        <w:t>DEVICE_Handle</w:t>
      </w:r>
      <w:proofErr w:type="spellEnd"/>
      <w:r w:rsidR="0096060E" w:rsidRPr="00EB6E2C">
        <w:t xml:space="preserve"> handle, </w:t>
      </w:r>
    </w:p>
    <w:p w:rsidR="0096060E" w:rsidRPr="00EB6E2C" w:rsidRDefault="005C6F7A" w:rsidP="00EB6E2C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96060E" w:rsidRPr="00EB6E2C">
        <w:t>void</w:t>
      </w:r>
      <w:proofErr w:type="gramEnd"/>
      <w:r w:rsidR="0096060E" w:rsidRPr="00EB6E2C">
        <w:t xml:space="preserve"> *</w:t>
      </w:r>
      <w:proofErr w:type="spellStart"/>
      <w:r w:rsidRPr="005C6F7A">
        <w:t>device_context</w:t>
      </w:r>
      <w:proofErr w:type="spellEnd"/>
      <w:r w:rsidR="0096060E" w:rsidRPr="00EB6E2C">
        <w:t>);</w:t>
      </w:r>
    </w:p>
    <w:p w:rsidR="00FF28DE" w:rsidRDefault="00FF28DE" w:rsidP="00FF28DE">
      <w:pPr>
        <w:pStyle w:val="42"/>
      </w:pPr>
      <w:r>
        <w:rPr>
          <w:rFonts w:hint="eastAsia"/>
        </w:rPr>
        <w:t>参数</w:t>
      </w:r>
    </w:p>
    <w:p w:rsidR="00526945" w:rsidRDefault="00526945" w:rsidP="00526945">
      <w:pPr>
        <w:pStyle w:val="a1"/>
      </w:pPr>
      <w:r w:rsidRPr="00EB6E2C">
        <w:t>handle</w:t>
      </w:r>
      <w:r>
        <w:t xml:space="preserve"> </w:t>
      </w:r>
      <w:r>
        <w:rPr>
          <w:rFonts w:hint="eastAsia"/>
        </w:rPr>
        <w:t>设备句柄</w:t>
      </w:r>
      <w:r w:rsidR="009335B3">
        <w:rPr>
          <w:rFonts w:hint="eastAsia"/>
        </w:rPr>
        <w:t>；</w:t>
      </w:r>
    </w:p>
    <w:p w:rsidR="00526945" w:rsidRPr="00526945" w:rsidRDefault="005C6F7A" w:rsidP="00526945">
      <w:pPr>
        <w:pStyle w:val="a1"/>
      </w:pPr>
      <w:proofErr w:type="spellStart"/>
      <w:r w:rsidRPr="005C6F7A">
        <w:t>device_context</w:t>
      </w:r>
      <w:proofErr w:type="spellEnd"/>
      <w:r w:rsidR="00900725">
        <w:rPr>
          <w:rFonts w:hint="eastAsia"/>
        </w:rPr>
        <w:t>设备上下文</w:t>
      </w:r>
      <w:r w:rsidR="00526945">
        <w:rPr>
          <w:rFonts w:hint="eastAsia"/>
        </w:rPr>
        <w:t>。</w:t>
      </w:r>
    </w:p>
    <w:p w:rsidR="00FF28DE" w:rsidRDefault="00FF28DE" w:rsidP="00FF28DE">
      <w:pPr>
        <w:pStyle w:val="42"/>
      </w:pPr>
      <w:r>
        <w:rPr>
          <w:rFonts w:hint="eastAsia"/>
        </w:rPr>
        <w:t>返回值</w:t>
      </w:r>
    </w:p>
    <w:p w:rsidR="00406FE2" w:rsidRDefault="00406FE2" w:rsidP="00406FE2">
      <w:pPr>
        <w:pStyle w:val="a1"/>
      </w:pPr>
      <w:r w:rsidRPr="00CF691E">
        <w:t>GEN_OK</w:t>
      </w:r>
      <w:r>
        <w:rPr>
          <w:rFonts w:hint="eastAsia"/>
        </w:rPr>
        <w:t xml:space="preserve"> </w:t>
      </w:r>
      <w:r w:rsidRPr="00CF691E">
        <w:rPr>
          <w:rFonts w:hint="eastAsia"/>
        </w:rPr>
        <w:t>成功</w:t>
      </w:r>
      <w:r>
        <w:rPr>
          <w:rFonts w:hint="eastAsia"/>
        </w:rPr>
        <w:t>；</w:t>
      </w:r>
    </w:p>
    <w:p w:rsidR="00406FE2" w:rsidRPr="00CF691E" w:rsidRDefault="00406FE2" w:rsidP="00406FE2">
      <w:pPr>
        <w:pStyle w:val="a1"/>
      </w:pPr>
      <w:r w:rsidRPr="00CF691E">
        <w:rPr>
          <w:rFonts w:hint="eastAsia"/>
        </w:rPr>
        <w:t>GEN_ERR</w:t>
      </w:r>
      <w:r>
        <w:rPr>
          <w:rFonts w:hint="eastAsia"/>
        </w:rPr>
        <w:t xml:space="preserve"> </w:t>
      </w:r>
      <w:r w:rsidRPr="00CF691E">
        <w:rPr>
          <w:rFonts w:hint="eastAsia"/>
        </w:rPr>
        <w:t>失败</w:t>
      </w:r>
      <w:r>
        <w:rPr>
          <w:rFonts w:hint="eastAsia"/>
        </w:rPr>
        <w:t>。</w:t>
      </w:r>
    </w:p>
    <w:p w:rsidR="00FF28DE" w:rsidRDefault="00FF28DE" w:rsidP="00FF28DE">
      <w:pPr>
        <w:pStyle w:val="42"/>
      </w:pPr>
      <w:r>
        <w:rPr>
          <w:rFonts w:hint="eastAsia"/>
        </w:rPr>
        <w:lastRenderedPageBreak/>
        <w:t>功能</w:t>
      </w:r>
    </w:p>
    <w:p w:rsidR="00433BD5" w:rsidRDefault="00AA2883" w:rsidP="00433BD5">
      <w:pPr>
        <w:pStyle w:val="a6"/>
      </w:pPr>
      <w:r>
        <w:rPr>
          <w:rFonts w:hint="eastAsia"/>
        </w:rPr>
        <w:t>设置</w:t>
      </w:r>
      <w:r w:rsidR="00433BD5">
        <w:rPr>
          <w:rFonts w:hint="eastAsia"/>
        </w:rPr>
        <w:t>设备上下文，即将设备上下文与设备</w:t>
      </w:r>
      <w:r w:rsidR="00433BD5">
        <w:rPr>
          <w:rFonts w:hint="eastAsia"/>
        </w:rPr>
        <w:t>handle</w:t>
      </w:r>
      <w:r w:rsidR="00433BD5">
        <w:rPr>
          <w:rFonts w:hint="eastAsia"/>
        </w:rPr>
        <w:t>绑定。</w:t>
      </w:r>
    </w:p>
    <w:p w:rsidR="0026733E" w:rsidRDefault="0026733E" w:rsidP="0026733E">
      <w:pPr>
        <w:pStyle w:val="31"/>
      </w:pPr>
      <w:bookmarkStart w:id="38" w:name="_Toc321584406"/>
      <w:proofErr w:type="spellStart"/>
      <w:r>
        <w:t>DX_NVT_</w:t>
      </w:r>
      <w:r>
        <w:rPr>
          <w:rFonts w:hint="eastAsia"/>
        </w:rPr>
        <w:t>g</w:t>
      </w:r>
      <w:r w:rsidRPr="00EE40B4">
        <w:t>et_device_context</w:t>
      </w:r>
      <w:bookmarkEnd w:id="38"/>
      <w:proofErr w:type="spellEnd"/>
    </w:p>
    <w:p w:rsidR="0026733E" w:rsidRDefault="0026733E" w:rsidP="0026733E">
      <w:pPr>
        <w:pStyle w:val="42"/>
      </w:pPr>
      <w:r>
        <w:rPr>
          <w:rFonts w:hint="eastAsia"/>
        </w:rPr>
        <w:t>函数原型</w:t>
      </w:r>
    </w:p>
    <w:p w:rsidR="0026733E" w:rsidRPr="00EB6E2C" w:rsidRDefault="0026733E" w:rsidP="0026733E">
      <w:pPr>
        <w:pStyle w:val="afa"/>
      </w:pPr>
      <w:proofErr w:type="gramStart"/>
      <w:r w:rsidRPr="0026733E">
        <w:t>void</w:t>
      </w:r>
      <w:proofErr w:type="gramEnd"/>
      <w:r w:rsidRPr="0026733E">
        <w:t xml:space="preserve"> *</w:t>
      </w:r>
      <w:proofErr w:type="spellStart"/>
      <w:r w:rsidRPr="0026733E">
        <w:t>DX_NVT_get_device_context</w:t>
      </w:r>
      <w:proofErr w:type="spellEnd"/>
      <w:r w:rsidRPr="0026733E">
        <w:t>(</w:t>
      </w:r>
      <w:proofErr w:type="spellStart"/>
      <w:r w:rsidRPr="0026733E">
        <w:t>DEVICE_Handle</w:t>
      </w:r>
      <w:proofErr w:type="spellEnd"/>
      <w:r w:rsidRPr="0026733E">
        <w:t xml:space="preserve"> handle);</w:t>
      </w:r>
    </w:p>
    <w:p w:rsidR="0026733E" w:rsidRDefault="0026733E" w:rsidP="0026733E">
      <w:pPr>
        <w:pStyle w:val="42"/>
      </w:pPr>
      <w:r>
        <w:rPr>
          <w:rFonts w:hint="eastAsia"/>
        </w:rPr>
        <w:t>参数</w:t>
      </w:r>
    </w:p>
    <w:p w:rsidR="0026733E" w:rsidRDefault="0026733E" w:rsidP="0026733E">
      <w:pPr>
        <w:pStyle w:val="a1"/>
      </w:pPr>
      <w:r w:rsidRPr="00EB6E2C">
        <w:t>handle</w:t>
      </w:r>
      <w:r>
        <w:t xml:space="preserve"> </w:t>
      </w:r>
      <w:r w:rsidR="00406FE2">
        <w:rPr>
          <w:rFonts w:hint="eastAsia"/>
        </w:rPr>
        <w:t>设备句柄。</w:t>
      </w:r>
    </w:p>
    <w:p w:rsidR="0026733E" w:rsidRDefault="0026733E" w:rsidP="0026733E">
      <w:pPr>
        <w:pStyle w:val="42"/>
      </w:pPr>
      <w:r>
        <w:rPr>
          <w:rFonts w:hint="eastAsia"/>
        </w:rPr>
        <w:t>返回值</w:t>
      </w:r>
    </w:p>
    <w:p w:rsidR="008D23AF" w:rsidRDefault="008D23AF" w:rsidP="0026733E">
      <w:pPr>
        <w:pStyle w:val="a6"/>
      </w:pPr>
      <w:r>
        <w:rPr>
          <w:rFonts w:hint="eastAsia"/>
        </w:rPr>
        <w:t xml:space="preserve">NULL </w:t>
      </w:r>
      <w:r>
        <w:rPr>
          <w:rFonts w:hint="eastAsia"/>
        </w:rPr>
        <w:t>没有设置上下文；</w:t>
      </w:r>
    </w:p>
    <w:p w:rsidR="008D23AF" w:rsidRPr="008D23AF" w:rsidRDefault="008D23AF" w:rsidP="0026733E">
      <w:pPr>
        <w:pStyle w:val="a6"/>
      </w:pPr>
      <w:r>
        <w:rPr>
          <w:rFonts w:hint="eastAsia"/>
        </w:rPr>
        <w:t>非</w:t>
      </w:r>
      <w:r>
        <w:rPr>
          <w:rFonts w:hint="eastAsia"/>
        </w:rPr>
        <w:t xml:space="preserve">NULL </w:t>
      </w:r>
      <w:r>
        <w:rPr>
          <w:rFonts w:hint="eastAsia"/>
        </w:rPr>
        <w:t>设备上下文。</w:t>
      </w:r>
    </w:p>
    <w:p w:rsidR="0026733E" w:rsidRDefault="0026733E" w:rsidP="0026733E">
      <w:pPr>
        <w:pStyle w:val="42"/>
      </w:pPr>
      <w:r>
        <w:rPr>
          <w:rFonts w:hint="eastAsia"/>
        </w:rPr>
        <w:t>功能</w:t>
      </w:r>
    </w:p>
    <w:p w:rsidR="0026733E" w:rsidRPr="0026733E" w:rsidRDefault="00844030" w:rsidP="00433BD5">
      <w:pPr>
        <w:pStyle w:val="a6"/>
      </w:pPr>
      <w:r>
        <w:rPr>
          <w:rFonts w:hint="eastAsia"/>
        </w:rPr>
        <w:t>获取</w:t>
      </w:r>
      <w:r w:rsidR="0026733E">
        <w:rPr>
          <w:rFonts w:hint="eastAsia"/>
        </w:rPr>
        <w:t>设备上下文。</w:t>
      </w:r>
    </w:p>
    <w:p w:rsidR="0096060E" w:rsidRPr="0096060E" w:rsidRDefault="0096060E" w:rsidP="0096060E">
      <w:pPr>
        <w:pStyle w:val="21"/>
      </w:pPr>
      <w:bookmarkStart w:id="39" w:name="_Toc321584407"/>
      <w:r>
        <w:rPr>
          <w:rFonts w:hint="eastAsia"/>
        </w:rPr>
        <w:t>设备</w:t>
      </w:r>
      <w:r w:rsidR="009F200B">
        <w:rPr>
          <w:rFonts w:hint="eastAsia"/>
        </w:rPr>
        <w:t>功能</w:t>
      </w:r>
      <w:r>
        <w:rPr>
          <w:rFonts w:hint="eastAsia"/>
        </w:rPr>
        <w:t>控制函数</w:t>
      </w:r>
      <w:bookmarkEnd w:id="39"/>
    </w:p>
    <w:p w:rsidR="00D04210" w:rsidRDefault="00D04210" w:rsidP="00C17EF3">
      <w:pPr>
        <w:pStyle w:val="31"/>
      </w:pPr>
      <w:bookmarkStart w:id="40" w:name="_Toc321584408"/>
      <w:proofErr w:type="spellStart"/>
      <w:r w:rsidRPr="00D04210">
        <w:t>DX_NVT_get_device_base_info</w:t>
      </w:r>
      <w:bookmarkEnd w:id="40"/>
      <w:proofErr w:type="spellEnd"/>
    </w:p>
    <w:p w:rsidR="00D04210" w:rsidRDefault="00D04210" w:rsidP="00D04210">
      <w:pPr>
        <w:pStyle w:val="42"/>
      </w:pPr>
      <w:r>
        <w:rPr>
          <w:rFonts w:hint="eastAsia"/>
        </w:rPr>
        <w:t>函数原型</w:t>
      </w:r>
    </w:p>
    <w:p w:rsidR="00D04210" w:rsidRDefault="00D04210" w:rsidP="00D04210">
      <w:pPr>
        <w:pStyle w:val="afa"/>
      </w:pPr>
      <w:r w:rsidRPr="00D04210">
        <w:t>DEVICE_BASE_INFO *</w:t>
      </w:r>
      <w:proofErr w:type="spellStart"/>
      <w:r w:rsidRPr="00D04210">
        <w:t>DX_NVT_get_device_base_</w:t>
      </w:r>
      <w:proofErr w:type="gramStart"/>
      <w:r w:rsidRPr="00D04210">
        <w:t>info</w:t>
      </w:r>
      <w:proofErr w:type="spellEnd"/>
      <w:r w:rsidRPr="00D04210">
        <w:t>(</w:t>
      </w:r>
      <w:proofErr w:type="spellStart"/>
      <w:proofErr w:type="gramEnd"/>
      <w:r w:rsidRPr="00D04210">
        <w:t>DEVICE_Handle</w:t>
      </w:r>
      <w:proofErr w:type="spellEnd"/>
      <w:r w:rsidRPr="00D04210">
        <w:t xml:space="preserve"> handle);</w:t>
      </w:r>
    </w:p>
    <w:p w:rsidR="00D04210" w:rsidRDefault="00D04210" w:rsidP="00D04210">
      <w:pPr>
        <w:pStyle w:val="42"/>
      </w:pPr>
      <w:r>
        <w:rPr>
          <w:rFonts w:hint="eastAsia"/>
        </w:rPr>
        <w:lastRenderedPageBreak/>
        <w:t>参数</w:t>
      </w:r>
    </w:p>
    <w:p w:rsidR="00D04210" w:rsidRDefault="00D04210" w:rsidP="00D04210">
      <w:pPr>
        <w:pStyle w:val="a1"/>
      </w:pPr>
      <w:r w:rsidRPr="00E509E3">
        <w:t>handle</w:t>
      </w:r>
      <w:r>
        <w:rPr>
          <w:rFonts w:hint="eastAsia"/>
        </w:rPr>
        <w:t xml:space="preserve"> </w:t>
      </w:r>
      <w:r>
        <w:rPr>
          <w:rFonts w:hint="eastAsia"/>
        </w:rPr>
        <w:t>设备句柄；</w:t>
      </w:r>
    </w:p>
    <w:p w:rsidR="00D04210" w:rsidRDefault="00D04210" w:rsidP="00D04210">
      <w:pPr>
        <w:pStyle w:val="42"/>
      </w:pPr>
      <w:r>
        <w:rPr>
          <w:rFonts w:hint="eastAsia"/>
        </w:rPr>
        <w:t>返回值</w:t>
      </w:r>
    </w:p>
    <w:p w:rsidR="00D04210" w:rsidRDefault="00D04210" w:rsidP="00D04210">
      <w:pPr>
        <w:pStyle w:val="a6"/>
      </w:pPr>
      <w:r w:rsidRPr="00D04210">
        <w:t>DEVICE_BASE_INFO</w:t>
      </w:r>
      <w:r w:rsidR="00C5553C">
        <w:rPr>
          <w:rFonts w:hint="eastAsia"/>
        </w:rPr>
        <w:t>类型</w:t>
      </w:r>
      <w:r>
        <w:rPr>
          <w:rFonts w:hint="eastAsia"/>
        </w:rPr>
        <w:t>指针。</w:t>
      </w:r>
    </w:p>
    <w:p w:rsidR="00C05D21" w:rsidRDefault="00C05D21" w:rsidP="00C05D21">
      <w:pPr>
        <w:pStyle w:val="42"/>
      </w:pPr>
      <w:r>
        <w:rPr>
          <w:rFonts w:hint="eastAsia"/>
        </w:rPr>
        <w:t>功能</w:t>
      </w:r>
    </w:p>
    <w:p w:rsidR="00C05D21" w:rsidRDefault="00C05D21" w:rsidP="00D04210">
      <w:pPr>
        <w:pStyle w:val="a6"/>
      </w:pPr>
      <w:r>
        <w:rPr>
          <w:rFonts w:hint="eastAsia"/>
        </w:rPr>
        <w:t>获取设备基本参数。</w:t>
      </w:r>
    </w:p>
    <w:p w:rsidR="00F20C13" w:rsidRDefault="00F20C13" w:rsidP="00F20C13">
      <w:pPr>
        <w:pStyle w:val="42"/>
      </w:pPr>
      <w:r>
        <w:rPr>
          <w:rFonts w:hint="eastAsia"/>
        </w:rPr>
        <w:t>备注</w:t>
      </w:r>
    </w:p>
    <w:p w:rsidR="00F20C13" w:rsidRPr="00F20C13" w:rsidRDefault="00F20C13" w:rsidP="00D04210">
      <w:pPr>
        <w:pStyle w:val="a6"/>
      </w:pPr>
      <w:r>
        <w:rPr>
          <w:rFonts w:hint="eastAsia"/>
        </w:rPr>
        <w:t>设备基本参数和设备其他参数，都可以用</w:t>
      </w:r>
      <w:proofErr w:type="spellStart"/>
      <w:r w:rsidRPr="00E509E3">
        <w:t>DX_NVT_get</w:t>
      </w:r>
      <w:proofErr w:type="spellEnd"/>
      <w:r>
        <w:rPr>
          <w:rFonts w:hint="eastAsia"/>
        </w:rPr>
        <w:t>函数进行获取。</w:t>
      </w:r>
    </w:p>
    <w:p w:rsidR="00C17EF3" w:rsidRDefault="00E509E3" w:rsidP="00C17EF3">
      <w:pPr>
        <w:pStyle w:val="31"/>
      </w:pPr>
      <w:bookmarkStart w:id="41" w:name="_Toc321584409"/>
      <w:proofErr w:type="spellStart"/>
      <w:r w:rsidRPr="00E509E3">
        <w:t>DX_NVT_set</w:t>
      </w:r>
      <w:bookmarkEnd w:id="41"/>
      <w:proofErr w:type="spellEnd"/>
    </w:p>
    <w:p w:rsidR="00C17EF3" w:rsidRDefault="00C17EF3" w:rsidP="00C17EF3">
      <w:pPr>
        <w:pStyle w:val="42"/>
      </w:pPr>
      <w:r>
        <w:rPr>
          <w:rFonts w:hint="eastAsia"/>
        </w:rPr>
        <w:t>函数原型</w:t>
      </w:r>
    </w:p>
    <w:p w:rsidR="0009273D" w:rsidRDefault="00E509E3" w:rsidP="00E509E3">
      <w:pPr>
        <w:pStyle w:val="afa"/>
      </w:pPr>
      <w:r w:rsidRPr="00E509E3">
        <w:t xml:space="preserve">int32 </w:t>
      </w:r>
      <w:proofErr w:type="spellStart"/>
      <w:r w:rsidRPr="00E509E3">
        <w:t>DX_NVT_</w:t>
      </w:r>
      <w:proofErr w:type="gramStart"/>
      <w:r w:rsidRPr="00E509E3">
        <w:t>set</w:t>
      </w:r>
      <w:proofErr w:type="spellEnd"/>
      <w:r w:rsidRPr="00E509E3">
        <w:t>(</w:t>
      </w:r>
      <w:proofErr w:type="gramEnd"/>
    </w:p>
    <w:p w:rsidR="0009273D" w:rsidRDefault="0009273D" w:rsidP="00E509E3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509E3" w:rsidRPr="00E509E3">
        <w:t>DEVICE_Handle</w:t>
      </w:r>
      <w:proofErr w:type="spellEnd"/>
      <w:r w:rsidR="00E509E3" w:rsidRPr="00E509E3">
        <w:t xml:space="preserve"> handle, </w:t>
      </w:r>
    </w:p>
    <w:p w:rsidR="0009273D" w:rsidRDefault="0009273D" w:rsidP="00E509E3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09E3" w:rsidRPr="00E509E3">
        <w:t>int8 *path, int8 *</w:t>
      </w:r>
      <w:proofErr w:type="spellStart"/>
      <w:r w:rsidR="00E509E3" w:rsidRPr="00E509E3">
        <w:t>pvalue</w:t>
      </w:r>
      <w:proofErr w:type="spellEnd"/>
      <w:r>
        <w:rPr>
          <w:rFonts w:hint="eastAsia"/>
        </w:rPr>
        <w:t>,</w:t>
      </w:r>
    </w:p>
    <w:p w:rsidR="00E509E3" w:rsidRPr="00E509E3" w:rsidRDefault="0009273D" w:rsidP="00E509E3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2B0D5F" w:rsidRPr="002B0D5F">
        <w:t>void</w:t>
      </w:r>
      <w:proofErr w:type="gramEnd"/>
      <w:r w:rsidR="002B0D5F" w:rsidRPr="002B0D5F">
        <w:t xml:space="preserve"> *</w:t>
      </w:r>
      <w:proofErr w:type="spellStart"/>
      <w:r w:rsidR="002B0D5F" w:rsidRPr="002B0D5F">
        <w:t>msg_context</w:t>
      </w:r>
      <w:proofErr w:type="spellEnd"/>
      <w:r w:rsidR="00E509E3" w:rsidRPr="00E509E3">
        <w:t>);</w:t>
      </w:r>
    </w:p>
    <w:p w:rsidR="00C17EF3" w:rsidRDefault="00C17EF3" w:rsidP="00C17EF3">
      <w:pPr>
        <w:pStyle w:val="42"/>
      </w:pPr>
      <w:r>
        <w:rPr>
          <w:rFonts w:hint="eastAsia"/>
        </w:rPr>
        <w:t>参数</w:t>
      </w:r>
    </w:p>
    <w:p w:rsidR="004A25A8" w:rsidRDefault="004A25A8" w:rsidP="004A25A8">
      <w:pPr>
        <w:pStyle w:val="a1"/>
      </w:pPr>
      <w:r w:rsidRPr="00E509E3">
        <w:t>handle</w:t>
      </w:r>
      <w:r>
        <w:rPr>
          <w:rFonts w:hint="eastAsia"/>
        </w:rPr>
        <w:t xml:space="preserve"> </w:t>
      </w:r>
      <w:r>
        <w:rPr>
          <w:rFonts w:hint="eastAsia"/>
        </w:rPr>
        <w:t>设备句柄</w:t>
      </w:r>
      <w:r w:rsidR="00301E9A">
        <w:rPr>
          <w:rFonts w:hint="eastAsia"/>
        </w:rPr>
        <w:t>；</w:t>
      </w:r>
    </w:p>
    <w:p w:rsidR="004A25A8" w:rsidRDefault="004A25A8" w:rsidP="004A25A8">
      <w:pPr>
        <w:pStyle w:val="a1"/>
      </w:pPr>
      <w:r w:rsidRPr="00E509E3">
        <w:t>path</w:t>
      </w:r>
      <w:r>
        <w:rPr>
          <w:rFonts w:hint="eastAsia"/>
        </w:rPr>
        <w:t xml:space="preserve"> </w:t>
      </w:r>
      <w:r>
        <w:rPr>
          <w:rFonts w:hint="eastAsia"/>
        </w:rPr>
        <w:t>设备参数</w:t>
      </w:r>
      <w:r>
        <w:rPr>
          <w:rFonts w:hint="eastAsia"/>
        </w:rPr>
        <w:t>PATH</w:t>
      </w:r>
      <w:r w:rsidR="00301E9A">
        <w:rPr>
          <w:rFonts w:hint="eastAsia"/>
        </w:rPr>
        <w:t>；</w:t>
      </w:r>
    </w:p>
    <w:p w:rsidR="004A25A8" w:rsidRDefault="004A25A8" w:rsidP="004A25A8">
      <w:pPr>
        <w:pStyle w:val="a1"/>
      </w:pPr>
      <w:proofErr w:type="spellStart"/>
      <w:r w:rsidRPr="00E509E3">
        <w:t>pvalue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设备参数值</w:t>
      </w:r>
      <w:r w:rsidR="00301E9A">
        <w:rPr>
          <w:rFonts w:hint="eastAsia"/>
        </w:rPr>
        <w:t>；</w:t>
      </w:r>
    </w:p>
    <w:p w:rsidR="0011586E" w:rsidRPr="004A25A8" w:rsidRDefault="0035782B" w:rsidP="004A25A8">
      <w:pPr>
        <w:pStyle w:val="a1"/>
      </w:pPr>
      <w:proofErr w:type="spellStart"/>
      <w:r w:rsidRPr="002B0D5F">
        <w:t>msg_context</w:t>
      </w:r>
      <w:proofErr w:type="spellEnd"/>
      <w:r w:rsidR="0011586E">
        <w:rPr>
          <w:rFonts w:hint="eastAsia"/>
        </w:rPr>
        <w:t xml:space="preserve"> </w:t>
      </w:r>
      <w:r w:rsidR="00301E9A">
        <w:rPr>
          <w:rFonts w:hint="eastAsia"/>
        </w:rPr>
        <w:t>消息上下文</w:t>
      </w:r>
      <w:r w:rsidR="0011586E">
        <w:rPr>
          <w:rFonts w:hint="eastAsia"/>
        </w:rPr>
        <w:t>，每次对设备的</w:t>
      </w:r>
      <w:r w:rsidR="00FB6994">
        <w:rPr>
          <w:rFonts w:hint="eastAsia"/>
        </w:rPr>
        <w:t>控制</w:t>
      </w:r>
      <w:r w:rsidR="0011586E">
        <w:rPr>
          <w:rFonts w:hint="eastAsia"/>
        </w:rPr>
        <w:t>操作，都可以传入一个</w:t>
      </w:r>
      <w:r w:rsidR="00301E9A">
        <w:rPr>
          <w:rFonts w:hint="eastAsia"/>
        </w:rPr>
        <w:t>上下文</w:t>
      </w:r>
      <w:r w:rsidR="0011586E">
        <w:rPr>
          <w:rFonts w:hint="eastAsia"/>
        </w:rPr>
        <w:t>，当操作完成</w:t>
      </w:r>
      <w:r w:rsidR="007138EA">
        <w:rPr>
          <w:rFonts w:hint="eastAsia"/>
        </w:rPr>
        <w:t>后</w:t>
      </w:r>
      <w:r w:rsidR="0011586E">
        <w:rPr>
          <w:rFonts w:hint="eastAsia"/>
        </w:rPr>
        <w:t>，回</w:t>
      </w:r>
      <w:proofErr w:type="gramStart"/>
      <w:r w:rsidR="0011586E">
        <w:rPr>
          <w:rFonts w:hint="eastAsia"/>
        </w:rPr>
        <w:t>调函数</w:t>
      </w:r>
      <w:proofErr w:type="gramEnd"/>
      <w:r w:rsidR="0011586E">
        <w:rPr>
          <w:rFonts w:hint="eastAsia"/>
        </w:rPr>
        <w:t>会将</w:t>
      </w:r>
      <w:r w:rsidR="00301E9A">
        <w:rPr>
          <w:rFonts w:hint="eastAsia"/>
        </w:rPr>
        <w:t>上下文</w:t>
      </w:r>
      <w:r w:rsidR="0011586E">
        <w:rPr>
          <w:rFonts w:hint="eastAsia"/>
        </w:rPr>
        <w:t>传回来，方便应用程序区分不同的操作</w:t>
      </w:r>
      <w:r w:rsidR="00301E9A">
        <w:rPr>
          <w:rFonts w:hint="eastAsia"/>
        </w:rPr>
        <w:t>。</w:t>
      </w:r>
    </w:p>
    <w:p w:rsidR="00C17EF3" w:rsidRDefault="00C17EF3" w:rsidP="00C17EF3">
      <w:pPr>
        <w:pStyle w:val="42"/>
      </w:pPr>
      <w:r>
        <w:rPr>
          <w:rFonts w:hint="eastAsia"/>
        </w:rPr>
        <w:t>返回值</w:t>
      </w:r>
    </w:p>
    <w:p w:rsidR="00C677AB" w:rsidRDefault="00C677AB" w:rsidP="00C677AB">
      <w:pPr>
        <w:pStyle w:val="a6"/>
      </w:pPr>
      <w:r>
        <w:rPr>
          <w:rFonts w:hint="eastAsia"/>
        </w:rPr>
        <w:t>GEN_OK</w:t>
      </w:r>
      <w:r w:rsidR="00D9606D">
        <w:rPr>
          <w:rFonts w:hint="eastAsia"/>
        </w:rPr>
        <w:t xml:space="preserve"> </w:t>
      </w:r>
      <w:r w:rsidR="00D9606D">
        <w:rPr>
          <w:rFonts w:hint="eastAsia"/>
        </w:rPr>
        <w:t>成功；</w:t>
      </w:r>
    </w:p>
    <w:p w:rsidR="00C677AB" w:rsidRPr="00B555B7" w:rsidRDefault="00C677AB" w:rsidP="00B555B7">
      <w:pPr>
        <w:pStyle w:val="a6"/>
      </w:pPr>
      <w:r w:rsidRPr="00B555B7">
        <w:lastRenderedPageBreak/>
        <w:t>GEN_UPPER_LIMIT</w:t>
      </w:r>
      <w:r w:rsidR="00B555B7">
        <w:rPr>
          <w:rFonts w:hint="eastAsia"/>
        </w:rPr>
        <w:t xml:space="preserve"> </w:t>
      </w:r>
      <w:r w:rsidRPr="00B555B7">
        <w:rPr>
          <w:rFonts w:hint="eastAsia"/>
        </w:rPr>
        <w:t>发送缓冲区已经满，可以稍后发送</w:t>
      </w:r>
      <w:r w:rsidR="00D9606D">
        <w:rPr>
          <w:rFonts w:hint="eastAsia"/>
        </w:rPr>
        <w:t>；</w:t>
      </w:r>
    </w:p>
    <w:p w:rsidR="00C677AB" w:rsidRPr="00B555B7" w:rsidRDefault="00C677AB" w:rsidP="00B555B7">
      <w:pPr>
        <w:pStyle w:val="a6"/>
      </w:pPr>
      <w:r w:rsidRPr="00B555B7">
        <w:rPr>
          <w:rFonts w:hint="eastAsia"/>
        </w:rPr>
        <w:t>GEN_ERR</w:t>
      </w:r>
      <w:r w:rsidR="00B555B7">
        <w:rPr>
          <w:rFonts w:hint="eastAsia"/>
        </w:rPr>
        <w:t xml:space="preserve"> </w:t>
      </w:r>
      <w:r w:rsidRPr="00B555B7">
        <w:rPr>
          <w:rFonts w:hint="eastAsia"/>
        </w:rPr>
        <w:t>内部错误</w:t>
      </w:r>
      <w:r w:rsidR="00B555B7">
        <w:rPr>
          <w:rFonts w:hint="eastAsia"/>
        </w:rPr>
        <w:t>。</w:t>
      </w:r>
    </w:p>
    <w:p w:rsidR="00C17EF3" w:rsidRDefault="00C17EF3" w:rsidP="00C17EF3">
      <w:pPr>
        <w:pStyle w:val="42"/>
      </w:pPr>
      <w:r>
        <w:rPr>
          <w:rFonts w:hint="eastAsia"/>
        </w:rPr>
        <w:t>功能</w:t>
      </w:r>
    </w:p>
    <w:p w:rsidR="007A656A" w:rsidRDefault="007A656A" w:rsidP="007A656A">
      <w:pPr>
        <w:pStyle w:val="a6"/>
      </w:pPr>
      <w:r>
        <w:rPr>
          <w:rFonts w:hint="eastAsia"/>
        </w:rPr>
        <w:t>发送设置设备功能参数消息。</w:t>
      </w:r>
    </w:p>
    <w:p w:rsidR="008C0DC5" w:rsidRDefault="008C0DC5" w:rsidP="008C0DC5">
      <w:pPr>
        <w:pStyle w:val="42"/>
      </w:pPr>
      <w:r>
        <w:rPr>
          <w:rFonts w:hint="eastAsia"/>
        </w:rPr>
        <w:t>备注</w:t>
      </w:r>
    </w:p>
    <w:p w:rsidR="008C0DC5" w:rsidRPr="008C0DC5" w:rsidRDefault="008C0DC5" w:rsidP="008C0DC5">
      <w:pPr>
        <w:pStyle w:val="a6"/>
      </w:pPr>
      <w:r>
        <w:rPr>
          <w:rFonts w:hint="eastAsia"/>
        </w:rPr>
        <w:t>返回成功只是表示成功提交了消息，并不意味着参数设置成功，参数最终是否设置成功，需要看参数设置回调返回</w:t>
      </w:r>
      <w:r w:rsidR="00E54DF1">
        <w:rPr>
          <w:rFonts w:hint="eastAsia"/>
        </w:rPr>
        <w:t>的</w:t>
      </w:r>
      <w:r>
        <w:rPr>
          <w:rFonts w:hint="eastAsia"/>
        </w:rPr>
        <w:t>结果。</w:t>
      </w:r>
    </w:p>
    <w:p w:rsidR="00C17EF3" w:rsidRDefault="00E509E3" w:rsidP="00C17EF3">
      <w:pPr>
        <w:pStyle w:val="31"/>
      </w:pPr>
      <w:bookmarkStart w:id="42" w:name="_Toc321584410"/>
      <w:proofErr w:type="spellStart"/>
      <w:r w:rsidRPr="00E509E3">
        <w:t>DX_NVT_get</w:t>
      </w:r>
      <w:bookmarkEnd w:id="42"/>
      <w:proofErr w:type="spellEnd"/>
    </w:p>
    <w:p w:rsidR="00C17EF3" w:rsidRDefault="00C17EF3" w:rsidP="00C17EF3">
      <w:pPr>
        <w:pStyle w:val="42"/>
      </w:pPr>
      <w:r>
        <w:rPr>
          <w:rFonts w:hint="eastAsia"/>
        </w:rPr>
        <w:t>函数原型</w:t>
      </w:r>
    </w:p>
    <w:p w:rsidR="00E509E3" w:rsidRPr="00E509E3" w:rsidRDefault="00E509E3" w:rsidP="00E509E3">
      <w:pPr>
        <w:pStyle w:val="afa"/>
      </w:pPr>
      <w:r w:rsidRPr="00E509E3">
        <w:t xml:space="preserve">int32 </w:t>
      </w:r>
      <w:proofErr w:type="spellStart"/>
      <w:r w:rsidRPr="00E509E3">
        <w:t>DX_NVT_</w:t>
      </w:r>
      <w:proofErr w:type="gramStart"/>
      <w:r w:rsidRPr="00E509E3">
        <w:t>get</w:t>
      </w:r>
      <w:proofErr w:type="spellEnd"/>
      <w:r w:rsidRPr="00E509E3">
        <w:t>(</w:t>
      </w:r>
      <w:proofErr w:type="spellStart"/>
      <w:proofErr w:type="gramEnd"/>
      <w:r w:rsidRPr="00E509E3">
        <w:t>DEVICE_Handle</w:t>
      </w:r>
      <w:proofErr w:type="spellEnd"/>
      <w:r w:rsidRPr="00E509E3">
        <w:t xml:space="preserve"> handle, int8 *path</w:t>
      </w:r>
      <w:r w:rsidR="0009273D">
        <w:rPr>
          <w:rFonts w:hint="eastAsia"/>
        </w:rPr>
        <w:t>,</w:t>
      </w:r>
      <w:r w:rsidR="0009273D" w:rsidRPr="0009273D">
        <w:rPr>
          <w:rFonts w:hint="eastAsia"/>
        </w:rPr>
        <w:t xml:space="preserve"> </w:t>
      </w:r>
      <w:r w:rsidR="008C3F6A" w:rsidRPr="002B0D5F">
        <w:t>void *</w:t>
      </w:r>
      <w:proofErr w:type="spellStart"/>
      <w:r w:rsidR="008C3F6A" w:rsidRPr="002B0D5F">
        <w:t>msg_context</w:t>
      </w:r>
      <w:proofErr w:type="spellEnd"/>
      <w:r w:rsidRPr="00E509E3">
        <w:t>);</w:t>
      </w:r>
    </w:p>
    <w:p w:rsidR="00C17EF3" w:rsidRDefault="00C17EF3" w:rsidP="00C17EF3">
      <w:pPr>
        <w:pStyle w:val="42"/>
      </w:pPr>
      <w:r>
        <w:rPr>
          <w:rFonts w:hint="eastAsia"/>
        </w:rPr>
        <w:t>参数</w:t>
      </w:r>
    </w:p>
    <w:p w:rsidR="00774DDB" w:rsidRDefault="00774DDB" w:rsidP="00774DDB">
      <w:pPr>
        <w:pStyle w:val="a1"/>
      </w:pPr>
      <w:r w:rsidRPr="00E509E3">
        <w:t>handle</w:t>
      </w:r>
      <w:r>
        <w:rPr>
          <w:rFonts w:hint="eastAsia"/>
        </w:rPr>
        <w:t xml:space="preserve"> </w:t>
      </w:r>
      <w:r>
        <w:rPr>
          <w:rFonts w:hint="eastAsia"/>
        </w:rPr>
        <w:t>设备句柄</w:t>
      </w:r>
      <w:r w:rsidR="004023BB">
        <w:rPr>
          <w:rFonts w:hint="eastAsia"/>
        </w:rPr>
        <w:t>；</w:t>
      </w:r>
    </w:p>
    <w:p w:rsidR="00774DDB" w:rsidRDefault="00774DDB" w:rsidP="00774DDB">
      <w:pPr>
        <w:pStyle w:val="a1"/>
      </w:pPr>
      <w:r w:rsidRPr="00E509E3">
        <w:t>path</w:t>
      </w:r>
      <w:r>
        <w:rPr>
          <w:rFonts w:hint="eastAsia"/>
        </w:rPr>
        <w:t xml:space="preserve"> </w:t>
      </w:r>
      <w:r>
        <w:rPr>
          <w:rFonts w:hint="eastAsia"/>
        </w:rPr>
        <w:t>设备参数</w:t>
      </w:r>
      <w:r>
        <w:rPr>
          <w:rFonts w:hint="eastAsia"/>
        </w:rPr>
        <w:t>PATH</w:t>
      </w:r>
      <w:r w:rsidR="004023BB">
        <w:rPr>
          <w:rFonts w:hint="eastAsia"/>
        </w:rPr>
        <w:t>；</w:t>
      </w:r>
    </w:p>
    <w:p w:rsidR="007138EA" w:rsidRDefault="0035782B" w:rsidP="007138EA">
      <w:pPr>
        <w:pStyle w:val="a1"/>
      </w:pPr>
      <w:proofErr w:type="spellStart"/>
      <w:r w:rsidRPr="002B0D5F">
        <w:t>msg_context</w:t>
      </w:r>
      <w:proofErr w:type="spellEnd"/>
      <w:r w:rsidR="007138EA">
        <w:rPr>
          <w:rFonts w:hint="eastAsia"/>
        </w:rPr>
        <w:t xml:space="preserve"> </w:t>
      </w:r>
      <w:r w:rsidR="004023BB">
        <w:rPr>
          <w:rFonts w:hint="eastAsia"/>
        </w:rPr>
        <w:t>消息上下文，每次对设备的控制操作，都可以传入一个上下文，当操作完成后，回</w:t>
      </w:r>
      <w:proofErr w:type="gramStart"/>
      <w:r w:rsidR="004023BB">
        <w:rPr>
          <w:rFonts w:hint="eastAsia"/>
        </w:rPr>
        <w:t>调函数</w:t>
      </w:r>
      <w:proofErr w:type="gramEnd"/>
      <w:r w:rsidR="004023BB">
        <w:rPr>
          <w:rFonts w:hint="eastAsia"/>
        </w:rPr>
        <w:t>会将上下文传回来，方便应用程序区分不同的操作。</w:t>
      </w:r>
    </w:p>
    <w:p w:rsidR="00C17EF3" w:rsidRDefault="00C17EF3" w:rsidP="00C17EF3">
      <w:pPr>
        <w:pStyle w:val="42"/>
      </w:pPr>
      <w:r>
        <w:rPr>
          <w:rFonts w:hint="eastAsia"/>
        </w:rPr>
        <w:t>返回值</w:t>
      </w:r>
    </w:p>
    <w:p w:rsidR="00EF3701" w:rsidRDefault="00EF3701" w:rsidP="00EF3701">
      <w:pPr>
        <w:pStyle w:val="a6"/>
      </w:pPr>
      <w:r>
        <w:rPr>
          <w:rFonts w:hint="eastAsia"/>
        </w:rPr>
        <w:t xml:space="preserve">GEN_OK </w:t>
      </w:r>
      <w:r>
        <w:rPr>
          <w:rFonts w:hint="eastAsia"/>
        </w:rPr>
        <w:t>成功；</w:t>
      </w:r>
    </w:p>
    <w:p w:rsidR="00EF3701" w:rsidRPr="00B555B7" w:rsidRDefault="00EF3701" w:rsidP="00EF3701">
      <w:pPr>
        <w:pStyle w:val="a6"/>
      </w:pPr>
      <w:r w:rsidRPr="00B555B7">
        <w:t>GEN_UPPER_LIMIT</w:t>
      </w:r>
      <w:r>
        <w:rPr>
          <w:rFonts w:hint="eastAsia"/>
        </w:rPr>
        <w:t xml:space="preserve"> </w:t>
      </w:r>
      <w:r w:rsidRPr="00B555B7">
        <w:rPr>
          <w:rFonts w:hint="eastAsia"/>
        </w:rPr>
        <w:t>发送缓冲区已经满，可以稍后发送</w:t>
      </w:r>
      <w:r>
        <w:rPr>
          <w:rFonts w:hint="eastAsia"/>
        </w:rPr>
        <w:t>；</w:t>
      </w:r>
    </w:p>
    <w:p w:rsidR="00EF3701" w:rsidRPr="00B555B7" w:rsidRDefault="00EF3701" w:rsidP="00EF3701">
      <w:pPr>
        <w:pStyle w:val="a6"/>
      </w:pPr>
      <w:r w:rsidRPr="00B555B7">
        <w:rPr>
          <w:rFonts w:hint="eastAsia"/>
        </w:rPr>
        <w:t>GEN_ERR</w:t>
      </w:r>
      <w:r>
        <w:rPr>
          <w:rFonts w:hint="eastAsia"/>
        </w:rPr>
        <w:t xml:space="preserve"> </w:t>
      </w:r>
      <w:r w:rsidRPr="00B555B7">
        <w:rPr>
          <w:rFonts w:hint="eastAsia"/>
        </w:rPr>
        <w:t>内部错误</w:t>
      </w:r>
      <w:r>
        <w:rPr>
          <w:rFonts w:hint="eastAsia"/>
        </w:rPr>
        <w:t>。</w:t>
      </w:r>
    </w:p>
    <w:p w:rsidR="00C17EF3" w:rsidRDefault="00C17EF3" w:rsidP="00C17EF3">
      <w:pPr>
        <w:pStyle w:val="42"/>
      </w:pPr>
      <w:r>
        <w:rPr>
          <w:rFonts w:hint="eastAsia"/>
        </w:rPr>
        <w:t>功能</w:t>
      </w:r>
    </w:p>
    <w:p w:rsidR="00774DDB" w:rsidRDefault="00774DDB" w:rsidP="00774DDB">
      <w:pPr>
        <w:pStyle w:val="a6"/>
      </w:pPr>
      <w:r>
        <w:rPr>
          <w:rFonts w:hint="eastAsia"/>
        </w:rPr>
        <w:t>发送获取设备参数消息。</w:t>
      </w:r>
    </w:p>
    <w:p w:rsidR="00774DDB" w:rsidRDefault="00774DDB" w:rsidP="00774DDB">
      <w:pPr>
        <w:pStyle w:val="42"/>
      </w:pPr>
      <w:r>
        <w:rPr>
          <w:rFonts w:hint="eastAsia"/>
        </w:rPr>
        <w:lastRenderedPageBreak/>
        <w:t>备注</w:t>
      </w:r>
    </w:p>
    <w:p w:rsidR="00774DDB" w:rsidRPr="00774DDB" w:rsidRDefault="00774DDB" w:rsidP="00774DDB">
      <w:pPr>
        <w:pStyle w:val="a6"/>
      </w:pPr>
      <w:r>
        <w:rPr>
          <w:rFonts w:hint="eastAsia"/>
        </w:rPr>
        <w:t>返回成功只是表示成功提交了消息，并不意味着参数获取成功，参数获取</w:t>
      </w:r>
      <w:r w:rsidR="002E6580">
        <w:rPr>
          <w:rFonts w:hint="eastAsia"/>
        </w:rPr>
        <w:t>最终</w:t>
      </w:r>
      <w:r>
        <w:rPr>
          <w:rFonts w:hint="eastAsia"/>
        </w:rPr>
        <w:t>是否成功，需要看设备参数获取回调。</w:t>
      </w:r>
    </w:p>
    <w:p w:rsidR="00C17EF3" w:rsidRDefault="00E509E3" w:rsidP="00C17EF3">
      <w:pPr>
        <w:pStyle w:val="31"/>
      </w:pPr>
      <w:bookmarkStart w:id="43" w:name="_Toc321584411"/>
      <w:proofErr w:type="spellStart"/>
      <w:r w:rsidRPr="00E509E3">
        <w:t>DX_NVT_exe</w:t>
      </w:r>
      <w:bookmarkEnd w:id="43"/>
      <w:proofErr w:type="spellEnd"/>
    </w:p>
    <w:p w:rsidR="00C17EF3" w:rsidRDefault="00C17EF3" w:rsidP="00C17EF3">
      <w:pPr>
        <w:pStyle w:val="42"/>
      </w:pPr>
      <w:r>
        <w:rPr>
          <w:rFonts w:hint="eastAsia"/>
        </w:rPr>
        <w:t>函数原型</w:t>
      </w:r>
    </w:p>
    <w:p w:rsidR="00462F74" w:rsidRDefault="00462F74" w:rsidP="00E509E3">
      <w:pPr>
        <w:pStyle w:val="afa"/>
      </w:pPr>
      <w:r w:rsidRPr="00462F74">
        <w:t xml:space="preserve">int32 </w:t>
      </w:r>
      <w:proofErr w:type="spellStart"/>
      <w:r w:rsidRPr="00462F74">
        <w:t>DX_NVT_</w:t>
      </w:r>
      <w:proofErr w:type="gramStart"/>
      <w:r w:rsidRPr="00462F74">
        <w:t>exe</w:t>
      </w:r>
      <w:proofErr w:type="spellEnd"/>
      <w:r w:rsidRPr="00462F74">
        <w:t>(</w:t>
      </w:r>
      <w:proofErr w:type="gramEnd"/>
    </w:p>
    <w:p w:rsidR="00462F74" w:rsidRDefault="00462F74" w:rsidP="00E509E3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62F74">
        <w:t>DEVICE_Handle</w:t>
      </w:r>
      <w:proofErr w:type="spellEnd"/>
      <w:r w:rsidRPr="00462F74">
        <w:t xml:space="preserve"> handle, </w:t>
      </w:r>
    </w:p>
    <w:p w:rsidR="00462F74" w:rsidRDefault="00462F74" w:rsidP="00E509E3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62F74">
        <w:t>int8 *</w:t>
      </w:r>
      <w:proofErr w:type="gramStart"/>
      <w:r w:rsidRPr="00462F74">
        <w:t>path[</w:t>
      </w:r>
      <w:proofErr w:type="gramEnd"/>
      <w:r w:rsidRPr="00462F74">
        <w:t>], int8 *</w:t>
      </w:r>
      <w:proofErr w:type="spellStart"/>
      <w:r w:rsidRPr="00462F74">
        <w:t>pvalue</w:t>
      </w:r>
      <w:proofErr w:type="spellEnd"/>
      <w:r w:rsidRPr="00462F74">
        <w:t xml:space="preserve">[], </w:t>
      </w:r>
    </w:p>
    <w:p w:rsidR="00462F74" w:rsidRPr="00E509E3" w:rsidRDefault="00462F74" w:rsidP="00E509E3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462F74">
        <w:t>int32</w:t>
      </w:r>
      <w:proofErr w:type="gramEnd"/>
      <w:r w:rsidRPr="00462F74">
        <w:t xml:space="preserve"> count, </w:t>
      </w:r>
      <w:r w:rsidR="008C3F6A" w:rsidRPr="002B0D5F">
        <w:t>void *</w:t>
      </w:r>
      <w:proofErr w:type="spellStart"/>
      <w:r w:rsidR="008C3F6A" w:rsidRPr="002B0D5F">
        <w:t>msg_context</w:t>
      </w:r>
      <w:proofErr w:type="spellEnd"/>
      <w:r w:rsidRPr="00462F74">
        <w:t>);</w:t>
      </w:r>
    </w:p>
    <w:p w:rsidR="00C17EF3" w:rsidRDefault="00C17EF3" w:rsidP="00C17EF3">
      <w:pPr>
        <w:pStyle w:val="42"/>
      </w:pPr>
      <w:r>
        <w:rPr>
          <w:rFonts w:hint="eastAsia"/>
        </w:rPr>
        <w:t>参数</w:t>
      </w:r>
    </w:p>
    <w:p w:rsidR="00774DDB" w:rsidRDefault="00774DDB" w:rsidP="00774DDB">
      <w:pPr>
        <w:pStyle w:val="a1"/>
      </w:pPr>
      <w:r w:rsidRPr="00E509E3">
        <w:t>handle</w:t>
      </w:r>
      <w:r>
        <w:rPr>
          <w:rFonts w:hint="eastAsia"/>
        </w:rPr>
        <w:t xml:space="preserve"> </w:t>
      </w:r>
      <w:r>
        <w:rPr>
          <w:rFonts w:hint="eastAsia"/>
        </w:rPr>
        <w:t>设备句柄</w:t>
      </w:r>
      <w:r w:rsidR="007C6F22">
        <w:rPr>
          <w:rFonts w:hint="eastAsia"/>
        </w:rPr>
        <w:t>；</w:t>
      </w:r>
    </w:p>
    <w:p w:rsidR="00774DDB" w:rsidRDefault="00774DDB" w:rsidP="00774DDB">
      <w:pPr>
        <w:pStyle w:val="a1"/>
      </w:pPr>
      <w:r w:rsidRPr="00E509E3">
        <w:t>path</w:t>
      </w:r>
      <w:r w:rsidR="00462F74">
        <w:rPr>
          <w:rFonts w:hint="eastAsia"/>
        </w:rPr>
        <w:t>[]</w:t>
      </w:r>
      <w:r>
        <w:rPr>
          <w:rFonts w:hint="eastAsia"/>
        </w:rPr>
        <w:t xml:space="preserve"> </w:t>
      </w:r>
      <w:r>
        <w:rPr>
          <w:rFonts w:hint="eastAsia"/>
        </w:rPr>
        <w:t>设备参数</w:t>
      </w:r>
      <w:r>
        <w:rPr>
          <w:rFonts w:hint="eastAsia"/>
        </w:rPr>
        <w:t>PATH</w:t>
      </w:r>
      <w:r w:rsidR="00462F74">
        <w:rPr>
          <w:rFonts w:hint="eastAsia"/>
        </w:rPr>
        <w:t>组</w:t>
      </w:r>
      <w:r w:rsidR="007C6F22">
        <w:rPr>
          <w:rFonts w:hint="eastAsia"/>
        </w:rPr>
        <w:t>；</w:t>
      </w:r>
    </w:p>
    <w:p w:rsidR="00774DDB" w:rsidRDefault="00774DDB" w:rsidP="00774DDB">
      <w:pPr>
        <w:pStyle w:val="a1"/>
      </w:pPr>
      <w:proofErr w:type="spellStart"/>
      <w:r w:rsidRPr="00E509E3">
        <w:t>pvalue</w:t>
      </w:r>
      <w:proofErr w:type="spellEnd"/>
      <w:r w:rsidR="00462F74">
        <w:rPr>
          <w:rFonts w:hint="eastAsia"/>
        </w:rPr>
        <w:t>[]</w:t>
      </w:r>
      <w:r>
        <w:rPr>
          <w:rFonts w:hint="eastAsia"/>
        </w:rPr>
        <w:t xml:space="preserve"> </w:t>
      </w:r>
      <w:r>
        <w:rPr>
          <w:rFonts w:hint="eastAsia"/>
        </w:rPr>
        <w:t>设备参数值</w:t>
      </w:r>
      <w:r w:rsidR="00462F74">
        <w:rPr>
          <w:rFonts w:hint="eastAsia"/>
        </w:rPr>
        <w:t>组</w:t>
      </w:r>
      <w:r w:rsidR="007C6F22">
        <w:rPr>
          <w:rFonts w:hint="eastAsia"/>
        </w:rPr>
        <w:t>；</w:t>
      </w:r>
    </w:p>
    <w:p w:rsidR="00462F74" w:rsidRDefault="00462F74" w:rsidP="00774DDB">
      <w:pPr>
        <w:pStyle w:val="a1"/>
      </w:pPr>
      <w:r>
        <w:rPr>
          <w:rFonts w:hint="eastAsia"/>
        </w:rPr>
        <w:t xml:space="preserve">count </w:t>
      </w:r>
      <w:r>
        <w:rPr>
          <w:rFonts w:hint="eastAsia"/>
        </w:rPr>
        <w:t>参数组参</w:t>
      </w:r>
      <w:r w:rsidR="00F1454D">
        <w:rPr>
          <w:rFonts w:hint="eastAsia"/>
        </w:rPr>
        <w:t>数</w:t>
      </w:r>
      <w:r>
        <w:rPr>
          <w:rFonts w:hint="eastAsia"/>
        </w:rPr>
        <w:t>数目</w:t>
      </w:r>
      <w:r w:rsidR="007C6F22">
        <w:rPr>
          <w:rFonts w:hint="eastAsia"/>
        </w:rPr>
        <w:t>；</w:t>
      </w:r>
    </w:p>
    <w:p w:rsidR="007138EA" w:rsidRPr="00774DDB" w:rsidRDefault="0035782B" w:rsidP="007138EA">
      <w:pPr>
        <w:pStyle w:val="a1"/>
      </w:pPr>
      <w:proofErr w:type="spellStart"/>
      <w:r w:rsidRPr="002B0D5F">
        <w:t>msg_context</w:t>
      </w:r>
      <w:proofErr w:type="spellEnd"/>
      <w:r w:rsidR="007138EA">
        <w:rPr>
          <w:rFonts w:hint="eastAsia"/>
        </w:rPr>
        <w:t xml:space="preserve"> </w:t>
      </w:r>
      <w:r w:rsidR="007C6F22">
        <w:rPr>
          <w:rFonts w:hint="eastAsia"/>
        </w:rPr>
        <w:t>消息上下文，每次对设备的控制操作，都可以传入一个上下文，当操作完成后，回</w:t>
      </w:r>
      <w:proofErr w:type="gramStart"/>
      <w:r w:rsidR="007C6F22">
        <w:rPr>
          <w:rFonts w:hint="eastAsia"/>
        </w:rPr>
        <w:t>调函数</w:t>
      </w:r>
      <w:proofErr w:type="gramEnd"/>
      <w:r w:rsidR="007C6F22">
        <w:rPr>
          <w:rFonts w:hint="eastAsia"/>
        </w:rPr>
        <w:t>会将上下文传回来，方便应用程序区分不同的操作。</w:t>
      </w:r>
    </w:p>
    <w:p w:rsidR="00C17EF3" w:rsidRDefault="00C17EF3" w:rsidP="00C17EF3">
      <w:pPr>
        <w:pStyle w:val="42"/>
      </w:pPr>
      <w:r>
        <w:rPr>
          <w:rFonts w:hint="eastAsia"/>
        </w:rPr>
        <w:t>返回值</w:t>
      </w:r>
    </w:p>
    <w:p w:rsidR="00795452" w:rsidRDefault="00795452" w:rsidP="00795452">
      <w:pPr>
        <w:pStyle w:val="a6"/>
      </w:pPr>
      <w:r>
        <w:rPr>
          <w:rFonts w:hint="eastAsia"/>
        </w:rPr>
        <w:t xml:space="preserve">GEN_OK </w:t>
      </w:r>
      <w:r>
        <w:rPr>
          <w:rFonts w:hint="eastAsia"/>
        </w:rPr>
        <w:t>成功；</w:t>
      </w:r>
    </w:p>
    <w:p w:rsidR="00795452" w:rsidRPr="00B555B7" w:rsidRDefault="00795452" w:rsidP="00795452">
      <w:pPr>
        <w:pStyle w:val="a6"/>
      </w:pPr>
      <w:r w:rsidRPr="00B555B7">
        <w:t>GEN_UPPER_LIMIT</w:t>
      </w:r>
      <w:r>
        <w:rPr>
          <w:rFonts w:hint="eastAsia"/>
        </w:rPr>
        <w:t xml:space="preserve"> </w:t>
      </w:r>
      <w:r w:rsidRPr="00B555B7">
        <w:rPr>
          <w:rFonts w:hint="eastAsia"/>
        </w:rPr>
        <w:t>发送缓冲区已经满，可以稍后发送</w:t>
      </w:r>
      <w:r>
        <w:rPr>
          <w:rFonts w:hint="eastAsia"/>
        </w:rPr>
        <w:t>；</w:t>
      </w:r>
    </w:p>
    <w:p w:rsidR="00795452" w:rsidRPr="00B555B7" w:rsidRDefault="00795452" w:rsidP="00795452">
      <w:pPr>
        <w:pStyle w:val="a6"/>
      </w:pPr>
      <w:r w:rsidRPr="00B555B7">
        <w:rPr>
          <w:rFonts w:hint="eastAsia"/>
        </w:rPr>
        <w:t>GEN_ERR</w:t>
      </w:r>
      <w:r>
        <w:rPr>
          <w:rFonts w:hint="eastAsia"/>
        </w:rPr>
        <w:t xml:space="preserve"> </w:t>
      </w:r>
      <w:r w:rsidRPr="00B555B7">
        <w:rPr>
          <w:rFonts w:hint="eastAsia"/>
        </w:rPr>
        <w:t>内部错误</w:t>
      </w:r>
      <w:r>
        <w:rPr>
          <w:rFonts w:hint="eastAsia"/>
        </w:rPr>
        <w:t>。</w:t>
      </w:r>
    </w:p>
    <w:p w:rsidR="00C17EF3" w:rsidRDefault="00C17EF3" w:rsidP="00C17EF3">
      <w:pPr>
        <w:pStyle w:val="42"/>
      </w:pPr>
      <w:r>
        <w:rPr>
          <w:rFonts w:hint="eastAsia"/>
        </w:rPr>
        <w:t>功能</w:t>
      </w:r>
    </w:p>
    <w:p w:rsidR="002E6580" w:rsidRDefault="002E6580" w:rsidP="002E6580">
      <w:pPr>
        <w:pStyle w:val="a6"/>
      </w:pPr>
      <w:r>
        <w:rPr>
          <w:rFonts w:hint="eastAsia"/>
        </w:rPr>
        <w:t>发送执行设备功能消息</w:t>
      </w:r>
      <w:r w:rsidR="00990A58">
        <w:rPr>
          <w:rFonts w:hint="eastAsia"/>
        </w:rPr>
        <w:t>。</w:t>
      </w:r>
    </w:p>
    <w:p w:rsidR="002E6580" w:rsidRDefault="002E6580" w:rsidP="002E6580">
      <w:pPr>
        <w:pStyle w:val="42"/>
      </w:pPr>
      <w:r>
        <w:rPr>
          <w:rFonts w:hint="eastAsia"/>
        </w:rPr>
        <w:t>备注</w:t>
      </w:r>
    </w:p>
    <w:p w:rsidR="002E6580" w:rsidRDefault="002E6580" w:rsidP="002E6580">
      <w:pPr>
        <w:pStyle w:val="a6"/>
      </w:pPr>
      <w:r>
        <w:rPr>
          <w:rFonts w:hint="eastAsia"/>
        </w:rPr>
        <w:t>返回成功只是表示成功提交了消息，并不意味着执行成功，执行最终是否成功，需要看</w:t>
      </w:r>
      <w:r>
        <w:rPr>
          <w:rFonts w:hint="eastAsia"/>
        </w:rPr>
        <w:lastRenderedPageBreak/>
        <w:t>设备执行回调返回的结果。</w:t>
      </w:r>
    </w:p>
    <w:p w:rsidR="00511F19" w:rsidRDefault="00511F19" w:rsidP="00511F19">
      <w:pPr>
        <w:pStyle w:val="31"/>
      </w:pPr>
      <w:bookmarkStart w:id="44" w:name="_Toc321584412"/>
      <w:proofErr w:type="spellStart"/>
      <w:r w:rsidRPr="00E509E3">
        <w:t>DX_NVT_</w:t>
      </w:r>
      <w:r>
        <w:rPr>
          <w:rFonts w:hint="eastAsia"/>
        </w:rPr>
        <w:t>snap</w:t>
      </w:r>
      <w:bookmarkEnd w:id="44"/>
      <w:proofErr w:type="spellEnd"/>
    </w:p>
    <w:p w:rsidR="00511F19" w:rsidRDefault="00511F19" w:rsidP="00511F19">
      <w:pPr>
        <w:pStyle w:val="42"/>
      </w:pPr>
      <w:r>
        <w:rPr>
          <w:rFonts w:hint="eastAsia"/>
        </w:rPr>
        <w:t>函数原型</w:t>
      </w:r>
    </w:p>
    <w:p w:rsidR="005D1D86" w:rsidRDefault="005D1D86" w:rsidP="005D1D86">
      <w:pPr>
        <w:pStyle w:val="afa"/>
      </w:pPr>
      <w:r w:rsidRPr="005D1D86">
        <w:t xml:space="preserve">int32 </w:t>
      </w:r>
      <w:proofErr w:type="spellStart"/>
      <w:r w:rsidRPr="005D1D86">
        <w:t>DX_NVT_</w:t>
      </w:r>
      <w:proofErr w:type="gramStart"/>
      <w:r w:rsidRPr="005D1D86">
        <w:t>snap</w:t>
      </w:r>
      <w:proofErr w:type="spellEnd"/>
      <w:r w:rsidRPr="005D1D86">
        <w:t>(</w:t>
      </w:r>
      <w:proofErr w:type="gramEnd"/>
    </w:p>
    <w:p w:rsidR="005D1D86" w:rsidRDefault="005D1D86" w:rsidP="005D1D86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D1D86">
        <w:t>DEVICE_Handle</w:t>
      </w:r>
      <w:proofErr w:type="spellEnd"/>
      <w:r w:rsidRPr="005D1D86">
        <w:t xml:space="preserve"> handle, int32 </w:t>
      </w:r>
      <w:proofErr w:type="spellStart"/>
      <w:r w:rsidRPr="005D1D86">
        <w:t>chn</w:t>
      </w:r>
      <w:proofErr w:type="spellEnd"/>
      <w:r w:rsidRPr="005D1D86">
        <w:t xml:space="preserve">, </w:t>
      </w:r>
    </w:p>
    <w:p w:rsidR="00511F19" w:rsidRPr="005D1D86" w:rsidRDefault="005D1D86" w:rsidP="005D1D86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D2CDC" w:rsidRPr="001D2CDC">
        <w:t>SNAP_FORMAT</w:t>
      </w:r>
      <w:r w:rsidR="001D2CDC" w:rsidRPr="001D2CDC">
        <w:rPr>
          <w:rFonts w:hint="eastAsia"/>
        </w:rPr>
        <w:t xml:space="preserve"> </w:t>
      </w:r>
      <w:r w:rsidRPr="005D1D86">
        <w:t>format, int32 quality);</w:t>
      </w:r>
    </w:p>
    <w:p w:rsidR="00511F19" w:rsidRDefault="00511F19" w:rsidP="00511F19">
      <w:pPr>
        <w:pStyle w:val="42"/>
      </w:pPr>
      <w:r>
        <w:rPr>
          <w:rFonts w:hint="eastAsia"/>
        </w:rPr>
        <w:t>参数</w:t>
      </w:r>
    </w:p>
    <w:p w:rsidR="00511F19" w:rsidRDefault="00511F19" w:rsidP="00511F19">
      <w:pPr>
        <w:pStyle w:val="a1"/>
      </w:pPr>
      <w:r w:rsidRPr="00E509E3">
        <w:t>handle</w:t>
      </w:r>
      <w:r>
        <w:rPr>
          <w:rFonts w:hint="eastAsia"/>
        </w:rPr>
        <w:t xml:space="preserve"> </w:t>
      </w:r>
      <w:r>
        <w:rPr>
          <w:rFonts w:hint="eastAsia"/>
        </w:rPr>
        <w:t>设备句柄</w:t>
      </w:r>
      <w:r w:rsidR="00D9606D">
        <w:rPr>
          <w:rFonts w:hint="eastAsia"/>
        </w:rPr>
        <w:t>；</w:t>
      </w:r>
    </w:p>
    <w:p w:rsidR="0004359F" w:rsidRDefault="0004359F" w:rsidP="0004359F">
      <w:pPr>
        <w:pStyle w:val="a1"/>
      </w:pPr>
      <w:proofErr w:type="spellStart"/>
      <w:r w:rsidRPr="00A85F6D">
        <w:t>chn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媒体通道</w:t>
      </w:r>
      <w:r>
        <w:rPr>
          <w:rFonts w:hint="eastAsia"/>
        </w:rPr>
        <w:t>ID</w:t>
      </w:r>
      <w:r w:rsidR="00D9606D">
        <w:rPr>
          <w:rFonts w:hint="eastAsia"/>
        </w:rPr>
        <w:t>；</w:t>
      </w:r>
    </w:p>
    <w:p w:rsidR="00511F19" w:rsidRDefault="001D2CDC" w:rsidP="00511F19">
      <w:pPr>
        <w:pStyle w:val="a1"/>
      </w:pPr>
      <w:r>
        <w:rPr>
          <w:rFonts w:hint="eastAsia"/>
        </w:rPr>
        <w:t>format</w:t>
      </w:r>
      <w:r w:rsidR="00511F19">
        <w:rPr>
          <w:rFonts w:hint="eastAsia"/>
        </w:rPr>
        <w:t xml:space="preserve"> </w:t>
      </w:r>
      <w:r>
        <w:rPr>
          <w:rFonts w:hint="eastAsia"/>
        </w:rPr>
        <w:t>图片格式</w:t>
      </w:r>
      <w:r w:rsidR="00D9606D">
        <w:rPr>
          <w:rFonts w:hint="eastAsia"/>
        </w:rPr>
        <w:t>；</w:t>
      </w:r>
    </w:p>
    <w:p w:rsidR="00511F19" w:rsidRDefault="006F30AD" w:rsidP="00511F19">
      <w:pPr>
        <w:pStyle w:val="a1"/>
      </w:pPr>
      <w:r>
        <w:rPr>
          <w:rFonts w:hint="eastAsia"/>
        </w:rPr>
        <w:t>quality</w:t>
      </w:r>
      <w:r w:rsidR="00511F19">
        <w:rPr>
          <w:rFonts w:hint="eastAsia"/>
        </w:rPr>
        <w:t xml:space="preserve"> </w:t>
      </w:r>
      <w:r>
        <w:rPr>
          <w:rFonts w:hint="eastAsia"/>
        </w:rPr>
        <w:t>图像质量，</w:t>
      </w:r>
      <w:r>
        <w:rPr>
          <w:rFonts w:hint="eastAsia"/>
        </w:rPr>
        <w:t>1~100</w:t>
      </w:r>
      <w:r w:rsidR="00D9606D">
        <w:rPr>
          <w:rFonts w:hint="eastAsia"/>
        </w:rPr>
        <w:t>。</w:t>
      </w:r>
    </w:p>
    <w:p w:rsidR="00511F19" w:rsidRDefault="00511F19" w:rsidP="00511F19">
      <w:pPr>
        <w:pStyle w:val="42"/>
      </w:pPr>
      <w:r>
        <w:rPr>
          <w:rFonts w:hint="eastAsia"/>
        </w:rPr>
        <w:t>返回值</w:t>
      </w:r>
    </w:p>
    <w:p w:rsidR="00467F39" w:rsidRDefault="00467F39" w:rsidP="00467F39">
      <w:pPr>
        <w:pStyle w:val="a6"/>
      </w:pPr>
      <w:r>
        <w:rPr>
          <w:rFonts w:hint="eastAsia"/>
        </w:rPr>
        <w:t xml:space="preserve">GEN_OK </w:t>
      </w:r>
      <w:r>
        <w:rPr>
          <w:rFonts w:hint="eastAsia"/>
        </w:rPr>
        <w:t>成功；</w:t>
      </w:r>
    </w:p>
    <w:p w:rsidR="00467F39" w:rsidRPr="00B555B7" w:rsidRDefault="00467F39" w:rsidP="00467F39">
      <w:pPr>
        <w:pStyle w:val="a6"/>
      </w:pPr>
      <w:r w:rsidRPr="00B555B7">
        <w:t>GEN_UPPER_LIMIT</w:t>
      </w:r>
      <w:r>
        <w:rPr>
          <w:rFonts w:hint="eastAsia"/>
        </w:rPr>
        <w:t xml:space="preserve"> </w:t>
      </w:r>
      <w:r w:rsidRPr="00B555B7">
        <w:rPr>
          <w:rFonts w:hint="eastAsia"/>
        </w:rPr>
        <w:t>发送缓冲区已经满，可以稍后发送</w:t>
      </w:r>
      <w:r>
        <w:rPr>
          <w:rFonts w:hint="eastAsia"/>
        </w:rPr>
        <w:t>；</w:t>
      </w:r>
    </w:p>
    <w:p w:rsidR="00467F39" w:rsidRPr="00B555B7" w:rsidRDefault="00467F39" w:rsidP="00467F39">
      <w:pPr>
        <w:pStyle w:val="a6"/>
      </w:pPr>
      <w:r w:rsidRPr="00B555B7">
        <w:rPr>
          <w:rFonts w:hint="eastAsia"/>
        </w:rPr>
        <w:t>GEN_ERR</w:t>
      </w:r>
      <w:r>
        <w:rPr>
          <w:rFonts w:hint="eastAsia"/>
        </w:rPr>
        <w:t xml:space="preserve"> </w:t>
      </w:r>
      <w:r w:rsidRPr="00B555B7">
        <w:rPr>
          <w:rFonts w:hint="eastAsia"/>
        </w:rPr>
        <w:t>内部错误</w:t>
      </w:r>
      <w:r>
        <w:rPr>
          <w:rFonts w:hint="eastAsia"/>
        </w:rPr>
        <w:t>。</w:t>
      </w:r>
    </w:p>
    <w:p w:rsidR="00511F19" w:rsidRDefault="00511F19" w:rsidP="00511F19">
      <w:pPr>
        <w:pStyle w:val="42"/>
      </w:pPr>
      <w:r>
        <w:rPr>
          <w:rFonts w:hint="eastAsia"/>
        </w:rPr>
        <w:t>功能</w:t>
      </w:r>
    </w:p>
    <w:p w:rsidR="00511F19" w:rsidRDefault="00511F19" w:rsidP="00511F19">
      <w:pPr>
        <w:pStyle w:val="a6"/>
      </w:pPr>
      <w:r>
        <w:rPr>
          <w:rFonts w:hint="eastAsia"/>
        </w:rPr>
        <w:t>发送执行</w:t>
      </w:r>
      <w:r w:rsidR="00BD4D9D">
        <w:rPr>
          <w:rFonts w:hint="eastAsia"/>
        </w:rPr>
        <w:t>抓拍</w:t>
      </w:r>
      <w:r>
        <w:rPr>
          <w:rFonts w:hint="eastAsia"/>
        </w:rPr>
        <w:t>功能消息</w:t>
      </w:r>
      <w:r w:rsidR="004D6C92">
        <w:rPr>
          <w:rFonts w:hint="eastAsia"/>
        </w:rPr>
        <w:t>。</w:t>
      </w:r>
    </w:p>
    <w:p w:rsidR="00511F19" w:rsidRDefault="00511F19" w:rsidP="00511F19">
      <w:pPr>
        <w:pStyle w:val="42"/>
      </w:pPr>
      <w:r>
        <w:rPr>
          <w:rFonts w:hint="eastAsia"/>
        </w:rPr>
        <w:t>备注</w:t>
      </w:r>
    </w:p>
    <w:p w:rsidR="00511F19" w:rsidRPr="002E6580" w:rsidRDefault="00511F19" w:rsidP="00511F19">
      <w:pPr>
        <w:pStyle w:val="a6"/>
      </w:pPr>
      <w:r>
        <w:rPr>
          <w:rFonts w:hint="eastAsia"/>
        </w:rPr>
        <w:t>返回成功只是表示成功提交了消息，并不意味着执行成功，执行最终是否成功，需要看设备执行回调返回的结果。</w:t>
      </w:r>
    </w:p>
    <w:p w:rsidR="0096060E" w:rsidRPr="0096060E" w:rsidRDefault="0096060E" w:rsidP="0096060E">
      <w:pPr>
        <w:pStyle w:val="21"/>
      </w:pPr>
      <w:bookmarkStart w:id="45" w:name="_Toc321584413"/>
      <w:r>
        <w:rPr>
          <w:rFonts w:hint="eastAsia"/>
        </w:rPr>
        <w:lastRenderedPageBreak/>
        <w:t>设备媒体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函数</w:t>
      </w:r>
      <w:bookmarkEnd w:id="45"/>
    </w:p>
    <w:p w:rsidR="00C17EF3" w:rsidRDefault="00BB6935" w:rsidP="00C17EF3">
      <w:pPr>
        <w:pStyle w:val="31"/>
      </w:pPr>
      <w:bookmarkStart w:id="46" w:name="_Toc321584414"/>
      <w:proofErr w:type="spellStart"/>
      <w:r w:rsidRPr="00DC68BE">
        <w:t>DX_NVT_init_media_param</w:t>
      </w:r>
      <w:bookmarkEnd w:id="46"/>
      <w:proofErr w:type="spellEnd"/>
    </w:p>
    <w:p w:rsidR="00C17EF3" w:rsidRDefault="00C17EF3" w:rsidP="00C17EF3">
      <w:pPr>
        <w:pStyle w:val="42"/>
      </w:pPr>
      <w:r>
        <w:rPr>
          <w:rFonts w:hint="eastAsia"/>
        </w:rPr>
        <w:t>函数原型</w:t>
      </w:r>
    </w:p>
    <w:p w:rsidR="00C81C6E" w:rsidRDefault="00077AD1" w:rsidP="00DC68BE">
      <w:pPr>
        <w:pStyle w:val="afa"/>
      </w:pPr>
      <w:r w:rsidRPr="00DC68BE">
        <w:t xml:space="preserve">int32 </w:t>
      </w:r>
      <w:proofErr w:type="spellStart"/>
      <w:r w:rsidRPr="00DC68BE">
        <w:t>DX_NVT_init_media_</w:t>
      </w:r>
      <w:proofErr w:type="gramStart"/>
      <w:r w:rsidRPr="00DC68BE">
        <w:t>param</w:t>
      </w:r>
      <w:proofErr w:type="spellEnd"/>
      <w:r w:rsidRPr="00DC68BE">
        <w:t>(</w:t>
      </w:r>
      <w:proofErr w:type="gramEnd"/>
    </w:p>
    <w:p w:rsidR="00C81C6E" w:rsidRDefault="00C81C6E" w:rsidP="00DC68BE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77AD1" w:rsidRPr="00DC68BE">
        <w:t>DEVICE_Handle</w:t>
      </w:r>
      <w:proofErr w:type="spellEnd"/>
      <w:r w:rsidR="00077AD1" w:rsidRPr="00DC68BE">
        <w:t xml:space="preserve"> handle,</w:t>
      </w:r>
    </w:p>
    <w:p w:rsidR="00C377FF" w:rsidRPr="00DC68BE" w:rsidRDefault="00C81C6E" w:rsidP="00DC68BE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int8 *</w:t>
      </w:r>
      <w:proofErr w:type="spellStart"/>
      <w:r>
        <w:rPr>
          <w:rFonts w:hint="eastAsia"/>
        </w:rPr>
        <w:t>local_ip</w:t>
      </w:r>
      <w:proofErr w:type="spellEnd"/>
      <w:r w:rsidR="00077AD1" w:rsidRPr="00DC68BE">
        <w:t>);</w:t>
      </w:r>
    </w:p>
    <w:p w:rsidR="00C17EF3" w:rsidRDefault="00C17EF3" w:rsidP="00C17EF3">
      <w:pPr>
        <w:pStyle w:val="42"/>
      </w:pPr>
      <w:r>
        <w:rPr>
          <w:rFonts w:hint="eastAsia"/>
        </w:rPr>
        <w:t>参数</w:t>
      </w:r>
    </w:p>
    <w:p w:rsidR="008724E0" w:rsidRDefault="003F2B68" w:rsidP="00651D36">
      <w:pPr>
        <w:pStyle w:val="a1"/>
      </w:pPr>
      <w:r w:rsidRPr="00DC68BE">
        <w:t>handle</w:t>
      </w:r>
      <w:r w:rsidR="00DF3262">
        <w:rPr>
          <w:rFonts w:hint="eastAsia"/>
        </w:rPr>
        <w:t xml:space="preserve"> </w:t>
      </w:r>
      <w:r w:rsidR="00DF3262">
        <w:rPr>
          <w:rFonts w:hint="eastAsia"/>
        </w:rPr>
        <w:t>设备句柄</w:t>
      </w:r>
      <w:r w:rsidR="001332E6">
        <w:rPr>
          <w:rFonts w:hint="eastAsia"/>
        </w:rPr>
        <w:t>；</w:t>
      </w:r>
    </w:p>
    <w:p w:rsidR="00C81C6E" w:rsidRPr="008724E0" w:rsidRDefault="00C81C6E" w:rsidP="00651D36">
      <w:pPr>
        <w:pStyle w:val="a1"/>
      </w:pPr>
      <w:proofErr w:type="spellStart"/>
      <w:r>
        <w:rPr>
          <w:rFonts w:hint="eastAsia"/>
        </w:rPr>
        <w:t>local_ip</w:t>
      </w:r>
      <w:proofErr w:type="spellEnd"/>
      <w:r>
        <w:rPr>
          <w:rFonts w:hint="eastAsia"/>
        </w:rPr>
        <w:t>本地</w:t>
      </w:r>
      <w:r>
        <w:rPr>
          <w:rFonts w:hint="eastAsia"/>
        </w:rPr>
        <w:t>IP</w:t>
      </w:r>
      <w:r>
        <w:rPr>
          <w:rFonts w:hint="eastAsia"/>
        </w:rPr>
        <w:t>，一般填</w:t>
      </w:r>
      <w:r>
        <w:rPr>
          <w:rFonts w:hint="eastAsia"/>
        </w:rPr>
        <w:t>NULL</w:t>
      </w:r>
      <w:r>
        <w:rPr>
          <w:rFonts w:hint="eastAsia"/>
        </w:rPr>
        <w:t>。</w:t>
      </w:r>
      <w:r w:rsidRPr="003C2B36">
        <w:rPr>
          <w:rFonts w:hint="eastAsia"/>
        </w:rPr>
        <w:t>在多网卡情况下，如果要</w:t>
      </w:r>
      <w:r>
        <w:rPr>
          <w:rFonts w:hint="eastAsia"/>
        </w:rPr>
        <w:t>将媒体</w:t>
      </w:r>
      <w:proofErr w:type="gramStart"/>
      <w:r>
        <w:rPr>
          <w:rFonts w:hint="eastAsia"/>
        </w:rPr>
        <w:t>流使用</w:t>
      </w:r>
      <w:proofErr w:type="gramEnd"/>
      <w:r>
        <w:rPr>
          <w:rFonts w:hint="eastAsia"/>
        </w:rPr>
        <w:t>的</w:t>
      </w:r>
      <w:r>
        <w:rPr>
          <w:rFonts w:hint="eastAsia"/>
        </w:rPr>
        <w:t>UDP</w:t>
      </w:r>
      <w:r>
        <w:rPr>
          <w:rFonts w:hint="eastAsia"/>
        </w:rPr>
        <w:t>连接</w:t>
      </w:r>
      <w:r w:rsidRPr="003C2B36">
        <w:rPr>
          <w:rFonts w:hint="eastAsia"/>
        </w:rPr>
        <w:t>绑定</w:t>
      </w:r>
      <w:r>
        <w:rPr>
          <w:rFonts w:hint="eastAsia"/>
        </w:rPr>
        <w:t>到</w:t>
      </w:r>
      <w:r w:rsidRPr="003C2B36">
        <w:rPr>
          <w:rFonts w:hint="eastAsia"/>
        </w:rPr>
        <w:t>特定网卡，才传入该参数</w:t>
      </w:r>
      <w:r>
        <w:rPr>
          <w:rFonts w:hint="eastAsia"/>
        </w:rPr>
        <w:t>。</w:t>
      </w:r>
    </w:p>
    <w:p w:rsidR="00C17EF3" w:rsidRDefault="00C17EF3" w:rsidP="00C17EF3">
      <w:pPr>
        <w:pStyle w:val="42"/>
      </w:pPr>
      <w:r>
        <w:rPr>
          <w:rFonts w:hint="eastAsia"/>
        </w:rPr>
        <w:t>返回值</w:t>
      </w:r>
    </w:p>
    <w:p w:rsidR="00190D2A" w:rsidRDefault="008D3B4B" w:rsidP="00190D2A">
      <w:pPr>
        <w:pStyle w:val="a1"/>
      </w:pPr>
      <w:r>
        <w:rPr>
          <w:rFonts w:hint="eastAsia"/>
        </w:rPr>
        <w:t>GEN_OK</w:t>
      </w:r>
      <w:r w:rsidR="00190D2A">
        <w:rPr>
          <w:rFonts w:hint="eastAsia"/>
        </w:rPr>
        <w:t xml:space="preserve"> </w:t>
      </w:r>
      <w:r w:rsidR="00190D2A">
        <w:rPr>
          <w:rFonts w:hint="eastAsia"/>
        </w:rPr>
        <w:t>操作成功</w:t>
      </w:r>
      <w:r w:rsidR="001332E6">
        <w:rPr>
          <w:rFonts w:hint="eastAsia"/>
        </w:rPr>
        <w:t>；</w:t>
      </w:r>
    </w:p>
    <w:p w:rsidR="008D3B4B" w:rsidRPr="008D3B4B" w:rsidRDefault="00190D2A" w:rsidP="00190D2A">
      <w:pPr>
        <w:pStyle w:val="a1"/>
      </w:pPr>
      <w:r>
        <w:rPr>
          <w:rFonts w:hint="eastAsia"/>
        </w:rPr>
        <w:t>G</w:t>
      </w:r>
      <w:r w:rsidR="008D3B4B">
        <w:rPr>
          <w:rFonts w:hint="eastAsia"/>
        </w:rPr>
        <w:t>EN_ERR</w:t>
      </w:r>
      <w:r>
        <w:rPr>
          <w:rFonts w:hint="eastAsia"/>
        </w:rPr>
        <w:t xml:space="preserve"> </w:t>
      </w:r>
      <w:r>
        <w:rPr>
          <w:rFonts w:hint="eastAsia"/>
        </w:rPr>
        <w:t>内部错误</w:t>
      </w:r>
      <w:r w:rsidR="001332E6">
        <w:rPr>
          <w:rFonts w:hint="eastAsia"/>
        </w:rPr>
        <w:t>。</w:t>
      </w:r>
    </w:p>
    <w:p w:rsidR="00C17EF3" w:rsidRDefault="00C17EF3" w:rsidP="00C17EF3">
      <w:pPr>
        <w:pStyle w:val="42"/>
      </w:pPr>
      <w:r>
        <w:rPr>
          <w:rFonts w:hint="eastAsia"/>
        </w:rPr>
        <w:t>功能</w:t>
      </w:r>
    </w:p>
    <w:p w:rsidR="00C44A55" w:rsidRDefault="00C44A55" w:rsidP="00C44A55">
      <w:pPr>
        <w:pStyle w:val="a6"/>
      </w:pPr>
      <w:r>
        <w:rPr>
          <w:rFonts w:hint="eastAsia"/>
        </w:rPr>
        <w:t>初始化设备媒体参数。</w:t>
      </w:r>
    </w:p>
    <w:p w:rsidR="00C44A55" w:rsidRDefault="00C44A55" w:rsidP="00C44A55">
      <w:pPr>
        <w:pStyle w:val="42"/>
      </w:pPr>
      <w:r>
        <w:rPr>
          <w:rFonts w:hint="eastAsia"/>
        </w:rPr>
        <w:t>备注</w:t>
      </w:r>
    </w:p>
    <w:p w:rsidR="00C44A55" w:rsidRPr="00C44A55" w:rsidRDefault="00C44A55" w:rsidP="00C44A55">
      <w:pPr>
        <w:pStyle w:val="a6"/>
      </w:pPr>
      <w:r>
        <w:rPr>
          <w:rFonts w:hint="eastAsia"/>
        </w:rPr>
        <w:t>该函数应该在设备其他媒体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函数之前调用。</w:t>
      </w:r>
    </w:p>
    <w:p w:rsidR="00C17EF3" w:rsidRDefault="00BB6935" w:rsidP="00C17EF3">
      <w:pPr>
        <w:pStyle w:val="31"/>
      </w:pPr>
      <w:bookmarkStart w:id="47" w:name="_Toc321584415"/>
      <w:proofErr w:type="spellStart"/>
      <w:r w:rsidRPr="00A85F6D">
        <w:t>DX_NVT_open_media</w:t>
      </w:r>
      <w:bookmarkEnd w:id="47"/>
      <w:proofErr w:type="spellEnd"/>
    </w:p>
    <w:p w:rsidR="00C17EF3" w:rsidRDefault="00C17EF3" w:rsidP="00C17EF3">
      <w:pPr>
        <w:pStyle w:val="42"/>
      </w:pPr>
      <w:r>
        <w:rPr>
          <w:rFonts w:hint="eastAsia"/>
        </w:rPr>
        <w:t>函数原型</w:t>
      </w:r>
    </w:p>
    <w:p w:rsidR="00A85F6D" w:rsidRDefault="00077AD1" w:rsidP="00A85F6D">
      <w:pPr>
        <w:pStyle w:val="afa"/>
      </w:pPr>
      <w:r w:rsidRPr="00A85F6D">
        <w:t xml:space="preserve">int32 </w:t>
      </w:r>
      <w:proofErr w:type="spellStart"/>
      <w:r w:rsidRPr="00A85F6D">
        <w:t>DX_NVT_open_</w:t>
      </w:r>
      <w:proofErr w:type="gramStart"/>
      <w:r w:rsidRPr="00A85F6D">
        <w:t>media</w:t>
      </w:r>
      <w:proofErr w:type="spellEnd"/>
      <w:r w:rsidRPr="00A85F6D">
        <w:t>(</w:t>
      </w:r>
      <w:proofErr w:type="gramEnd"/>
    </w:p>
    <w:p w:rsidR="00A85F6D" w:rsidRDefault="00A85F6D" w:rsidP="00A85F6D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77AD1" w:rsidRPr="00A85F6D">
        <w:t>DEVICE_Handle</w:t>
      </w:r>
      <w:proofErr w:type="spellEnd"/>
      <w:r w:rsidR="00077AD1" w:rsidRPr="00A85F6D">
        <w:t xml:space="preserve"> handle, </w:t>
      </w:r>
    </w:p>
    <w:p w:rsidR="00A85F6D" w:rsidRDefault="00A85F6D" w:rsidP="00A85F6D">
      <w:pPr>
        <w:pStyle w:val="afa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77AD1" w:rsidRPr="00A85F6D">
        <w:t xml:space="preserve">MEDIA_TYPE type, int32 </w:t>
      </w:r>
      <w:proofErr w:type="spellStart"/>
      <w:r w:rsidR="00077AD1" w:rsidRPr="00A85F6D">
        <w:t>chn</w:t>
      </w:r>
      <w:proofErr w:type="spellEnd"/>
      <w:r w:rsidR="00077AD1" w:rsidRPr="00A85F6D">
        <w:t xml:space="preserve">, </w:t>
      </w:r>
    </w:p>
    <w:p w:rsidR="00E46DCC" w:rsidRDefault="00A85F6D" w:rsidP="00A85F6D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077AD1" w:rsidRPr="00A85F6D">
        <w:t>int32</w:t>
      </w:r>
      <w:proofErr w:type="gramEnd"/>
      <w:r w:rsidR="00077AD1" w:rsidRPr="00A85F6D">
        <w:t xml:space="preserve"> dir, int32 protocol</w:t>
      </w:r>
      <w:r w:rsidR="00E46DCC">
        <w:rPr>
          <w:rFonts w:hint="eastAsia"/>
        </w:rPr>
        <w:t>,</w:t>
      </w:r>
    </w:p>
    <w:p w:rsidR="00077AD1" w:rsidRPr="00A85F6D" w:rsidRDefault="00E46DCC" w:rsidP="00A85F6D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2B0D5F">
        <w:t>void</w:t>
      </w:r>
      <w:proofErr w:type="gramEnd"/>
      <w:r w:rsidRPr="002B0D5F">
        <w:t xml:space="preserve"> *</w:t>
      </w:r>
      <w:proofErr w:type="spellStart"/>
      <w:r w:rsidRPr="002B0D5F">
        <w:t>msg_context</w:t>
      </w:r>
      <w:proofErr w:type="spellEnd"/>
      <w:r w:rsidR="00077AD1" w:rsidRPr="00A85F6D">
        <w:t>);</w:t>
      </w:r>
    </w:p>
    <w:p w:rsidR="00C17EF3" w:rsidRDefault="00C17EF3" w:rsidP="00C17EF3">
      <w:pPr>
        <w:pStyle w:val="42"/>
      </w:pPr>
      <w:r>
        <w:rPr>
          <w:rFonts w:hint="eastAsia"/>
        </w:rPr>
        <w:t>参数</w:t>
      </w:r>
    </w:p>
    <w:p w:rsidR="00407324" w:rsidRDefault="005440DC" w:rsidP="005440DC">
      <w:pPr>
        <w:pStyle w:val="a1"/>
      </w:pPr>
      <w:r w:rsidRPr="00A85F6D">
        <w:t>handle</w:t>
      </w:r>
      <w:r>
        <w:rPr>
          <w:rFonts w:hint="eastAsia"/>
        </w:rPr>
        <w:t xml:space="preserve"> </w:t>
      </w:r>
      <w:r>
        <w:rPr>
          <w:rFonts w:hint="eastAsia"/>
        </w:rPr>
        <w:t>设备句柄</w:t>
      </w:r>
      <w:r w:rsidR="00B336F8">
        <w:rPr>
          <w:rFonts w:hint="eastAsia"/>
        </w:rPr>
        <w:t>；</w:t>
      </w:r>
    </w:p>
    <w:p w:rsidR="005440DC" w:rsidRDefault="005440DC" w:rsidP="005440DC">
      <w:pPr>
        <w:pStyle w:val="a1"/>
      </w:pPr>
      <w:r w:rsidRPr="00A85F6D">
        <w:t>type</w:t>
      </w:r>
      <w:r>
        <w:rPr>
          <w:rFonts w:hint="eastAsia"/>
        </w:rPr>
        <w:t xml:space="preserve"> </w:t>
      </w:r>
      <w:r>
        <w:rPr>
          <w:rFonts w:hint="eastAsia"/>
        </w:rPr>
        <w:t>媒体类型，分为视频，音频，串口数据等</w:t>
      </w:r>
      <w:r w:rsidR="00B336F8">
        <w:rPr>
          <w:rFonts w:hint="eastAsia"/>
        </w:rPr>
        <w:t>；</w:t>
      </w:r>
    </w:p>
    <w:p w:rsidR="005440DC" w:rsidRDefault="005440DC" w:rsidP="005440DC">
      <w:pPr>
        <w:pStyle w:val="a1"/>
      </w:pPr>
      <w:proofErr w:type="spellStart"/>
      <w:r w:rsidRPr="00A85F6D">
        <w:t>chn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媒体通道</w:t>
      </w:r>
      <w:r>
        <w:rPr>
          <w:rFonts w:hint="eastAsia"/>
        </w:rPr>
        <w:t>ID</w:t>
      </w:r>
      <w:r w:rsidR="00B336F8">
        <w:rPr>
          <w:rFonts w:hint="eastAsia"/>
        </w:rPr>
        <w:t>；</w:t>
      </w:r>
    </w:p>
    <w:p w:rsidR="005440DC" w:rsidRDefault="005440DC" w:rsidP="005440DC">
      <w:pPr>
        <w:pStyle w:val="a1"/>
      </w:pPr>
      <w:r w:rsidRPr="00A85F6D">
        <w:t>dir</w:t>
      </w:r>
      <w:r>
        <w:rPr>
          <w:rFonts w:hint="eastAsia"/>
        </w:rPr>
        <w:t xml:space="preserve"> </w:t>
      </w:r>
      <w:r>
        <w:rPr>
          <w:rFonts w:hint="eastAsia"/>
        </w:rPr>
        <w:t>媒体流传输方向</w:t>
      </w:r>
      <w:r w:rsidR="00B336F8">
        <w:rPr>
          <w:rFonts w:hint="eastAsia"/>
        </w:rPr>
        <w:t>；</w:t>
      </w:r>
    </w:p>
    <w:p w:rsidR="005440DC" w:rsidRDefault="005440DC" w:rsidP="005440DC">
      <w:pPr>
        <w:pStyle w:val="a1"/>
      </w:pPr>
      <w:r w:rsidRPr="00A85F6D">
        <w:t>protocol</w:t>
      </w:r>
      <w:r w:rsidR="00CB12AB">
        <w:rPr>
          <w:rFonts w:hint="eastAsia"/>
        </w:rPr>
        <w:t xml:space="preserve"> </w:t>
      </w:r>
      <w:r w:rsidR="00CB12AB">
        <w:rPr>
          <w:rFonts w:hint="eastAsia"/>
        </w:rPr>
        <w:t>媒体流传输协议</w:t>
      </w:r>
      <w:r w:rsidR="00B336F8">
        <w:rPr>
          <w:rFonts w:hint="eastAsia"/>
        </w:rPr>
        <w:t>；</w:t>
      </w:r>
    </w:p>
    <w:p w:rsidR="0035782B" w:rsidRPr="00407324" w:rsidRDefault="0035782B" w:rsidP="005440DC">
      <w:pPr>
        <w:pStyle w:val="a1"/>
      </w:pPr>
      <w:proofErr w:type="spellStart"/>
      <w:r w:rsidRPr="002B0D5F">
        <w:t>msg_context</w:t>
      </w:r>
      <w:proofErr w:type="spellEnd"/>
      <w:r w:rsidR="00CE5742">
        <w:rPr>
          <w:rFonts w:hint="eastAsia"/>
        </w:rPr>
        <w:t xml:space="preserve"> </w:t>
      </w:r>
      <w:r w:rsidR="00CE5742">
        <w:rPr>
          <w:rFonts w:hint="eastAsia"/>
        </w:rPr>
        <w:t>消息上下文</w:t>
      </w:r>
      <w:r w:rsidR="00B336F8">
        <w:rPr>
          <w:rFonts w:hint="eastAsia"/>
        </w:rPr>
        <w:t>。</w:t>
      </w:r>
    </w:p>
    <w:p w:rsidR="00C17EF3" w:rsidRDefault="00C17EF3" w:rsidP="00C17EF3">
      <w:pPr>
        <w:pStyle w:val="42"/>
      </w:pPr>
      <w:r>
        <w:rPr>
          <w:rFonts w:hint="eastAsia"/>
        </w:rPr>
        <w:t>返回值</w:t>
      </w:r>
    </w:p>
    <w:p w:rsidR="00770DF9" w:rsidRDefault="00B57E5B" w:rsidP="00B57E5B">
      <w:pPr>
        <w:pStyle w:val="a1"/>
      </w:pPr>
      <w:r>
        <w:rPr>
          <w:rFonts w:hint="eastAsia"/>
        </w:rPr>
        <w:t>G</w:t>
      </w:r>
      <w:r w:rsidR="00A20D91">
        <w:rPr>
          <w:rFonts w:hint="eastAsia"/>
        </w:rPr>
        <w:t>EN_OK</w:t>
      </w:r>
      <w:r>
        <w:rPr>
          <w:rFonts w:hint="eastAsia"/>
        </w:rPr>
        <w:t xml:space="preserve"> </w:t>
      </w:r>
      <w:r>
        <w:rPr>
          <w:rFonts w:hint="eastAsia"/>
        </w:rPr>
        <w:t>操作成功</w:t>
      </w:r>
      <w:r w:rsidR="00FC4D09">
        <w:rPr>
          <w:rFonts w:hint="eastAsia"/>
        </w:rPr>
        <w:t>；</w:t>
      </w:r>
    </w:p>
    <w:p w:rsidR="00770DF9" w:rsidRPr="00B555B7" w:rsidRDefault="00770DF9" w:rsidP="00B57E5B">
      <w:pPr>
        <w:pStyle w:val="a1"/>
      </w:pPr>
      <w:r w:rsidRPr="00B555B7">
        <w:t>GEN_UPPER_LIMIT</w:t>
      </w:r>
      <w:r>
        <w:rPr>
          <w:rFonts w:hint="eastAsia"/>
        </w:rPr>
        <w:t xml:space="preserve"> </w:t>
      </w:r>
      <w:r w:rsidR="0027167E">
        <w:rPr>
          <w:rFonts w:hint="eastAsia"/>
        </w:rPr>
        <w:t>内部</w:t>
      </w:r>
      <w:r w:rsidR="0083233B">
        <w:rPr>
          <w:rFonts w:hint="eastAsia"/>
        </w:rPr>
        <w:t>缓冲区已经满</w:t>
      </w:r>
      <w:r w:rsidR="00FC4D09">
        <w:rPr>
          <w:rFonts w:hint="eastAsia"/>
        </w:rPr>
        <w:t>；</w:t>
      </w:r>
    </w:p>
    <w:p w:rsidR="00770DF9" w:rsidRPr="00A20D91" w:rsidRDefault="00770DF9" w:rsidP="00B57E5B">
      <w:pPr>
        <w:pStyle w:val="a1"/>
      </w:pPr>
      <w:r w:rsidRPr="00B555B7">
        <w:rPr>
          <w:rFonts w:hint="eastAsia"/>
        </w:rPr>
        <w:t>GEN_ERR</w:t>
      </w:r>
      <w:r>
        <w:rPr>
          <w:rFonts w:hint="eastAsia"/>
        </w:rPr>
        <w:t xml:space="preserve"> </w:t>
      </w:r>
      <w:r w:rsidRPr="00B555B7">
        <w:rPr>
          <w:rFonts w:hint="eastAsia"/>
        </w:rPr>
        <w:t>内部错误</w:t>
      </w:r>
      <w:r w:rsidR="00FC4D09">
        <w:rPr>
          <w:rFonts w:hint="eastAsia"/>
        </w:rPr>
        <w:t>。</w:t>
      </w:r>
    </w:p>
    <w:p w:rsidR="00C17EF3" w:rsidRDefault="00C17EF3" w:rsidP="00C17EF3">
      <w:pPr>
        <w:pStyle w:val="42"/>
      </w:pPr>
      <w:r>
        <w:rPr>
          <w:rFonts w:hint="eastAsia"/>
        </w:rPr>
        <w:t>功能</w:t>
      </w:r>
    </w:p>
    <w:p w:rsidR="008632E1" w:rsidRDefault="00C31C5A" w:rsidP="008632E1">
      <w:pPr>
        <w:pStyle w:val="a6"/>
      </w:pPr>
      <w:r>
        <w:rPr>
          <w:rFonts w:hint="eastAsia"/>
        </w:rPr>
        <w:t>打开设备一个流媒体通道。</w:t>
      </w:r>
    </w:p>
    <w:p w:rsidR="00C31C5A" w:rsidRDefault="00C31C5A" w:rsidP="00C31C5A">
      <w:pPr>
        <w:pStyle w:val="42"/>
      </w:pPr>
      <w:r>
        <w:rPr>
          <w:rFonts w:hint="eastAsia"/>
        </w:rPr>
        <w:t>备注</w:t>
      </w:r>
    </w:p>
    <w:p w:rsidR="00C31C5A" w:rsidRPr="00C31C5A" w:rsidRDefault="00C31C5A" w:rsidP="00C31C5A">
      <w:pPr>
        <w:pStyle w:val="a6"/>
      </w:pPr>
      <w:r>
        <w:rPr>
          <w:rFonts w:hint="eastAsia"/>
        </w:rPr>
        <w:t>流媒体通道打开后，就可以接收或者发</w:t>
      </w:r>
      <w:r w:rsidR="00B336F8">
        <w:rPr>
          <w:rFonts w:hint="eastAsia"/>
        </w:rPr>
        <w:t>送</w:t>
      </w:r>
      <w:r>
        <w:rPr>
          <w:rFonts w:hint="eastAsia"/>
        </w:rPr>
        <w:t>媒体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了。</w:t>
      </w:r>
    </w:p>
    <w:p w:rsidR="00980D3D" w:rsidRDefault="00BB6935" w:rsidP="00980D3D">
      <w:pPr>
        <w:pStyle w:val="31"/>
      </w:pPr>
      <w:bookmarkStart w:id="48" w:name="_Toc321584416"/>
      <w:proofErr w:type="spellStart"/>
      <w:r w:rsidRPr="0036794F">
        <w:t>DX_NVT_close_media</w:t>
      </w:r>
      <w:bookmarkEnd w:id="48"/>
      <w:proofErr w:type="spellEnd"/>
    </w:p>
    <w:p w:rsidR="00980D3D" w:rsidRDefault="00980D3D" w:rsidP="00980D3D">
      <w:pPr>
        <w:pStyle w:val="42"/>
      </w:pPr>
      <w:r>
        <w:rPr>
          <w:rFonts w:hint="eastAsia"/>
        </w:rPr>
        <w:t>函数原型</w:t>
      </w:r>
    </w:p>
    <w:p w:rsidR="0036794F" w:rsidRDefault="00077AD1" w:rsidP="0036794F">
      <w:pPr>
        <w:pStyle w:val="afa"/>
      </w:pPr>
      <w:r w:rsidRPr="0036794F">
        <w:t xml:space="preserve">int32 </w:t>
      </w:r>
      <w:proofErr w:type="spellStart"/>
      <w:r w:rsidRPr="0036794F">
        <w:t>DX_NVT_close_</w:t>
      </w:r>
      <w:proofErr w:type="gramStart"/>
      <w:r w:rsidRPr="0036794F">
        <w:t>media</w:t>
      </w:r>
      <w:proofErr w:type="spellEnd"/>
      <w:r w:rsidRPr="0036794F">
        <w:t>(</w:t>
      </w:r>
      <w:proofErr w:type="gramEnd"/>
    </w:p>
    <w:p w:rsidR="0036794F" w:rsidRDefault="0036794F" w:rsidP="0036794F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77AD1" w:rsidRPr="0036794F">
        <w:t>DEVICE_Handle</w:t>
      </w:r>
      <w:proofErr w:type="spellEnd"/>
      <w:r w:rsidR="00077AD1" w:rsidRPr="0036794F">
        <w:t xml:space="preserve"> handle, </w:t>
      </w:r>
    </w:p>
    <w:p w:rsidR="0036794F" w:rsidRDefault="0036794F" w:rsidP="0036794F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77AD1" w:rsidRPr="0036794F">
        <w:t xml:space="preserve">MEDIA_TYPE type, int32 </w:t>
      </w:r>
      <w:proofErr w:type="spellStart"/>
      <w:r w:rsidR="00077AD1" w:rsidRPr="0036794F">
        <w:t>chn</w:t>
      </w:r>
      <w:proofErr w:type="spellEnd"/>
      <w:r w:rsidR="00077AD1" w:rsidRPr="0036794F">
        <w:t xml:space="preserve">, </w:t>
      </w:r>
    </w:p>
    <w:p w:rsidR="00077AD1" w:rsidRPr="0036794F" w:rsidRDefault="0036794F" w:rsidP="0036794F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077AD1" w:rsidRPr="0036794F">
        <w:t>int32</w:t>
      </w:r>
      <w:proofErr w:type="gramEnd"/>
      <w:r w:rsidR="00077AD1" w:rsidRPr="0036794F">
        <w:t xml:space="preserve"> dir, int32 protocol);</w:t>
      </w:r>
    </w:p>
    <w:p w:rsidR="00980D3D" w:rsidRDefault="00980D3D" w:rsidP="00980D3D">
      <w:pPr>
        <w:pStyle w:val="42"/>
      </w:pPr>
      <w:r>
        <w:rPr>
          <w:rFonts w:hint="eastAsia"/>
        </w:rPr>
        <w:lastRenderedPageBreak/>
        <w:t>参数</w:t>
      </w:r>
    </w:p>
    <w:p w:rsidR="003E43F3" w:rsidRDefault="003E43F3" w:rsidP="003E43F3">
      <w:pPr>
        <w:pStyle w:val="a1"/>
      </w:pPr>
      <w:r w:rsidRPr="00A85F6D">
        <w:t>handle</w:t>
      </w:r>
      <w:r>
        <w:rPr>
          <w:rFonts w:hint="eastAsia"/>
        </w:rPr>
        <w:t xml:space="preserve"> </w:t>
      </w:r>
      <w:r>
        <w:rPr>
          <w:rFonts w:hint="eastAsia"/>
        </w:rPr>
        <w:t>设备句柄</w:t>
      </w:r>
      <w:r w:rsidR="009B1AB0">
        <w:rPr>
          <w:rFonts w:hint="eastAsia"/>
        </w:rPr>
        <w:t>；</w:t>
      </w:r>
    </w:p>
    <w:p w:rsidR="003E43F3" w:rsidRDefault="003E43F3" w:rsidP="003E43F3">
      <w:pPr>
        <w:pStyle w:val="a1"/>
      </w:pPr>
      <w:r w:rsidRPr="00A85F6D">
        <w:t>type</w:t>
      </w:r>
      <w:r>
        <w:rPr>
          <w:rFonts w:hint="eastAsia"/>
        </w:rPr>
        <w:t xml:space="preserve"> </w:t>
      </w:r>
      <w:r>
        <w:rPr>
          <w:rFonts w:hint="eastAsia"/>
        </w:rPr>
        <w:t>媒体类型，分为视频，音频，串口数据等</w:t>
      </w:r>
      <w:r w:rsidR="009B1AB0">
        <w:rPr>
          <w:rFonts w:hint="eastAsia"/>
        </w:rPr>
        <w:t>；</w:t>
      </w:r>
    </w:p>
    <w:p w:rsidR="003E43F3" w:rsidRDefault="003E43F3" w:rsidP="003E43F3">
      <w:pPr>
        <w:pStyle w:val="a1"/>
      </w:pPr>
      <w:proofErr w:type="spellStart"/>
      <w:r w:rsidRPr="00A85F6D">
        <w:t>chn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媒体通道</w:t>
      </w:r>
      <w:r>
        <w:rPr>
          <w:rFonts w:hint="eastAsia"/>
        </w:rPr>
        <w:t>ID</w:t>
      </w:r>
      <w:r w:rsidR="009B1AB0">
        <w:rPr>
          <w:rFonts w:hint="eastAsia"/>
        </w:rPr>
        <w:t>；</w:t>
      </w:r>
    </w:p>
    <w:p w:rsidR="003E43F3" w:rsidRDefault="003E43F3" w:rsidP="003E43F3">
      <w:pPr>
        <w:pStyle w:val="a1"/>
      </w:pPr>
      <w:r w:rsidRPr="00A85F6D">
        <w:t>dir</w:t>
      </w:r>
      <w:r>
        <w:rPr>
          <w:rFonts w:hint="eastAsia"/>
        </w:rPr>
        <w:t xml:space="preserve"> </w:t>
      </w:r>
      <w:r>
        <w:rPr>
          <w:rFonts w:hint="eastAsia"/>
        </w:rPr>
        <w:t>媒体流传输方向</w:t>
      </w:r>
      <w:r w:rsidR="009B1AB0">
        <w:rPr>
          <w:rFonts w:hint="eastAsia"/>
        </w:rPr>
        <w:t>；</w:t>
      </w:r>
    </w:p>
    <w:p w:rsidR="003E43F3" w:rsidRPr="003E43F3" w:rsidRDefault="003E43F3" w:rsidP="003E43F3">
      <w:pPr>
        <w:pStyle w:val="a1"/>
      </w:pPr>
      <w:r w:rsidRPr="00A85F6D">
        <w:t>protocol</w:t>
      </w:r>
      <w:r>
        <w:rPr>
          <w:rFonts w:hint="eastAsia"/>
        </w:rPr>
        <w:t xml:space="preserve"> </w:t>
      </w:r>
      <w:r>
        <w:rPr>
          <w:rFonts w:hint="eastAsia"/>
        </w:rPr>
        <w:t>媒体流传输协议</w:t>
      </w:r>
      <w:r w:rsidR="009B1AB0">
        <w:rPr>
          <w:rFonts w:hint="eastAsia"/>
        </w:rPr>
        <w:t>。</w:t>
      </w:r>
    </w:p>
    <w:p w:rsidR="00980D3D" w:rsidRDefault="00980D3D" w:rsidP="00980D3D">
      <w:pPr>
        <w:pStyle w:val="42"/>
      </w:pPr>
      <w:r>
        <w:rPr>
          <w:rFonts w:hint="eastAsia"/>
        </w:rPr>
        <w:t>返回值</w:t>
      </w:r>
    </w:p>
    <w:p w:rsidR="00DB795B" w:rsidRDefault="00A20D91" w:rsidP="005C5832">
      <w:pPr>
        <w:pStyle w:val="a1"/>
      </w:pPr>
      <w:r>
        <w:rPr>
          <w:rFonts w:hint="eastAsia"/>
        </w:rPr>
        <w:t>GEN_OK</w:t>
      </w:r>
      <w:r w:rsidR="005C5832">
        <w:rPr>
          <w:rFonts w:hint="eastAsia"/>
        </w:rPr>
        <w:t xml:space="preserve"> </w:t>
      </w:r>
      <w:r w:rsidR="005C5832">
        <w:rPr>
          <w:rFonts w:hint="eastAsia"/>
        </w:rPr>
        <w:t>操作成功</w:t>
      </w:r>
      <w:r w:rsidR="00FC4D09">
        <w:rPr>
          <w:rFonts w:hint="eastAsia"/>
        </w:rPr>
        <w:t>；</w:t>
      </w:r>
    </w:p>
    <w:p w:rsidR="00DB795B" w:rsidRPr="00B555B7" w:rsidRDefault="00DB795B" w:rsidP="005C5832">
      <w:pPr>
        <w:pStyle w:val="a1"/>
      </w:pPr>
      <w:r w:rsidRPr="00B555B7">
        <w:t>GEN_UPPER_LIMIT</w:t>
      </w:r>
      <w:r>
        <w:rPr>
          <w:rFonts w:hint="eastAsia"/>
        </w:rPr>
        <w:t xml:space="preserve"> </w:t>
      </w:r>
      <w:r>
        <w:rPr>
          <w:rFonts w:hint="eastAsia"/>
        </w:rPr>
        <w:t>内部缓冲区已经满</w:t>
      </w:r>
      <w:r w:rsidR="00FC4D09">
        <w:rPr>
          <w:rFonts w:hint="eastAsia"/>
        </w:rPr>
        <w:t>；</w:t>
      </w:r>
    </w:p>
    <w:p w:rsidR="00A20D91" w:rsidRPr="00A20D91" w:rsidRDefault="00DB795B" w:rsidP="005C5832">
      <w:pPr>
        <w:pStyle w:val="a1"/>
      </w:pPr>
      <w:r w:rsidRPr="00B555B7">
        <w:rPr>
          <w:rFonts w:hint="eastAsia"/>
        </w:rPr>
        <w:t>GEN_ERR</w:t>
      </w:r>
      <w:r>
        <w:rPr>
          <w:rFonts w:hint="eastAsia"/>
        </w:rPr>
        <w:t xml:space="preserve"> </w:t>
      </w:r>
      <w:r w:rsidRPr="00B555B7">
        <w:rPr>
          <w:rFonts w:hint="eastAsia"/>
        </w:rPr>
        <w:t>内部错误</w:t>
      </w:r>
      <w:r w:rsidR="00FC4D09">
        <w:rPr>
          <w:rFonts w:hint="eastAsia"/>
        </w:rPr>
        <w:t>。</w:t>
      </w:r>
    </w:p>
    <w:p w:rsidR="00980D3D" w:rsidRDefault="00980D3D" w:rsidP="00980D3D">
      <w:pPr>
        <w:pStyle w:val="42"/>
      </w:pPr>
      <w:r>
        <w:rPr>
          <w:rFonts w:hint="eastAsia"/>
        </w:rPr>
        <w:t>功能</w:t>
      </w:r>
    </w:p>
    <w:p w:rsidR="00525F6A" w:rsidRPr="00525F6A" w:rsidRDefault="00525F6A" w:rsidP="00525F6A">
      <w:pPr>
        <w:pStyle w:val="a6"/>
      </w:pPr>
      <w:r>
        <w:rPr>
          <w:rFonts w:hint="eastAsia"/>
        </w:rPr>
        <w:t>关闭设备流媒体通道</w:t>
      </w:r>
      <w:r w:rsidR="00C22500">
        <w:rPr>
          <w:rFonts w:hint="eastAsia"/>
        </w:rPr>
        <w:t>。</w:t>
      </w:r>
    </w:p>
    <w:p w:rsidR="00980D3D" w:rsidRDefault="00BB6935" w:rsidP="00980D3D">
      <w:pPr>
        <w:pStyle w:val="31"/>
      </w:pPr>
      <w:bookmarkStart w:id="49" w:name="_Toc321584417"/>
      <w:proofErr w:type="spellStart"/>
      <w:r w:rsidRPr="002A4631">
        <w:t>DX_NVT_set_media_receive_buf</w:t>
      </w:r>
      <w:bookmarkEnd w:id="49"/>
      <w:proofErr w:type="spellEnd"/>
    </w:p>
    <w:p w:rsidR="00980D3D" w:rsidRDefault="00980D3D" w:rsidP="00980D3D">
      <w:pPr>
        <w:pStyle w:val="42"/>
      </w:pPr>
      <w:r>
        <w:rPr>
          <w:rFonts w:hint="eastAsia"/>
        </w:rPr>
        <w:t>函数原型</w:t>
      </w:r>
    </w:p>
    <w:p w:rsidR="002A4631" w:rsidRDefault="00077AD1" w:rsidP="002A4631">
      <w:pPr>
        <w:pStyle w:val="afa"/>
      </w:pPr>
      <w:r w:rsidRPr="002A4631">
        <w:t xml:space="preserve">int32 </w:t>
      </w:r>
      <w:proofErr w:type="spellStart"/>
      <w:r w:rsidRPr="002A4631">
        <w:t>DX_NVT_set_media_receive_</w:t>
      </w:r>
      <w:proofErr w:type="gramStart"/>
      <w:r w:rsidRPr="002A4631">
        <w:t>buf</w:t>
      </w:r>
      <w:proofErr w:type="spellEnd"/>
      <w:r w:rsidRPr="002A4631">
        <w:t>(</w:t>
      </w:r>
      <w:proofErr w:type="gramEnd"/>
    </w:p>
    <w:p w:rsidR="002A4631" w:rsidRDefault="002A4631" w:rsidP="002A4631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77AD1" w:rsidRPr="002A4631">
        <w:t>DEVICE_Handle</w:t>
      </w:r>
      <w:proofErr w:type="spellEnd"/>
      <w:r w:rsidR="00077AD1" w:rsidRPr="002A4631">
        <w:t xml:space="preserve"> handle, </w:t>
      </w:r>
    </w:p>
    <w:p w:rsidR="002A4631" w:rsidRDefault="002A4631" w:rsidP="002A4631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77AD1" w:rsidRPr="002A4631">
        <w:t xml:space="preserve">MEDIA_TYPE type, int32 </w:t>
      </w:r>
      <w:proofErr w:type="spellStart"/>
      <w:r w:rsidR="00077AD1" w:rsidRPr="002A4631">
        <w:t>chn</w:t>
      </w:r>
      <w:proofErr w:type="spellEnd"/>
      <w:r w:rsidR="00077AD1" w:rsidRPr="002A4631">
        <w:t xml:space="preserve">, </w:t>
      </w:r>
    </w:p>
    <w:p w:rsidR="00077AD1" w:rsidRPr="002A4631" w:rsidRDefault="002A4631" w:rsidP="002A4631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77AD1" w:rsidRPr="002A4631">
        <w:t>int8 *</w:t>
      </w:r>
      <w:proofErr w:type="spellStart"/>
      <w:r w:rsidR="00077AD1" w:rsidRPr="002A4631">
        <w:t>buf</w:t>
      </w:r>
      <w:proofErr w:type="spellEnd"/>
      <w:r w:rsidR="00077AD1" w:rsidRPr="002A4631">
        <w:t xml:space="preserve">, int32 </w:t>
      </w:r>
      <w:proofErr w:type="spellStart"/>
      <w:r w:rsidR="00077AD1" w:rsidRPr="002A4631">
        <w:t>buf_len</w:t>
      </w:r>
      <w:proofErr w:type="spellEnd"/>
      <w:r w:rsidR="00077AD1" w:rsidRPr="002A4631">
        <w:t>);</w:t>
      </w:r>
    </w:p>
    <w:p w:rsidR="00980D3D" w:rsidRDefault="00980D3D" w:rsidP="00980D3D">
      <w:pPr>
        <w:pStyle w:val="42"/>
      </w:pPr>
      <w:r>
        <w:rPr>
          <w:rFonts w:hint="eastAsia"/>
        </w:rPr>
        <w:t>参数</w:t>
      </w:r>
    </w:p>
    <w:p w:rsidR="003E43F3" w:rsidRDefault="003E43F3" w:rsidP="003E43F3">
      <w:pPr>
        <w:pStyle w:val="a1"/>
      </w:pPr>
      <w:r w:rsidRPr="00A85F6D">
        <w:t>handle</w:t>
      </w:r>
      <w:r>
        <w:rPr>
          <w:rFonts w:hint="eastAsia"/>
        </w:rPr>
        <w:t xml:space="preserve"> </w:t>
      </w:r>
      <w:r>
        <w:rPr>
          <w:rFonts w:hint="eastAsia"/>
        </w:rPr>
        <w:t>设备句柄</w:t>
      </w:r>
      <w:r w:rsidR="009B1AB0">
        <w:rPr>
          <w:rFonts w:hint="eastAsia"/>
        </w:rPr>
        <w:t>；</w:t>
      </w:r>
    </w:p>
    <w:p w:rsidR="003E43F3" w:rsidRDefault="003E43F3" w:rsidP="003E43F3">
      <w:pPr>
        <w:pStyle w:val="a1"/>
      </w:pPr>
      <w:r w:rsidRPr="00A85F6D">
        <w:t>type</w:t>
      </w:r>
      <w:r>
        <w:rPr>
          <w:rFonts w:hint="eastAsia"/>
        </w:rPr>
        <w:t xml:space="preserve"> </w:t>
      </w:r>
      <w:r>
        <w:rPr>
          <w:rFonts w:hint="eastAsia"/>
        </w:rPr>
        <w:t>媒体类型，分为视频，音频，串口数据等</w:t>
      </w:r>
      <w:r w:rsidR="009B1AB0">
        <w:rPr>
          <w:rFonts w:hint="eastAsia"/>
        </w:rPr>
        <w:t>；</w:t>
      </w:r>
    </w:p>
    <w:p w:rsidR="003E43F3" w:rsidRDefault="003E43F3" w:rsidP="003E43F3">
      <w:pPr>
        <w:pStyle w:val="a1"/>
      </w:pPr>
      <w:proofErr w:type="spellStart"/>
      <w:r w:rsidRPr="00A85F6D">
        <w:t>chn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媒体通道</w:t>
      </w:r>
      <w:r>
        <w:rPr>
          <w:rFonts w:hint="eastAsia"/>
        </w:rPr>
        <w:t>ID</w:t>
      </w:r>
      <w:r w:rsidR="009B1AB0">
        <w:rPr>
          <w:rFonts w:hint="eastAsia"/>
        </w:rPr>
        <w:t>；</w:t>
      </w:r>
    </w:p>
    <w:p w:rsidR="003E43F3" w:rsidRDefault="00C22500" w:rsidP="003E43F3">
      <w:pPr>
        <w:pStyle w:val="a1"/>
      </w:pP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接收媒体数据的缓冲区</w:t>
      </w:r>
      <w:r w:rsidR="009B1AB0">
        <w:rPr>
          <w:rFonts w:hint="eastAsia"/>
        </w:rPr>
        <w:t>；</w:t>
      </w:r>
    </w:p>
    <w:p w:rsidR="003E43F3" w:rsidRPr="003E43F3" w:rsidRDefault="00C22500" w:rsidP="003E43F3">
      <w:pPr>
        <w:pStyle w:val="a1"/>
      </w:pPr>
      <w:proofErr w:type="spellStart"/>
      <w:r>
        <w:rPr>
          <w:rFonts w:hint="eastAsia"/>
        </w:rPr>
        <w:t>buf_len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接收缓冲区长度</w:t>
      </w:r>
      <w:r w:rsidR="009B1AB0">
        <w:rPr>
          <w:rFonts w:hint="eastAsia"/>
        </w:rPr>
        <w:t>。</w:t>
      </w:r>
    </w:p>
    <w:p w:rsidR="00980D3D" w:rsidRDefault="00980D3D" w:rsidP="00980D3D">
      <w:pPr>
        <w:pStyle w:val="42"/>
      </w:pPr>
      <w:r>
        <w:rPr>
          <w:rFonts w:hint="eastAsia"/>
        </w:rPr>
        <w:lastRenderedPageBreak/>
        <w:t>返回值</w:t>
      </w:r>
    </w:p>
    <w:p w:rsidR="004D3148" w:rsidRDefault="004D3148" w:rsidP="005925DC">
      <w:pPr>
        <w:pStyle w:val="a1"/>
      </w:pPr>
      <w:r>
        <w:rPr>
          <w:rFonts w:hint="eastAsia"/>
        </w:rPr>
        <w:t>GEN_OK</w:t>
      </w:r>
      <w:r w:rsidR="005925DC">
        <w:rPr>
          <w:rFonts w:hint="eastAsia"/>
        </w:rPr>
        <w:t xml:space="preserve"> </w:t>
      </w:r>
      <w:r w:rsidR="005925DC">
        <w:rPr>
          <w:rFonts w:hint="eastAsia"/>
        </w:rPr>
        <w:t>操作成功</w:t>
      </w:r>
      <w:r w:rsidR="00FC4D09">
        <w:rPr>
          <w:rFonts w:hint="eastAsia"/>
        </w:rPr>
        <w:t>；</w:t>
      </w:r>
    </w:p>
    <w:p w:rsidR="00DB795B" w:rsidRPr="00B555B7" w:rsidRDefault="00ED4168" w:rsidP="005925DC">
      <w:pPr>
        <w:pStyle w:val="a1"/>
      </w:pPr>
      <w:r w:rsidRPr="00ED4168">
        <w:t>GEN_INVALID_PARAM</w:t>
      </w:r>
      <w:r w:rsidR="00DB795B" w:rsidRPr="00ED4168">
        <w:rPr>
          <w:rFonts w:hint="eastAsia"/>
        </w:rPr>
        <w:t xml:space="preserve"> </w:t>
      </w:r>
      <w:r>
        <w:rPr>
          <w:rFonts w:hint="eastAsia"/>
        </w:rPr>
        <w:t>参数无效</w:t>
      </w:r>
      <w:r w:rsidR="00FC4D09">
        <w:rPr>
          <w:rFonts w:hint="eastAsia"/>
        </w:rPr>
        <w:t>；</w:t>
      </w:r>
    </w:p>
    <w:p w:rsidR="00DB795B" w:rsidRPr="004D3148" w:rsidRDefault="00DB795B" w:rsidP="005925DC">
      <w:pPr>
        <w:pStyle w:val="a1"/>
      </w:pPr>
      <w:r w:rsidRPr="00B555B7">
        <w:rPr>
          <w:rFonts w:hint="eastAsia"/>
        </w:rPr>
        <w:t>GEN_ERR</w:t>
      </w:r>
      <w:r>
        <w:rPr>
          <w:rFonts w:hint="eastAsia"/>
        </w:rPr>
        <w:t xml:space="preserve"> </w:t>
      </w:r>
      <w:r w:rsidRPr="00B555B7">
        <w:rPr>
          <w:rFonts w:hint="eastAsia"/>
        </w:rPr>
        <w:t>内部错误</w:t>
      </w:r>
      <w:r w:rsidR="00FC4D09">
        <w:rPr>
          <w:rFonts w:hint="eastAsia"/>
        </w:rPr>
        <w:t>。</w:t>
      </w:r>
    </w:p>
    <w:p w:rsidR="00980D3D" w:rsidRDefault="00980D3D" w:rsidP="00980D3D">
      <w:pPr>
        <w:pStyle w:val="42"/>
      </w:pPr>
      <w:r>
        <w:rPr>
          <w:rFonts w:hint="eastAsia"/>
        </w:rPr>
        <w:t>功能</w:t>
      </w:r>
    </w:p>
    <w:p w:rsidR="004F7200" w:rsidRDefault="004F7200" w:rsidP="004F7200">
      <w:pPr>
        <w:pStyle w:val="a6"/>
      </w:pPr>
      <w:r>
        <w:rPr>
          <w:rFonts w:hint="eastAsia"/>
        </w:rPr>
        <w:t>设置媒体数据接收缓冲区。</w:t>
      </w:r>
    </w:p>
    <w:p w:rsidR="00416E61" w:rsidRDefault="00416E61" w:rsidP="00416E61">
      <w:pPr>
        <w:pStyle w:val="42"/>
      </w:pPr>
      <w:r>
        <w:rPr>
          <w:rFonts w:hint="eastAsia"/>
        </w:rPr>
        <w:t>备注</w:t>
      </w:r>
    </w:p>
    <w:p w:rsidR="00416E61" w:rsidRPr="00416E61" w:rsidRDefault="00622B7E" w:rsidP="00416E61">
      <w:pPr>
        <w:pStyle w:val="a6"/>
      </w:pPr>
      <w:r>
        <w:rPr>
          <w:rFonts w:hint="eastAsia"/>
        </w:rPr>
        <w:t>调用</w:t>
      </w:r>
      <w:proofErr w:type="spellStart"/>
      <w:r w:rsidRPr="00A85F6D">
        <w:t>DX_NVT_open_media</w:t>
      </w:r>
      <w:proofErr w:type="spellEnd"/>
      <w:r>
        <w:rPr>
          <w:rFonts w:hint="eastAsia"/>
        </w:rPr>
        <w:t>成功后，</w:t>
      </w:r>
      <w:r w:rsidR="00416E61">
        <w:rPr>
          <w:rFonts w:hint="eastAsia"/>
        </w:rPr>
        <w:t>接收媒体数据之前</w:t>
      </w:r>
      <w:r>
        <w:rPr>
          <w:rFonts w:hint="eastAsia"/>
        </w:rPr>
        <w:t>，</w:t>
      </w:r>
      <w:r w:rsidR="00416E61">
        <w:rPr>
          <w:rFonts w:hint="eastAsia"/>
        </w:rPr>
        <w:t>先要设置接收缓冲区，该缓冲区由上层传入到</w:t>
      </w:r>
      <w:r w:rsidR="00416E61">
        <w:rPr>
          <w:rFonts w:hint="eastAsia"/>
        </w:rPr>
        <w:t>SDK</w:t>
      </w:r>
      <w:r w:rsidR="00416E61">
        <w:rPr>
          <w:rFonts w:hint="eastAsia"/>
        </w:rPr>
        <w:t>内部，当数据达到时，</w:t>
      </w:r>
      <w:r>
        <w:rPr>
          <w:rFonts w:hint="eastAsia"/>
        </w:rPr>
        <w:t>SDK</w:t>
      </w:r>
      <w:r w:rsidR="00416E61">
        <w:rPr>
          <w:rFonts w:hint="eastAsia"/>
        </w:rPr>
        <w:t>将数据写入缓冲区，同时执行数据到</w:t>
      </w:r>
      <w:r w:rsidR="00D720B3">
        <w:rPr>
          <w:rFonts w:hint="eastAsia"/>
        </w:rPr>
        <w:t>达</w:t>
      </w:r>
      <w:r w:rsidR="00416E61">
        <w:rPr>
          <w:rFonts w:hint="eastAsia"/>
        </w:rPr>
        <w:t>回调，</w:t>
      </w:r>
      <w:r>
        <w:rPr>
          <w:rFonts w:hint="eastAsia"/>
        </w:rPr>
        <w:t>在数据到达回调中</w:t>
      </w:r>
      <w:r w:rsidR="002D2AA4">
        <w:rPr>
          <w:rFonts w:hint="eastAsia"/>
        </w:rPr>
        <w:t>上层</w:t>
      </w:r>
      <w:r w:rsidR="00416E61">
        <w:rPr>
          <w:rFonts w:hint="eastAsia"/>
        </w:rPr>
        <w:t>将缓冲区移走，同时再设置一个新的缓冲区</w:t>
      </w:r>
      <w:r w:rsidR="002D2AA4">
        <w:rPr>
          <w:rFonts w:hint="eastAsia"/>
        </w:rPr>
        <w:t>（如果数据</w:t>
      </w:r>
      <w:r>
        <w:rPr>
          <w:rFonts w:hint="eastAsia"/>
        </w:rPr>
        <w:t>很快</w:t>
      </w:r>
      <w:r w:rsidR="002D2AA4">
        <w:rPr>
          <w:rFonts w:hint="eastAsia"/>
        </w:rPr>
        <w:t>处理完毕，也可以设置与前一个相同的缓冲区，但这样效率比较低）</w:t>
      </w:r>
      <w:r w:rsidR="00416E61">
        <w:rPr>
          <w:rFonts w:hint="eastAsia"/>
        </w:rPr>
        <w:t>，以开启下一次媒体数据接收。</w:t>
      </w:r>
    </w:p>
    <w:p w:rsidR="00980D3D" w:rsidRDefault="00BB6935" w:rsidP="00980D3D">
      <w:pPr>
        <w:pStyle w:val="31"/>
      </w:pPr>
      <w:bookmarkStart w:id="50" w:name="_Toc321584418"/>
      <w:proofErr w:type="spellStart"/>
      <w:r w:rsidRPr="00370AE3">
        <w:t>DX_NVT_send_media</w:t>
      </w:r>
      <w:bookmarkEnd w:id="50"/>
      <w:proofErr w:type="spellEnd"/>
    </w:p>
    <w:p w:rsidR="00980D3D" w:rsidRDefault="00980D3D" w:rsidP="00980D3D">
      <w:pPr>
        <w:pStyle w:val="42"/>
      </w:pPr>
      <w:r>
        <w:rPr>
          <w:rFonts w:hint="eastAsia"/>
        </w:rPr>
        <w:t>函数原型</w:t>
      </w:r>
    </w:p>
    <w:p w:rsidR="00370AE3" w:rsidRDefault="00077AD1" w:rsidP="00370AE3">
      <w:pPr>
        <w:pStyle w:val="afa"/>
      </w:pPr>
      <w:r w:rsidRPr="00370AE3">
        <w:t xml:space="preserve">int32 </w:t>
      </w:r>
      <w:proofErr w:type="spellStart"/>
      <w:r w:rsidRPr="00370AE3">
        <w:t>DX_NVT_send_</w:t>
      </w:r>
      <w:proofErr w:type="gramStart"/>
      <w:r w:rsidRPr="00370AE3">
        <w:t>media</w:t>
      </w:r>
      <w:proofErr w:type="spellEnd"/>
      <w:r w:rsidRPr="00370AE3">
        <w:t>(</w:t>
      </w:r>
      <w:proofErr w:type="gramEnd"/>
    </w:p>
    <w:p w:rsidR="00370AE3" w:rsidRDefault="00370AE3" w:rsidP="00370AE3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77AD1" w:rsidRPr="00370AE3">
        <w:t>DEVICE_Handle</w:t>
      </w:r>
      <w:proofErr w:type="spellEnd"/>
      <w:r w:rsidR="00077AD1" w:rsidRPr="00370AE3">
        <w:t xml:space="preserve"> handle, </w:t>
      </w:r>
    </w:p>
    <w:p w:rsidR="00370AE3" w:rsidRDefault="00370AE3" w:rsidP="00370AE3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77AD1" w:rsidRPr="00370AE3">
        <w:t xml:space="preserve">MEDIA_TYPE type, int32 </w:t>
      </w:r>
      <w:proofErr w:type="spellStart"/>
      <w:r w:rsidR="00077AD1" w:rsidRPr="00370AE3">
        <w:t>chn</w:t>
      </w:r>
      <w:proofErr w:type="spellEnd"/>
      <w:r w:rsidR="00077AD1" w:rsidRPr="00370AE3">
        <w:t xml:space="preserve">, </w:t>
      </w:r>
    </w:p>
    <w:p w:rsidR="00077AD1" w:rsidRPr="00370AE3" w:rsidRDefault="00370AE3" w:rsidP="00370AE3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77AD1" w:rsidRPr="00370AE3">
        <w:t>int8 *</w:t>
      </w:r>
      <w:proofErr w:type="spellStart"/>
      <w:r w:rsidR="00077AD1" w:rsidRPr="00370AE3">
        <w:t>buf</w:t>
      </w:r>
      <w:proofErr w:type="spellEnd"/>
      <w:r w:rsidR="00077AD1" w:rsidRPr="00370AE3">
        <w:t xml:space="preserve">, int32 </w:t>
      </w:r>
      <w:proofErr w:type="spellStart"/>
      <w:r w:rsidR="00077AD1" w:rsidRPr="00370AE3">
        <w:t>len</w:t>
      </w:r>
      <w:proofErr w:type="spellEnd"/>
      <w:r w:rsidR="00077AD1" w:rsidRPr="00370AE3">
        <w:t>);</w:t>
      </w:r>
    </w:p>
    <w:p w:rsidR="00980D3D" w:rsidRDefault="00980D3D" w:rsidP="00980D3D">
      <w:pPr>
        <w:pStyle w:val="42"/>
      </w:pPr>
      <w:r>
        <w:rPr>
          <w:rFonts w:hint="eastAsia"/>
        </w:rPr>
        <w:t>参数</w:t>
      </w:r>
    </w:p>
    <w:p w:rsidR="003E43F3" w:rsidRDefault="003E43F3" w:rsidP="003E43F3">
      <w:pPr>
        <w:pStyle w:val="a1"/>
      </w:pPr>
      <w:r w:rsidRPr="00A85F6D">
        <w:t>handle</w:t>
      </w:r>
      <w:r>
        <w:rPr>
          <w:rFonts w:hint="eastAsia"/>
        </w:rPr>
        <w:t xml:space="preserve"> </w:t>
      </w:r>
      <w:r>
        <w:rPr>
          <w:rFonts w:hint="eastAsia"/>
        </w:rPr>
        <w:t>设备句柄</w:t>
      </w:r>
      <w:r w:rsidR="008F1FB9">
        <w:rPr>
          <w:rFonts w:hint="eastAsia"/>
        </w:rPr>
        <w:t>；</w:t>
      </w:r>
    </w:p>
    <w:p w:rsidR="003E43F3" w:rsidRDefault="003E43F3" w:rsidP="003E43F3">
      <w:pPr>
        <w:pStyle w:val="a1"/>
      </w:pPr>
      <w:r w:rsidRPr="00A85F6D">
        <w:t>type</w:t>
      </w:r>
      <w:r>
        <w:rPr>
          <w:rFonts w:hint="eastAsia"/>
        </w:rPr>
        <w:t xml:space="preserve"> </w:t>
      </w:r>
      <w:r>
        <w:rPr>
          <w:rFonts w:hint="eastAsia"/>
        </w:rPr>
        <w:t>媒体类型，分为视频，音频，串口数据等</w:t>
      </w:r>
      <w:r w:rsidR="008F1FB9">
        <w:rPr>
          <w:rFonts w:hint="eastAsia"/>
        </w:rPr>
        <w:t>；</w:t>
      </w:r>
    </w:p>
    <w:p w:rsidR="003E43F3" w:rsidRDefault="003E43F3" w:rsidP="003E43F3">
      <w:pPr>
        <w:pStyle w:val="a1"/>
      </w:pPr>
      <w:proofErr w:type="spellStart"/>
      <w:r w:rsidRPr="00A85F6D">
        <w:t>chn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媒体通道</w:t>
      </w:r>
      <w:r>
        <w:rPr>
          <w:rFonts w:hint="eastAsia"/>
        </w:rPr>
        <w:t>ID</w:t>
      </w:r>
      <w:r w:rsidR="008F1FB9">
        <w:rPr>
          <w:rFonts w:hint="eastAsia"/>
        </w:rPr>
        <w:t>；</w:t>
      </w:r>
    </w:p>
    <w:p w:rsidR="00D92520" w:rsidRDefault="00D92520" w:rsidP="00D92520">
      <w:pPr>
        <w:pStyle w:val="a1"/>
      </w:pP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</w:t>
      </w:r>
      <w:r w:rsidR="00696805">
        <w:rPr>
          <w:rFonts w:hint="eastAsia"/>
        </w:rPr>
        <w:t>待发送的</w:t>
      </w:r>
      <w:r>
        <w:rPr>
          <w:rFonts w:hint="eastAsia"/>
        </w:rPr>
        <w:t>媒体数据缓冲区</w:t>
      </w:r>
      <w:r w:rsidR="008F1FB9">
        <w:rPr>
          <w:rFonts w:hint="eastAsia"/>
        </w:rPr>
        <w:t>；</w:t>
      </w:r>
    </w:p>
    <w:p w:rsidR="00D92520" w:rsidRPr="003E43F3" w:rsidRDefault="00D92520" w:rsidP="00D92520">
      <w:pPr>
        <w:pStyle w:val="a1"/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</w:t>
      </w:r>
      <w:r w:rsidR="00696805">
        <w:rPr>
          <w:rFonts w:hint="eastAsia"/>
        </w:rPr>
        <w:t>数据长度</w:t>
      </w:r>
      <w:r w:rsidR="008F1FB9">
        <w:rPr>
          <w:rFonts w:hint="eastAsia"/>
        </w:rPr>
        <w:t>。</w:t>
      </w:r>
    </w:p>
    <w:p w:rsidR="00980D3D" w:rsidRDefault="00980D3D" w:rsidP="00980D3D">
      <w:pPr>
        <w:pStyle w:val="42"/>
      </w:pPr>
      <w:r>
        <w:rPr>
          <w:rFonts w:hint="eastAsia"/>
        </w:rPr>
        <w:lastRenderedPageBreak/>
        <w:t>返回值</w:t>
      </w:r>
    </w:p>
    <w:p w:rsidR="008B0684" w:rsidRDefault="008B0684" w:rsidP="00A14B52">
      <w:pPr>
        <w:pStyle w:val="a1"/>
      </w:pPr>
      <w:r>
        <w:rPr>
          <w:rFonts w:hint="eastAsia"/>
        </w:rPr>
        <w:t xml:space="preserve">&gt; 0 </w:t>
      </w:r>
      <w:r>
        <w:rPr>
          <w:rFonts w:hint="eastAsia"/>
        </w:rPr>
        <w:t>操作成功，返回值为成功发送的数据长度</w:t>
      </w:r>
      <w:r w:rsidR="008F1FB9">
        <w:rPr>
          <w:rFonts w:hint="eastAsia"/>
        </w:rPr>
        <w:t>；</w:t>
      </w:r>
    </w:p>
    <w:p w:rsidR="004D3148" w:rsidRDefault="008B0684" w:rsidP="00A14B52">
      <w:pPr>
        <w:pStyle w:val="a1"/>
      </w:pPr>
      <w:r>
        <w:rPr>
          <w:rFonts w:hint="eastAsia"/>
        </w:rPr>
        <w:t xml:space="preserve">=0 </w:t>
      </w:r>
      <w:r>
        <w:rPr>
          <w:rFonts w:hint="eastAsia"/>
        </w:rPr>
        <w:t>网络繁忙，可以稍后再发</w:t>
      </w:r>
      <w:r w:rsidR="008F1FB9">
        <w:rPr>
          <w:rFonts w:hint="eastAsia"/>
        </w:rPr>
        <w:t>；</w:t>
      </w:r>
    </w:p>
    <w:p w:rsidR="00895812" w:rsidRPr="00B555B7" w:rsidRDefault="00895812" w:rsidP="00A14B52">
      <w:pPr>
        <w:pStyle w:val="a1"/>
      </w:pPr>
      <w:r w:rsidRPr="00ED4168">
        <w:t>GEN_INVALID_PARAM</w:t>
      </w:r>
      <w:r w:rsidRPr="00ED4168">
        <w:rPr>
          <w:rFonts w:hint="eastAsia"/>
        </w:rPr>
        <w:t xml:space="preserve"> </w:t>
      </w:r>
      <w:r>
        <w:rPr>
          <w:rFonts w:hint="eastAsia"/>
        </w:rPr>
        <w:t>参数无效</w:t>
      </w:r>
      <w:r w:rsidR="008F1FB9">
        <w:rPr>
          <w:rFonts w:hint="eastAsia"/>
        </w:rPr>
        <w:t>；</w:t>
      </w:r>
    </w:p>
    <w:p w:rsidR="00895812" w:rsidRDefault="00895812" w:rsidP="00A14B52">
      <w:pPr>
        <w:pStyle w:val="a1"/>
      </w:pPr>
      <w:r w:rsidRPr="00B555B7">
        <w:rPr>
          <w:rFonts w:hint="eastAsia"/>
        </w:rPr>
        <w:t>GEN_ERR</w:t>
      </w:r>
      <w:r>
        <w:rPr>
          <w:rFonts w:hint="eastAsia"/>
        </w:rPr>
        <w:t xml:space="preserve"> </w:t>
      </w:r>
      <w:r w:rsidRPr="00B555B7">
        <w:rPr>
          <w:rFonts w:hint="eastAsia"/>
        </w:rPr>
        <w:t>内部错误</w:t>
      </w:r>
      <w:r w:rsidR="008F1FB9">
        <w:rPr>
          <w:rFonts w:hint="eastAsia"/>
        </w:rPr>
        <w:t>。</w:t>
      </w:r>
    </w:p>
    <w:p w:rsidR="00831DFB" w:rsidRDefault="00831DFB" w:rsidP="00831DFB">
      <w:pPr>
        <w:pStyle w:val="42"/>
      </w:pPr>
      <w:r>
        <w:rPr>
          <w:rFonts w:hint="eastAsia"/>
        </w:rPr>
        <w:t>功能</w:t>
      </w:r>
    </w:p>
    <w:p w:rsidR="00831DFB" w:rsidRPr="00831DFB" w:rsidRDefault="00831DFB" w:rsidP="00831DFB">
      <w:pPr>
        <w:pStyle w:val="a6"/>
      </w:pPr>
      <w:r>
        <w:rPr>
          <w:rFonts w:hint="eastAsia"/>
        </w:rPr>
        <w:t>发送媒体流数据。</w:t>
      </w:r>
    </w:p>
    <w:p w:rsidR="00A14B52" w:rsidRDefault="00A14B52" w:rsidP="00A14B52">
      <w:pPr>
        <w:pStyle w:val="42"/>
      </w:pPr>
      <w:r>
        <w:rPr>
          <w:rFonts w:hint="eastAsia"/>
        </w:rPr>
        <w:t>备注</w:t>
      </w:r>
    </w:p>
    <w:p w:rsidR="00FF28DE" w:rsidRPr="00980D3D" w:rsidRDefault="008B0684" w:rsidP="00831DFB">
      <w:pPr>
        <w:pStyle w:val="a6"/>
      </w:pPr>
      <w:r>
        <w:rPr>
          <w:rFonts w:hint="eastAsia"/>
        </w:rPr>
        <w:t>该函数</w:t>
      </w:r>
      <w:r w:rsidR="00CF22AA">
        <w:rPr>
          <w:rFonts w:hint="eastAsia"/>
        </w:rPr>
        <w:t>调用</w:t>
      </w:r>
      <w:r>
        <w:rPr>
          <w:rFonts w:hint="eastAsia"/>
        </w:rPr>
        <w:t>为同步非</w:t>
      </w:r>
      <w:r w:rsidR="008F1FB9">
        <w:rPr>
          <w:rFonts w:hint="eastAsia"/>
        </w:rPr>
        <w:t>阻塞方式。</w:t>
      </w:r>
    </w:p>
    <w:p w:rsidR="00BA531D" w:rsidRDefault="00BA531D" w:rsidP="00BA531D">
      <w:pPr>
        <w:pStyle w:val="21"/>
      </w:pPr>
      <w:bookmarkStart w:id="51" w:name="_Toc321584419"/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 w:rsidR="008013B3">
        <w:rPr>
          <w:rFonts w:hint="eastAsia"/>
        </w:rPr>
        <w:t>定义</w:t>
      </w:r>
      <w:bookmarkEnd w:id="51"/>
    </w:p>
    <w:p w:rsidR="00FF28DE" w:rsidRDefault="00712C60" w:rsidP="00FF28DE">
      <w:pPr>
        <w:pStyle w:val="31"/>
      </w:pPr>
      <w:bookmarkStart w:id="52" w:name="_Toc321584420"/>
      <w:proofErr w:type="spellStart"/>
      <w:r w:rsidRPr="00712C60">
        <w:t>DX_NVT_CB_device_create</w:t>
      </w:r>
      <w:bookmarkEnd w:id="52"/>
      <w:proofErr w:type="spellEnd"/>
    </w:p>
    <w:p w:rsidR="00FF28DE" w:rsidRDefault="00176731" w:rsidP="00FF28DE">
      <w:pPr>
        <w:pStyle w:val="42"/>
      </w:pPr>
      <w:r>
        <w:rPr>
          <w:rFonts w:hint="eastAsia"/>
        </w:rPr>
        <w:t>函数定义</w:t>
      </w:r>
    </w:p>
    <w:p w:rsidR="003F7C5F" w:rsidRDefault="001061E7" w:rsidP="00712C60">
      <w:pPr>
        <w:pStyle w:val="afa"/>
      </w:pPr>
      <w:proofErr w:type="spellStart"/>
      <w:proofErr w:type="gramStart"/>
      <w:r w:rsidRPr="00712C60">
        <w:t>typedef</w:t>
      </w:r>
      <w:proofErr w:type="spellEnd"/>
      <w:proofErr w:type="gramEnd"/>
      <w:r w:rsidRPr="00712C60">
        <w:t xml:space="preserve"> void (* </w:t>
      </w:r>
      <w:proofErr w:type="spellStart"/>
      <w:r w:rsidRPr="00712C60">
        <w:t>DX_NVT_CB_device_create</w:t>
      </w:r>
      <w:proofErr w:type="spellEnd"/>
      <w:r w:rsidRPr="00712C60">
        <w:t>)(</w:t>
      </w:r>
    </w:p>
    <w:p w:rsidR="003F7C5F" w:rsidRDefault="003F7C5F" w:rsidP="00712C60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1061E7" w:rsidRPr="00712C60">
        <w:t>DEVICE_Handle</w:t>
      </w:r>
      <w:proofErr w:type="spellEnd"/>
      <w:r w:rsidR="001061E7" w:rsidRPr="00712C60">
        <w:t xml:space="preserve"> handle, </w:t>
      </w:r>
    </w:p>
    <w:p w:rsidR="00B81D8F" w:rsidRDefault="00B81D8F" w:rsidP="00712C60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B81D8F">
        <w:t>void</w:t>
      </w:r>
      <w:proofErr w:type="gramEnd"/>
      <w:r w:rsidRPr="00B81D8F">
        <w:t xml:space="preserve"> *context</w:t>
      </w:r>
      <w:r>
        <w:rPr>
          <w:rFonts w:hint="eastAsia"/>
        </w:rPr>
        <w:t>,</w:t>
      </w:r>
    </w:p>
    <w:p w:rsidR="003F7C5F" w:rsidRDefault="003F7C5F" w:rsidP="00712C60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061E7" w:rsidRPr="00712C60">
        <w:t>int8 *</w:t>
      </w:r>
      <w:proofErr w:type="spellStart"/>
      <w:r w:rsidR="001061E7" w:rsidRPr="00712C60">
        <w:t>ip</w:t>
      </w:r>
      <w:proofErr w:type="spellEnd"/>
      <w:r w:rsidR="001061E7" w:rsidRPr="00712C60">
        <w:t>, int32 port,</w:t>
      </w:r>
    </w:p>
    <w:p w:rsidR="001061E7" w:rsidRPr="00712C60" w:rsidRDefault="003F7C5F" w:rsidP="00712C60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061E7" w:rsidRPr="00712C60">
        <w:t>DEVICE_CREATE_MODE mode);</w:t>
      </w:r>
    </w:p>
    <w:p w:rsidR="00FF28DE" w:rsidRDefault="00FF28DE" w:rsidP="00FF28DE">
      <w:pPr>
        <w:pStyle w:val="42"/>
      </w:pPr>
      <w:r>
        <w:rPr>
          <w:rFonts w:hint="eastAsia"/>
        </w:rPr>
        <w:t>参数</w:t>
      </w:r>
    </w:p>
    <w:p w:rsidR="00C20762" w:rsidRDefault="00C20762" w:rsidP="00C20762">
      <w:pPr>
        <w:pStyle w:val="a1"/>
      </w:pPr>
      <w:r w:rsidRPr="00712C60">
        <w:t>handle</w:t>
      </w:r>
      <w:r>
        <w:rPr>
          <w:rFonts w:hint="eastAsia"/>
        </w:rPr>
        <w:t xml:space="preserve"> </w:t>
      </w:r>
      <w:r w:rsidR="00B77AB5">
        <w:rPr>
          <w:rFonts w:hint="eastAsia"/>
        </w:rPr>
        <w:t>设备创建成功则</w:t>
      </w:r>
      <w:r>
        <w:rPr>
          <w:rFonts w:hint="eastAsia"/>
        </w:rPr>
        <w:t>为有效的设备句柄，创建失败</w:t>
      </w:r>
      <w:r w:rsidR="00B77AB5">
        <w:rPr>
          <w:rFonts w:hint="eastAsia"/>
        </w:rPr>
        <w:t>则</w:t>
      </w:r>
      <w:r>
        <w:rPr>
          <w:rFonts w:hint="eastAsia"/>
        </w:rPr>
        <w:t>为</w:t>
      </w:r>
      <w:r>
        <w:rPr>
          <w:rFonts w:hint="eastAsia"/>
        </w:rPr>
        <w:t>NULL</w:t>
      </w:r>
      <w:r w:rsidR="00515B31">
        <w:rPr>
          <w:rFonts w:hint="eastAsia"/>
        </w:rPr>
        <w:t>；</w:t>
      </w:r>
    </w:p>
    <w:p w:rsidR="000568F4" w:rsidRDefault="000568F4" w:rsidP="00C20762">
      <w:pPr>
        <w:pStyle w:val="a1"/>
      </w:pPr>
      <w:r>
        <w:rPr>
          <w:rFonts w:hint="eastAsia"/>
        </w:rPr>
        <w:t xml:space="preserve">context </w:t>
      </w:r>
      <w:r>
        <w:rPr>
          <w:rFonts w:hint="eastAsia"/>
        </w:rPr>
        <w:t>设备上下文，为添加设备时指定</w:t>
      </w:r>
      <w:r w:rsidR="00515B31">
        <w:rPr>
          <w:rFonts w:hint="eastAsia"/>
        </w:rPr>
        <w:t>的</w:t>
      </w:r>
      <w:r>
        <w:rPr>
          <w:rFonts w:hint="eastAsia"/>
        </w:rPr>
        <w:t>上下文，如果</w:t>
      </w:r>
      <w:r w:rsidR="008367E6">
        <w:rPr>
          <w:rFonts w:hint="eastAsia"/>
        </w:rPr>
        <w:t>添加设备时</w:t>
      </w:r>
      <w:r>
        <w:rPr>
          <w:rFonts w:hint="eastAsia"/>
        </w:rPr>
        <w:t>没有指定或者设备是被动连接创建的，则</w:t>
      </w:r>
      <w:r>
        <w:rPr>
          <w:rFonts w:hint="eastAsia"/>
        </w:rPr>
        <w:t xml:space="preserve">context </w:t>
      </w:r>
      <w:r>
        <w:rPr>
          <w:rFonts w:hint="eastAsia"/>
        </w:rPr>
        <w:t>为</w:t>
      </w:r>
      <w:r>
        <w:rPr>
          <w:rFonts w:hint="eastAsia"/>
        </w:rPr>
        <w:t>NULL</w:t>
      </w:r>
      <w:r w:rsidR="00515B31">
        <w:rPr>
          <w:rFonts w:hint="eastAsia"/>
        </w:rPr>
        <w:t>；</w:t>
      </w:r>
    </w:p>
    <w:p w:rsidR="00C20762" w:rsidRDefault="00C20762" w:rsidP="00C20762">
      <w:pPr>
        <w:pStyle w:val="a1"/>
      </w:pPr>
      <w:proofErr w:type="spellStart"/>
      <w:r w:rsidRPr="00712C60">
        <w:t>ip</w:t>
      </w:r>
      <w:proofErr w:type="spellEnd"/>
      <w:r w:rsidR="00D763DF">
        <w:rPr>
          <w:rFonts w:hint="eastAsia"/>
        </w:rPr>
        <w:t xml:space="preserve"> </w:t>
      </w:r>
      <w:r w:rsidR="00D763DF">
        <w:rPr>
          <w:rFonts w:hint="eastAsia"/>
        </w:rPr>
        <w:t>设备</w:t>
      </w:r>
      <w:r w:rsidR="00D763DF">
        <w:rPr>
          <w:rFonts w:hint="eastAsia"/>
        </w:rPr>
        <w:t>IP</w:t>
      </w:r>
      <w:r w:rsidR="00515B31">
        <w:rPr>
          <w:rFonts w:hint="eastAsia"/>
        </w:rPr>
        <w:t>；</w:t>
      </w:r>
    </w:p>
    <w:p w:rsidR="00C20762" w:rsidRDefault="00C20762" w:rsidP="00C20762">
      <w:pPr>
        <w:pStyle w:val="a1"/>
      </w:pPr>
      <w:r w:rsidRPr="00712C60">
        <w:t>port</w:t>
      </w:r>
      <w:r w:rsidR="00D96A00">
        <w:rPr>
          <w:rFonts w:hint="eastAsia"/>
        </w:rPr>
        <w:t xml:space="preserve"> </w:t>
      </w:r>
      <w:r w:rsidR="00D96A00">
        <w:rPr>
          <w:rFonts w:hint="eastAsia"/>
        </w:rPr>
        <w:t>设备端口</w:t>
      </w:r>
      <w:r w:rsidR="00515B31">
        <w:rPr>
          <w:rFonts w:hint="eastAsia"/>
        </w:rPr>
        <w:t>；</w:t>
      </w:r>
    </w:p>
    <w:p w:rsidR="00C20762" w:rsidRPr="00C20762" w:rsidRDefault="00C20762" w:rsidP="00C20762">
      <w:pPr>
        <w:pStyle w:val="a1"/>
      </w:pPr>
      <w:r w:rsidRPr="00712C60">
        <w:t>mode</w:t>
      </w:r>
      <w:r w:rsidR="00D96A00">
        <w:rPr>
          <w:rFonts w:hint="eastAsia"/>
        </w:rPr>
        <w:t xml:space="preserve"> </w:t>
      </w:r>
      <w:r w:rsidR="00D96A00">
        <w:rPr>
          <w:rFonts w:hint="eastAsia"/>
        </w:rPr>
        <w:t>设备创建模式，分为主动</w:t>
      </w:r>
      <w:r w:rsidR="0058730C">
        <w:rPr>
          <w:rFonts w:hint="eastAsia"/>
        </w:rPr>
        <w:t>、</w:t>
      </w:r>
      <w:r w:rsidR="00D96A00">
        <w:rPr>
          <w:rFonts w:hint="eastAsia"/>
        </w:rPr>
        <w:t>被动两种</w:t>
      </w:r>
      <w:r w:rsidR="003F0653">
        <w:rPr>
          <w:rFonts w:hint="eastAsia"/>
        </w:rPr>
        <w:t>。</w:t>
      </w:r>
      <w:r w:rsidR="00406C5C">
        <w:rPr>
          <w:rFonts w:hint="eastAsia"/>
        </w:rPr>
        <w:t>主动指</w:t>
      </w:r>
      <w:r w:rsidR="00406C5C">
        <w:rPr>
          <w:rFonts w:hint="eastAsia"/>
        </w:rPr>
        <w:t>SDK</w:t>
      </w:r>
      <w:r w:rsidR="00406C5C">
        <w:rPr>
          <w:rFonts w:hint="eastAsia"/>
        </w:rPr>
        <w:t>主动发起对设备的连接，被动指设备连接</w:t>
      </w:r>
      <w:r w:rsidR="00406C5C">
        <w:rPr>
          <w:rFonts w:hint="eastAsia"/>
        </w:rPr>
        <w:t>SDK</w:t>
      </w:r>
      <w:r w:rsidR="00406C5C">
        <w:rPr>
          <w:rFonts w:hint="eastAsia"/>
        </w:rPr>
        <w:t>的监听端口而建立的连接。</w:t>
      </w:r>
    </w:p>
    <w:p w:rsidR="00FF28DE" w:rsidRDefault="00FF28DE" w:rsidP="00FF28DE">
      <w:pPr>
        <w:pStyle w:val="42"/>
      </w:pPr>
      <w:r>
        <w:rPr>
          <w:rFonts w:hint="eastAsia"/>
        </w:rPr>
        <w:lastRenderedPageBreak/>
        <w:t>返回值</w:t>
      </w:r>
    </w:p>
    <w:p w:rsidR="00D24EAF" w:rsidRPr="00D24EAF" w:rsidRDefault="00D24EAF" w:rsidP="00D24EAF">
      <w:pPr>
        <w:pStyle w:val="a6"/>
      </w:pPr>
      <w:r>
        <w:rPr>
          <w:rFonts w:hint="eastAsia"/>
        </w:rPr>
        <w:t>空</w:t>
      </w:r>
      <w:r w:rsidR="004C0FF2">
        <w:rPr>
          <w:rFonts w:hint="eastAsia"/>
        </w:rPr>
        <w:t>。</w:t>
      </w:r>
    </w:p>
    <w:p w:rsidR="00FF28DE" w:rsidRDefault="00FF28DE" w:rsidP="00FF28DE">
      <w:pPr>
        <w:pStyle w:val="42"/>
      </w:pPr>
      <w:r>
        <w:rPr>
          <w:rFonts w:hint="eastAsia"/>
        </w:rPr>
        <w:t>功能</w:t>
      </w:r>
    </w:p>
    <w:p w:rsidR="006C6097" w:rsidRDefault="006C6097" w:rsidP="006C6097">
      <w:pPr>
        <w:pStyle w:val="a6"/>
      </w:pPr>
      <w:r>
        <w:rPr>
          <w:rFonts w:hint="eastAsia"/>
        </w:rPr>
        <w:t>设备创建</w:t>
      </w:r>
      <w:r>
        <w:rPr>
          <w:rFonts w:hint="eastAsia"/>
        </w:rPr>
        <w:t>/</w:t>
      </w:r>
      <w:r>
        <w:rPr>
          <w:rFonts w:hint="eastAsia"/>
        </w:rPr>
        <w:t>上线回调</w:t>
      </w:r>
      <w:r w:rsidR="004C0FF2">
        <w:rPr>
          <w:rFonts w:hint="eastAsia"/>
        </w:rPr>
        <w:t>。</w:t>
      </w:r>
    </w:p>
    <w:p w:rsidR="006C6097" w:rsidRDefault="006C6097" w:rsidP="006C6097">
      <w:pPr>
        <w:pStyle w:val="42"/>
      </w:pPr>
      <w:r>
        <w:rPr>
          <w:rFonts w:hint="eastAsia"/>
        </w:rPr>
        <w:t>备注</w:t>
      </w:r>
    </w:p>
    <w:p w:rsidR="006C6097" w:rsidRDefault="006C6097" w:rsidP="006C6097">
      <w:pPr>
        <w:pStyle w:val="a6"/>
      </w:pPr>
      <w:r>
        <w:rPr>
          <w:rFonts w:hint="eastAsia"/>
        </w:rPr>
        <w:t>只有主动连接的设备</w:t>
      </w:r>
      <w:r w:rsidR="00674366">
        <w:rPr>
          <w:rFonts w:hint="eastAsia"/>
        </w:rPr>
        <w:t>创建</w:t>
      </w:r>
      <w:r>
        <w:rPr>
          <w:rFonts w:hint="eastAsia"/>
        </w:rPr>
        <w:t>失败时，才会</w:t>
      </w:r>
      <w:r w:rsidR="00EC085E">
        <w:rPr>
          <w:rFonts w:hint="eastAsia"/>
        </w:rPr>
        <w:t>有</w:t>
      </w:r>
      <w:r>
        <w:rPr>
          <w:rFonts w:hint="eastAsia"/>
        </w:rPr>
        <w:t>handle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902CE3" w:rsidRPr="006C6097" w:rsidRDefault="00902CE3" w:rsidP="006C6097">
      <w:pPr>
        <w:pStyle w:val="a6"/>
      </w:pPr>
      <w:r>
        <w:rPr>
          <w:rFonts w:hint="eastAsia"/>
        </w:rPr>
        <w:t>设备创建成功后，应该设置设备上下文。</w:t>
      </w:r>
    </w:p>
    <w:p w:rsidR="00FF28DE" w:rsidRDefault="0074710A" w:rsidP="00FF28DE">
      <w:pPr>
        <w:pStyle w:val="31"/>
      </w:pPr>
      <w:bookmarkStart w:id="53" w:name="_Toc321584421"/>
      <w:proofErr w:type="spellStart"/>
      <w:r w:rsidRPr="00CD7402">
        <w:t>DX_NVT_CB_set_response</w:t>
      </w:r>
      <w:bookmarkEnd w:id="53"/>
      <w:proofErr w:type="spellEnd"/>
    </w:p>
    <w:p w:rsidR="00FF28DE" w:rsidRDefault="00176731" w:rsidP="00FF28DE">
      <w:pPr>
        <w:pStyle w:val="42"/>
      </w:pPr>
      <w:r>
        <w:rPr>
          <w:rFonts w:hint="eastAsia"/>
        </w:rPr>
        <w:t>函数定义</w:t>
      </w:r>
    </w:p>
    <w:p w:rsidR="006A755A" w:rsidRDefault="001061E7" w:rsidP="00CD7402">
      <w:pPr>
        <w:pStyle w:val="afa"/>
      </w:pPr>
      <w:proofErr w:type="spellStart"/>
      <w:proofErr w:type="gramStart"/>
      <w:r w:rsidRPr="00CD7402">
        <w:t>typedef</w:t>
      </w:r>
      <w:proofErr w:type="spellEnd"/>
      <w:proofErr w:type="gramEnd"/>
      <w:r w:rsidRPr="00CD7402">
        <w:t xml:space="preserve"> void (* </w:t>
      </w:r>
      <w:proofErr w:type="spellStart"/>
      <w:r w:rsidRPr="00CD7402">
        <w:t>DX_NVT_CB_set_response</w:t>
      </w:r>
      <w:proofErr w:type="spellEnd"/>
      <w:r w:rsidRPr="00CD7402">
        <w:t>)(</w:t>
      </w:r>
    </w:p>
    <w:p w:rsidR="006A755A" w:rsidRDefault="006A755A" w:rsidP="00CD7402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1061E7" w:rsidRPr="00CD7402">
        <w:t>DEVICE_Handle</w:t>
      </w:r>
      <w:proofErr w:type="spellEnd"/>
      <w:r w:rsidR="001061E7" w:rsidRPr="00CD7402">
        <w:t xml:space="preserve"> handle, </w:t>
      </w:r>
    </w:p>
    <w:p w:rsidR="00565FD9" w:rsidRDefault="006A755A" w:rsidP="00CD7402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061E7" w:rsidRPr="00CD7402">
        <w:t xml:space="preserve">int32 </w:t>
      </w:r>
      <w:proofErr w:type="spellStart"/>
      <w:r w:rsidR="001061E7" w:rsidRPr="00CD7402">
        <w:t>result_code</w:t>
      </w:r>
      <w:proofErr w:type="spellEnd"/>
      <w:r w:rsidR="00565FD9">
        <w:rPr>
          <w:rFonts w:hint="eastAsia"/>
        </w:rPr>
        <w:t>,</w:t>
      </w:r>
    </w:p>
    <w:p w:rsidR="001061E7" w:rsidRPr="00CD7402" w:rsidRDefault="00565FD9" w:rsidP="00CD7402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0510E4" w:rsidRPr="000510E4">
        <w:t>void</w:t>
      </w:r>
      <w:proofErr w:type="gramEnd"/>
      <w:r w:rsidR="000510E4" w:rsidRPr="000510E4">
        <w:t xml:space="preserve"> *</w:t>
      </w:r>
      <w:proofErr w:type="spellStart"/>
      <w:r w:rsidR="000510E4" w:rsidRPr="000510E4">
        <w:t>msg_context</w:t>
      </w:r>
      <w:proofErr w:type="spellEnd"/>
      <w:r w:rsidR="001061E7" w:rsidRPr="00CD7402">
        <w:t>);</w:t>
      </w:r>
    </w:p>
    <w:p w:rsidR="00FF28DE" w:rsidRDefault="00FF28DE" w:rsidP="00FF28DE">
      <w:pPr>
        <w:pStyle w:val="42"/>
      </w:pPr>
      <w:r>
        <w:rPr>
          <w:rFonts w:hint="eastAsia"/>
        </w:rPr>
        <w:t>参数</w:t>
      </w:r>
    </w:p>
    <w:p w:rsidR="00681364" w:rsidRDefault="00681364" w:rsidP="00681364">
      <w:pPr>
        <w:pStyle w:val="a1"/>
      </w:pPr>
      <w:r>
        <w:rPr>
          <w:rFonts w:hint="eastAsia"/>
        </w:rPr>
        <w:t xml:space="preserve">handle </w:t>
      </w:r>
      <w:r w:rsidR="00144077">
        <w:rPr>
          <w:rFonts w:hint="eastAsia"/>
        </w:rPr>
        <w:t>设备句柄</w:t>
      </w:r>
      <w:r w:rsidR="00B51F6B">
        <w:rPr>
          <w:rFonts w:hint="eastAsia"/>
        </w:rPr>
        <w:t>。</w:t>
      </w:r>
    </w:p>
    <w:p w:rsidR="00B51F6B" w:rsidRDefault="00681364" w:rsidP="0046050C">
      <w:pPr>
        <w:pStyle w:val="a1"/>
      </w:pPr>
      <w:proofErr w:type="spellStart"/>
      <w:r w:rsidRPr="00CD7402">
        <w:t>result_code</w:t>
      </w:r>
      <w:proofErr w:type="spellEnd"/>
      <w:r w:rsidR="006779B5">
        <w:rPr>
          <w:rFonts w:hint="eastAsia"/>
        </w:rPr>
        <w:t xml:space="preserve"> </w:t>
      </w:r>
      <w:r w:rsidR="006779B5">
        <w:rPr>
          <w:rFonts w:hint="eastAsia"/>
        </w:rPr>
        <w:t>操作结果代码</w:t>
      </w:r>
      <w:r w:rsidR="0046050C">
        <w:rPr>
          <w:rFonts w:hint="eastAsia"/>
        </w:rPr>
        <w:t>，</w:t>
      </w:r>
      <w:r w:rsidR="00B51F6B">
        <w:rPr>
          <w:rFonts w:hint="eastAsia"/>
        </w:rPr>
        <w:t>参见数据类型</w:t>
      </w:r>
      <w:r w:rsidR="00B51F6B">
        <w:t>RESULT_CODE</w:t>
      </w:r>
      <w:r w:rsidR="00B51F6B">
        <w:rPr>
          <w:rFonts w:hint="eastAsia"/>
        </w:rPr>
        <w:t>的定义；</w:t>
      </w:r>
    </w:p>
    <w:p w:rsidR="0046050C" w:rsidRPr="00681364" w:rsidRDefault="00B51F6B" w:rsidP="0046050C">
      <w:pPr>
        <w:pStyle w:val="a1"/>
      </w:pPr>
      <w:proofErr w:type="spellStart"/>
      <w:r w:rsidRPr="000510E4">
        <w:t>msg_context</w:t>
      </w:r>
      <w:proofErr w:type="spellEnd"/>
      <w:r w:rsidR="002C7BAC">
        <w:rPr>
          <w:rFonts w:hint="eastAsia"/>
        </w:rPr>
        <w:t xml:space="preserve"> </w:t>
      </w:r>
      <w:r>
        <w:rPr>
          <w:rFonts w:hint="eastAsia"/>
        </w:rPr>
        <w:t>消息上下文。</w:t>
      </w:r>
    </w:p>
    <w:p w:rsidR="00FF28DE" w:rsidRDefault="00FF28DE" w:rsidP="00FF28DE">
      <w:pPr>
        <w:pStyle w:val="42"/>
      </w:pPr>
      <w:r>
        <w:rPr>
          <w:rFonts w:hint="eastAsia"/>
        </w:rPr>
        <w:t>返回值</w:t>
      </w:r>
    </w:p>
    <w:p w:rsidR="00D24EAF" w:rsidRPr="00D24EAF" w:rsidRDefault="00D24EAF" w:rsidP="00D24EAF">
      <w:pPr>
        <w:pStyle w:val="a6"/>
      </w:pPr>
      <w:r>
        <w:rPr>
          <w:rFonts w:hint="eastAsia"/>
        </w:rPr>
        <w:t>空</w:t>
      </w:r>
      <w:r w:rsidR="004C0FF2">
        <w:rPr>
          <w:rFonts w:hint="eastAsia"/>
        </w:rPr>
        <w:t>。</w:t>
      </w:r>
    </w:p>
    <w:p w:rsidR="00FF28DE" w:rsidRDefault="00FF28DE" w:rsidP="008A1B5F">
      <w:pPr>
        <w:pStyle w:val="42"/>
      </w:pPr>
      <w:r>
        <w:rPr>
          <w:rFonts w:hint="eastAsia"/>
        </w:rPr>
        <w:t>功能</w:t>
      </w:r>
    </w:p>
    <w:p w:rsidR="00723A69" w:rsidRPr="00723A69" w:rsidRDefault="00723A69" w:rsidP="00723A69">
      <w:pPr>
        <w:pStyle w:val="a6"/>
      </w:pPr>
      <w:r>
        <w:rPr>
          <w:rFonts w:hint="eastAsia"/>
        </w:rPr>
        <w:t>设备参数设置回调。</w:t>
      </w:r>
    </w:p>
    <w:p w:rsidR="009C2657" w:rsidRDefault="0074710A" w:rsidP="009C2657">
      <w:pPr>
        <w:pStyle w:val="31"/>
      </w:pPr>
      <w:bookmarkStart w:id="54" w:name="_Toc321584422"/>
      <w:proofErr w:type="spellStart"/>
      <w:r w:rsidRPr="00CD7402">
        <w:lastRenderedPageBreak/>
        <w:t>DX_NVT_CB_get_response</w:t>
      </w:r>
      <w:bookmarkEnd w:id="54"/>
      <w:proofErr w:type="spellEnd"/>
    </w:p>
    <w:p w:rsidR="009C2657" w:rsidRDefault="00176731" w:rsidP="009C2657">
      <w:pPr>
        <w:pStyle w:val="42"/>
      </w:pPr>
      <w:r>
        <w:rPr>
          <w:rFonts w:hint="eastAsia"/>
        </w:rPr>
        <w:t>函数定义</w:t>
      </w:r>
    </w:p>
    <w:p w:rsidR="00D01DC5" w:rsidRDefault="001061E7" w:rsidP="00CD7402">
      <w:pPr>
        <w:pStyle w:val="afa"/>
      </w:pPr>
      <w:proofErr w:type="spellStart"/>
      <w:proofErr w:type="gramStart"/>
      <w:r w:rsidRPr="00CD7402">
        <w:t>typedef</w:t>
      </w:r>
      <w:proofErr w:type="spellEnd"/>
      <w:proofErr w:type="gramEnd"/>
      <w:r w:rsidRPr="00CD7402">
        <w:t xml:space="preserve"> void (* </w:t>
      </w:r>
      <w:proofErr w:type="spellStart"/>
      <w:r w:rsidRPr="00CD7402">
        <w:t>DX_NVT_CB_get_response</w:t>
      </w:r>
      <w:proofErr w:type="spellEnd"/>
      <w:r w:rsidRPr="00CD7402">
        <w:t>)(</w:t>
      </w:r>
    </w:p>
    <w:p w:rsidR="00D01DC5" w:rsidRDefault="00D01DC5" w:rsidP="00CD7402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1061E7" w:rsidRPr="00CD7402">
        <w:t>DEVICE_Handle</w:t>
      </w:r>
      <w:proofErr w:type="spellEnd"/>
      <w:r w:rsidR="001061E7" w:rsidRPr="00CD7402">
        <w:t xml:space="preserve"> handle, </w:t>
      </w:r>
    </w:p>
    <w:p w:rsidR="00565FD9" w:rsidRDefault="00D01DC5" w:rsidP="00CD7402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061E7" w:rsidRPr="00CD7402">
        <w:t>DEVICE_PARAM *</w:t>
      </w:r>
      <w:proofErr w:type="spellStart"/>
      <w:r w:rsidR="001061E7" w:rsidRPr="00CD7402">
        <w:t>param_list</w:t>
      </w:r>
      <w:proofErr w:type="spellEnd"/>
      <w:r w:rsidR="00565FD9">
        <w:rPr>
          <w:rFonts w:hint="eastAsia"/>
        </w:rPr>
        <w:t>,</w:t>
      </w:r>
    </w:p>
    <w:p w:rsidR="001061E7" w:rsidRPr="00CD7402" w:rsidRDefault="00565FD9" w:rsidP="00CD7402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0510E4" w:rsidRPr="000510E4">
        <w:t>void</w:t>
      </w:r>
      <w:proofErr w:type="gramEnd"/>
      <w:r w:rsidR="000510E4" w:rsidRPr="000510E4">
        <w:t xml:space="preserve"> *</w:t>
      </w:r>
      <w:proofErr w:type="spellStart"/>
      <w:r w:rsidR="000510E4" w:rsidRPr="000510E4">
        <w:t>msg_context</w:t>
      </w:r>
      <w:proofErr w:type="spellEnd"/>
      <w:r w:rsidR="001061E7" w:rsidRPr="00CD7402">
        <w:t>);</w:t>
      </w:r>
    </w:p>
    <w:p w:rsidR="009C2657" w:rsidRDefault="009C2657" w:rsidP="009C2657">
      <w:pPr>
        <w:pStyle w:val="42"/>
      </w:pPr>
      <w:r>
        <w:rPr>
          <w:rFonts w:hint="eastAsia"/>
        </w:rPr>
        <w:t>参数</w:t>
      </w:r>
    </w:p>
    <w:p w:rsidR="00BD40C9" w:rsidRDefault="00BD40C9" w:rsidP="00BD40C9">
      <w:pPr>
        <w:pStyle w:val="a1"/>
      </w:pPr>
      <w:r w:rsidRPr="00CD7402">
        <w:t>handle</w:t>
      </w:r>
      <w:r>
        <w:rPr>
          <w:rFonts w:hint="eastAsia"/>
        </w:rPr>
        <w:t xml:space="preserve"> </w:t>
      </w:r>
      <w:r>
        <w:rPr>
          <w:rFonts w:hint="eastAsia"/>
        </w:rPr>
        <w:t>设备句柄</w:t>
      </w:r>
    </w:p>
    <w:p w:rsidR="00BD40C9" w:rsidRDefault="00BD40C9" w:rsidP="00BD40C9">
      <w:pPr>
        <w:pStyle w:val="a1"/>
      </w:pPr>
      <w:proofErr w:type="spellStart"/>
      <w:r w:rsidRPr="00CD7402">
        <w:t>param_list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参数列表，如果获取参数成功，则为有效的设备参数列表，如果获取失败，则为</w:t>
      </w:r>
      <w:r>
        <w:rPr>
          <w:rFonts w:hint="eastAsia"/>
        </w:rPr>
        <w:t>NULL</w:t>
      </w:r>
      <w:r w:rsidR="00FC4D09">
        <w:rPr>
          <w:rFonts w:hint="eastAsia"/>
        </w:rPr>
        <w:t>；</w:t>
      </w:r>
    </w:p>
    <w:p w:rsidR="00797265" w:rsidRPr="00681364" w:rsidRDefault="00797265" w:rsidP="00797265">
      <w:pPr>
        <w:pStyle w:val="a1"/>
      </w:pPr>
      <w:proofErr w:type="spellStart"/>
      <w:r w:rsidRPr="000510E4">
        <w:t>msg_context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消息上下文。</w:t>
      </w:r>
    </w:p>
    <w:p w:rsidR="009C2657" w:rsidRDefault="009C2657" w:rsidP="009C2657">
      <w:pPr>
        <w:pStyle w:val="42"/>
      </w:pPr>
      <w:r>
        <w:rPr>
          <w:rFonts w:hint="eastAsia"/>
        </w:rPr>
        <w:t>返回值</w:t>
      </w:r>
    </w:p>
    <w:p w:rsidR="00D24EAF" w:rsidRPr="00D24EAF" w:rsidRDefault="00D24EAF" w:rsidP="00D24EAF">
      <w:pPr>
        <w:pStyle w:val="a6"/>
      </w:pPr>
      <w:r>
        <w:rPr>
          <w:rFonts w:hint="eastAsia"/>
        </w:rPr>
        <w:t>空</w:t>
      </w:r>
      <w:r w:rsidR="004C0FF2">
        <w:rPr>
          <w:rFonts w:hint="eastAsia"/>
        </w:rPr>
        <w:t>。</w:t>
      </w:r>
    </w:p>
    <w:p w:rsidR="009C2657" w:rsidRDefault="009C2657" w:rsidP="009C2657">
      <w:pPr>
        <w:pStyle w:val="42"/>
      </w:pPr>
      <w:r>
        <w:rPr>
          <w:rFonts w:hint="eastAsia"/>
        </w:rPr>
        <w:t>功能</w:t>
      </w:r>
    </w:p>
    <w:p w:rsidR="00B80C98" w:rsidRPr="00B80C98" w:rsidRDefault="00B80C98" w:rsidP="00B80C98">
      <w:pPr>
        <w:pStyle w:val="a6"/>
      </w:pPr>
      <w:r>
        <w:rPr>
          <w:rFonts w:hint="eastAsia"/>
        </w:rPr>
        <w:t>获取设备参数回调</w:t>
      </w:r>
      <w:r w:rsidR="006E1E93">
        <w:rPr>
          <w:rFonts w:hint="eastAsia"/>
        </w:rPr>
        <w:t>。</w:t>
      </w:r>
    </w:p>
    <w:p w:rsidR="009C2657" w:rsidRDefault="0074710A" w:rsidP="009C2657">
      <w:pPr>
        <w:pStyle w:val="31"/>
      </w:pPr>
      <w:bookmarkStart w:id="55" w:name="_Toc321584423"/>
      <w:proofErr w:type="spellStart"/>
      <w:r w:rsidRPr="00CD7402">
        <w:t>DX_NVT_CB_exe_response</w:t>
      </w:r>
      <w:bookmarkEnd w:id="55"/>
      <w:proofErr w:type="spellEnd"/>
    </w:p>
    <w:p w:rsidR="009C2657" w:rsidRDefault="00176731" w:rsidP="009C2657">
      <w:pPr>
        <w:pStyle w:val="42"/>
      </w:pPr>
      <w:r>
        <w:rPr>
          <w:rFonts w:hint="eastAsia"/>
        </w:rPr>
        <w:t>函数定义</w:t>
      </w:r>
    </w:p>
    <w:p w:rsidR="00FA479E" w:rsidRDefault="001061E7" w:rsidP="00CD7402">
      <w:pPr>
        <w:pStyle w:val="afa"/>
      </w:pPr>
      <w:proofErr w:type="spellStart"/>
      <w:proofErr w:type="gramStart"/>
      <w:r w:rsidRPr="00CD7402">
        <w:t>typedef</w:t>
      </w:r>
      <w:proofErr w:type="spellEnd"/>
      <w:proofErr w:type="gramEnd"/>
      <w:r w:rsidRPr="00CD7402">
        <w:t xml:space="preserve"> void (* </w:t>
      </w:r>
      <w:proofErr w:type="spellStart"/>
      <w:r w:rsidRPr="00CD7402">
        <w:t>DX_NVT_CB_exe_response</w:t>
      </w:r>
      <w:proofErr w:type="spellEnd"/>
      <w:r w:rsidRPr="00CD7402">
        <w:t>)(</w:t>
      </w:r>
    </w:p>
    <w:p w:rsidR="00FA479E" w:rsidRDefault="00FA479E" w:rsidP="00CD7402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1061E7" w:rsidRPr="00CD7402">
        <w:t>DEVICE_Handle</w:t>
      </w:r>
      <w:proofErr w:type="spellEnd"/>
      <w:r w:rsidR="001061E7" w:rsidRPr="00CD7402">
        <w:t xml:space="preserve"> handle, </w:t>
      </w:r>
    </w:p>
    <w:p w:rsidR="00565FD9" w:rsidRDefault="00FA479E" w:rsidP="00CD7402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061E7" w:rsidRPr="00CD7402">
        <w:t xml:space="preserve">int32 </w:t>
      </w:r>
      <w:proofErr w:type="spellStart"/>
      <w:r w:rsidR="001061E7" w:rsidRPr="00CD7402">
        <w:t>result_code</w:t>
      </w:r>
      <w:proofErr w:type="spellEnd"/>
      <w:r w:rsidR="00565FD9">
        <w:rPr>
          <w:rFonts w:hint="eastAsia"/>
        </w:rPr>
        <w:t>,</w:t>
      </w:r>
    </w:p>
    <w:p w:rsidR="001061E7" w:rsidRPr="00CD7402" w:rsidRDefault="00565FD9" w:rsidP="00CD7402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0510E4" w:rsidRPr="000510E4">
        <w:t>void</w:t>
      </w:r>
      <w:proofErr w:type="gramEnd"/>
      <w:r w:rsidR="000510E4" w:rsidRPr="000510E4">
        <w:t xml:space="preserve"> *</w:t>
      </w:r>
      <w:proofErr w:type="spellStart"/>
      <w:r w:rsidR="000510E4" w:rsidRPr="000510E4">
        <w:t>msg_context</w:t>
      </w:r>
      <w:proofErr w:type="spellEnd"/>
      <w:r w:rsidR="001061E7" w:rsidRPr="00CD7402">
        <w:t>);</w:t>
      </w:r>
    </w:p>
    <w:p w:rsidR="009C2657" w:rsidRDefault="009C2657" w:rsidP="009C2657">
      <w:pPr>
        <w:pStyle w:val="42"/>
      </w:pPr>
      <w:r>
        <w:rPr>
          <w:rFonts w:hint="eastAsia"/>
        </w:rPr>
        <w:lastRenderedPageBreak/>
        <w:t>参数</w:t>
      </w:r>
    </w:p>
    <w:p w:rsidR="00B80C98" w:rsidRDefault="00B80C98" w:rsidP="00B80C98">
      <w:pPr>
        <w:pStyle w:val="a1"/>
      </w:pPr>
      <w:r>
        <w:rPr>
          <w:rFonts w:hint="eastAsia"/>
        </w:rPr>
        <w:t xml:space="preserve">handle </w:t>
      </w:r>
      <w:r>
        <w:rPr>
          <w:rFonts w:hint="eastAsia"/>
        </w:rPr>
        <w:t>设备句柄</w:t>
      </w:r>
      <w:r w:rsidR="00FC4D09">
        <w:rPr>
          <w:rFonts w:hint="eastAsia"/>
        </w:rPr>
        <w:t>；</w:t>
      </w:r>
    </w:p>
    <w:p w:rsidR="00B80C98" w:rsidRDefault="00B80C98" w:rsidP="00B80C98">
      <w:pPr>
        <w:pStyle w:val="a1"/>
      </w:pPr>
      <w:proofErr w:type="spellStart"/>
      <w:r w:rsidRPr="00CD7402">
        <w:t>result_code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操作结果代码</w:t>
      </w:r>
      <w:r w:rsidR="00FC4D09">
        <w:rPr>
          <w:rFonts w:hint="eastAsia"/>
        </w:rPr>
        <w:t>；</w:t>
      </w:r>
    </w:p>
    <w:p w:rsidR="00053EBF" w:rsidRPr="00681364" w:rsidRDefault="00053EBF" w:rsidP="00053EBF">
      <w:pPr>
        <w:pStyle w:val="a1"/>
      </w:pPr>
      <w:proofErr w:type="spellStart"/>
      <w:r w:rsidRPr="000510E4">
        <w:t>msg_context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消息上下文。</w:t>
      </w:r>
    </w:p>
    <w:p w:rsidR="009C2657" w:rsidRDefault="009C2657" w:rsidP="009C2657">
      <w:pPr>
        <w:pStyle w:val="42"/>
      </w:pPr>
      <w:r>
        <w:rPr>
          <w:rFonts w:hint="eastAsia"/>
        </w:rPr>
        <w:t>返回值</w:t>
      </w:r>
    </w:p>
    <w:p w:rsidR="00D24EAF" w:rsidRPr="00D24EAF" w:rsidRDefault="00D24EAF" w:rsidP="00D24EAF">
      <w:pPr>
        <w:pStyle w:val="a6"/>
      </w:pPr>
      <w:r>
        <w:rPr>
          <w:rFonts w:hint="eastAsia"/>
        </w:rPr>
        <w:t>空</w:t>
      </w:r>
      <w:r w:rsidR="004C0FF2">
        <w:rPr>
          <w:rFonts w:hint="eastAsia"/>
        </w:rPr>
        <w:t>。</w:t>
      </w:r>
    </w:p>
    <w:p w:rsidR="009C2657" w:rsidRDefault="009C2657" w:rsidP="009C2657">
      <w:pPr>
        <w:pStyle w:val="42"/>
      </w:pPr>
      <w:r>
        <w:rPr>
          <w:rFonts w:hint="eastAsia"/>
        </w:rPr>
        <w:t>功能</w:t>
      </w:r>
    </w:p>
    <w:p w:rsidR="006E1E93" w:rsidRDefault="006E1E93" w:rsidP="006E1E93">
      <w:pPr>
        <w:pStyle w:val="a6"/>
      </w:pPr>
      <w:r>
        <w:rPr>
          <w:rFonts w:hint="eastAsia"/>
        </w:rPr>
        <w:t>执行设备功能回调。</w:t>
      </w:r>
    </w:p>
    <w:p w:rsidR="00EC79B1" w:rsidRDefault="00EC79B1" w:rsidP="00EC79B1">
      <w:pPr>
        <w:pStyle w:val="31"/>
      </w:pPr>
      <w:bookmarkStart w:id="56" w:name="_Toc321584424"/>
      <w:proofErr w:type="spellStart"/>
      <w:r w:rsidRPr="00CD7402">
        <w:t>DX_NVT_CB_</w:t>
      </w:r>
      <w:r>
        <w:rPr>
          <w:rFonts w:hint="eastAsia"/>
        </w:rPr>
        <w:t>snap</w:t>
      </w:r>
      <w:r w:rsidRPr="00CD7402">
        <w:t>_response</w:t>
      </w:r>
      <w:bookmarkEnd w:id="56"/>
      <w:proofErr w:type="spellEnd"/>
    </w:p>
    <w:p w:rsidR="00EC79B1" w:rsidRDefault="00EC79B1" w:rsidP="00EC79B1">
      <w:pPr>
        <w:pStyle w:val="42"/>
      </w:pPr>
      <w:r>
        <w:rPr>
          <w:rFonts w:hint="eastAsia"/>
        </w:rPr>
        <w:t>函数定义</w:t>
      </w:r>
    </w:p>
    <w:p w:rsidR="005C082F" w:rsidRDefault="005C082F" w:rsidP="005C082F">
      <w:pPr>
        <w:pStyle w:val="afa"/>
      </w:pPr>
      <w:proofErr w:type="spellStart"/>
      <w:proofErr w:type="gramStart"/>
      <w:r w:rsidRPr="005C082F">
        <w:t>typedef</w:t>
      </w:r>
      <w:proofErr w:type="spellEnd"/>
      <w:proofErr w:type="gramEnd"/>
      <w:r w:rsidRPr="005C082F">
        <w:t xml:space="preserve"> void (* </w:t>
      </w:r>
      <w:proofErr w:type="spellStart"/>
      <w:r w:rsidRPr="005C082F">
        <w:t>DX_NVT_CB_snap_response</w:t>
      </w:r>
      <w:proofErr w:type="spellEnd"/>
      <w:r w:rsidRPr="005C082F">
        <w:t>)(</w:t>
      </w:r>
    </w:p>
    <w:p w:rsidR="005C082F" w:rsidRDefault="005C082F" w:rsidP="005C082F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C082F">
        <w:t>DEVICE_Handle</w:t>
      </w:r>
      <w:proofErr w:type="spellEnd"/>
      <w:r w:rsidRPr="005C082F">
        <w:t xml:space="preserve"> handle, </w:t>
      </w:r>
    </w:p>
    <w:p w:rsidR="005C082F" w:rsidRDefault="005C082F" w:rsidP="005C082F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082F">
        <w:t xml:space="preserve">SNAP_FORMAT </w:t>
      </w:r>
      <w:r>
        <w:rPr>
          <w:rFonts w:hint="eastAsia"/>
        </w:rPr>
        <w:t>format</w:t>
      </w:r>
      <w:r w:rsidRPr="005C082F">
        <w:t xml:space="preserve">, int32 </w:t>
      </w:r>
      <w:proofErr w:type="spellStart"/>
      <w:r w:rsidRPr="005C082F">
        <w:t>chn</w:t>
      </w:r>
      <w:proofErr w:type="spellEnd"/>
      <w:r w:rsidRPr="005C082F">
        <w:t xml:space="preserve">, </w:t>
      </w:r>
    </w:p>
    <w:p w:rsidR="00EC79B1" w:rsidRPr="005C082F" w:rsidRDefault="005C082F" w:rsidP="005C082F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082F">
        <w:t>int8 *</w:t>
      </w:r>
      <w:proofErr w:type="spellStart"/>
      <w:r w:rsidRPr="005C082F">
        <w:t>pdata</w:t>
      </w:r>
      <w:proofErr w:type="spellEnd"/>
      <w:r w:rsidRPr="005C082F">
        <w:t xml:space="preserve">, int32 </w:t>
      </w:r>
      <w:proofErr w:type="spellStart"/>
      <w:r w:rsidRPr="005C082F">
        <w:t>len</w:t>
      </w:r>
      <w:proofErr w:type="spellEnd"/>
      <w:r w:rsidRPr="005C082F">
        <w:t>);</w:t>
      </w:r>
    </w:p>
    <w:p w:rsidR="00EC79B1" w:rsidRDefault="00EC79B1" w:rsidP="00EC79B1">
      <w:pPr>
        <w:pStyle w:val="42"/>
      </w:pPr>
      <w:r>
        <w:rPr>
          <w:rFonts w:hint="eastAsia"/>
        </w:rPr>
        <w:t>参数</w:t>
      </w:r>
    </w:p>
    <w:p w:rsidR="00EC79B1" w:rsidRDefault="00EC79B1" w:rsidP="00EC79B1">
      <w:pPr>
        <w:pStyle w:val="a1"/>
      </w:pPr>
      <w:r>
        <w:rPr>
          <w:rFonts w:hint="eastAsia"/>
        </w:rPr>
        <w:t xml:space="preserve">handle </w:t>
      </w:r>
      <w:r>
        <w:rPr>
          <w:rFonts w:hint="eastAsia"/>
        </w:rPr>
        <w:t>设备句柄</w:t>
      </w:r>
      <w:r w:rsidR="003E63E2">
        <w:rPr>
          <w:rFonts w:hint="eastAsia"/>
        </w:rPr>
        <w:t>；</w:t>
      </w:r>
    </w:p>
    <w:p w:rsidR="00EC79B1" w:rsidRDefault="009E1101" w:rsidP="00EC79B1">
      <w:pPr>
        <w:pStyle w:val="a1"/>
      </w:pPr>
      <w:r>
        <w:rPr>
          <w:rFonts w:hint="eastAsia"/>
        </w:rPr>
        <w:t>format</w:t>
      </w:r>
      <w:r w:rsidR="00EC79B1">
        <w:rPr>
          <w:rFonts w:hint="eastAsia"/>
        </w:rPr>
        <w:t xml:space="preserve"> </w:t>
      </w:r>
      <w:r>
        <w:rPr>
          <w:rFonts w:hint="eastAsia"/>
        </w:rPr>
        <w:t>图片格式</w:t>
      </w:r>
      <w:r w:rsidR="003E63E2">
        <w:rPr>
          <w:rFonts w:hint="eastAsia"/>
        </w:rPr>
        <w:t>；</w:t>
      </w:r>
    </w:p>
    <w:p w:rsidR="00EC79B1" w:rsidRDefault="0066241D" w:rsidP="00EC79B1">
      <w:pPr>
        <w:pStyle w:val="a1"/>
      </w:pPr>
      <w:proofErr w:type="spellStart"/>
      <w:r>
        <w:rPr>
          <w:rFonts w:hint="eastAsia"/>
        </w:rPr>
        <w:t>chn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通道</w:t>
      </w:r>
      <w:r w:rsidR="00321A2C">
        <w:rPr>
          <w:rFonts w:hint="eastAsia"/>
        </w:rPr>
        <w:t>ID</w:t>
      </w:r>
      <w:r w:rsidR="003E63E2">
        <w:rPr>
          <w:rFonts w:hint="eastAsia"/>
        </w:rPr>
        <w:t>；</w:t>
      </w:r>
    </w:p>
    <w:p w:rsidR="0066241D" w:rsidRDefault="0066241D" w:rsidP="00EC79B1">
      <w:pPr>
        <w:pStyle w:val="a1"/>
      </w:pPr>
      <w:proofErr w:type="spellStart"/>
      <w:r>
        <w:rPr>
          <w:rFonts w:hint="eastAsia"/>
        </w:rPr>
        <w:t>pdata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图片数据</w:t>
      </w:r>
      <w:r w:rsidR="003E63E2">
        <w:rPr>
          <w:rFonts w:hint="eastAsia"/>
        </w:rPr>
        <w:t>；</w:t>
      </w:r>
    </w:p>
    <w:p w:rsidR="0066241D" w:rsidRPr="00B80C98" w:rsidRDefault="0066241D" w:rsidP="00EC79B1">
      <w:pPr>
        <w:pStyle w:val="a1"/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图片数据长度</w:t>
      </w:r>
      <w:r w:rsidR="003E63E2">
        <w:rPr>
          <w:rFonts w:hint="eastAsia"/>
        </w:rPr>
        <w:t>。</w:t>
      </w:r>
    </w:p>
    <w:p w:rsidR="00EC79B1" w:rsidRDefault="00EC79B1" w:rsidP="00EC79B1">
      <w:pPr>
        <w:pStyle w:val="42"/>
      </w:pPr>
      <w:r>
        <w:rPr>
          <w:rFonts w:hint="eastAsia"/>
        </w:rPr>
        <w:t>返回值</w:t>
      </w:r>
    </w:p>
    <w:p w:rsidR="00EC79B1" w:rsidRPr="00D24EAF" w:rsidRDefault="00EC79B1" w:rsidP="00EC79B1">
      <w:pPr>
        <w:pStyle w:val="a6"/>
      </w:pPr>
      <w:r>
        <w:rPr>
          <w:rFonts w:hint="eastAsia"/>
        </w:rPr>
        <w:t>空</w:t>
      </w:r>
      <w:r w:rsidR="003E63E2">
        <w:rPr>
          <w:rFonts w:hint="eastAsia"/>
        </w:rPr>
        <w:t>。</w:t>
      </w:r>
    </w:p>
    <w:p w:rsidR="00EC79B1" w:rsidRDefault="00EC79B1" w:rsidP="00EC79B1">
      <w:pPr>
        <w:pStyle w:val="42"/>
      </w:pPr>
      <w:r>
        <w:rPr>
          <w:rFonts w:hint="eastAsia"/>
        </w:rPr>
        <w:lastRenderedPageBreak/>
        <w:t>功能</w:t>
      </w:r>
    </w:p>
    <w:p w:rsidR="00EC79B1" w:rsidRDefault="00DB79E9" w:rsidP="006E1E93">
      <w:pPr>
        <w:pStyle w:val="a6"/>
      </w:pPr>
      <w:r>
        <w:rPr>
          <w:rFonts w:hint="eastAsia"/>
        </w:rPr>
        <w:t>图片</w:t>
      </w:r>
      <w:r w:rsidR="001315B8">
        <w:rPr>
          <w:rFonts w:hint="eastAsia"/>
        </w:rPr>
        <w:t>抓拍</w:t>
      </w:r>
      <w:r w:rsidR="00EC79B1">
        <w:rPr>
          <w:rFonts w:hint="eastAsia"/>
        </w:rPr>
        <w:t>回调。</w:t>
      </w:r>
    </w:p>
    <w:p w:rsidR="00907CF8" w:rsidRDefault="00907CF8" w:rsidP="00907CF8">
      <w:pPr>
        <w:pStyle w:val="31"/>
      </w:pPr>
      <w:bookmarkStart w:id="57" w:name="_Toc321584425"/>
      <w:proofErr w:type="spellStart"/>
      <w:r w:rsidRPr="00907CF8">
        <w:t>DX_NVT_CB_open_media_response</w:t>
      </w:r>
      <w:bookmarkEnd w:id="57"/>
      <w:proofErr w:type="spellEnd"/>
    </w:p>
    <w:p w:rsidR="00907CF8" w:rsidRDefault="00907CF8" w:rsidP="00907CF8">
      <w:pPr>
        <w:pStyle w:val="42"/>
      </w:pPr>
      <w:r>
        <w:rPr>
          <w:rFonts w:hint="eastAsia"/>
        </w:rPr>
        <w:t>函数定义</w:t>
      </w:r>
    </w:p>
    <w:p w:rsidR="00CB477A" w:rsidRDefault="00CB477A" w:rsidP="00907CF8">
      <w:pPr>
        <w:pStyle w:val="afa"/>
      </w:pPr>
      <w:proofErr w:type="spellStart"/>
      <w:proofErr w:type="gramStart"/>
      <w:r w:rsidRPr="00CB477A">
        <w:t>typedef</w:t>
      </w:r>
      <w:proofErr w:type="spellEnd"/>
      <w:proofErr w:type="gramEnd"/>
      <w:r w:rsidRPr="00CB477A">
        <w:t xml:space="preserve"> void (* </w:t>
      </w:r>
      <w:proofErr w:type="spellStart"/>
      <w:r w:rsidRPr="00CB477A">
        <w:t>DX_NVT_CB_open_media_response</w:t>
      </w:r>
      <w:proofErr w:type="spellEnd"/>
      <w:r w:rsidRPr="00CB477A">
        <w:t>)(</w:t>
      </w:r>
    </w:p>
    <w:p w:rsidR="00CB477A" w:rsidRDefault="00CB477A" w:rsidP="00907CF8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B477A">
        <w:t>DEVICE_Handle</w:t>
      </w:r>
      <w:proofErr w:type="spellEnd"/>
      <w:r w:rsidRPr="00CB477A">
        <w:t xml:space="preserve"> handle,</w:t>
      </w:r>
    </w:p>
    <w:p w:rsidR="00CB477A" w:rsidRDefault="00CB477A" w:rsidP="00907CF8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B477A">
        <w:t xml:space="preserve">int32 </w:t>
      </w:r>
      <w:proofErr w:type="spellStart"/>
      <w:r w:rsidRPr="00CB477A">
        <w:t>result_code</w:t>
      </w:r>
      <w:proofErr w:type="spellEnd"/>
      <w:r w:rsidRPr="00CB477A">
        <w:t xml:space="preserve">, </w:t>
      </w:r>
    </w:p>
    <w:p w:rsidR="00CB477A" w:rsidRPr="00CD7402" w:rsidRDefault="00CB477A" w:rsidP="00907CF8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CB477A">
        <w:t>void</w:t>
      </w:r>
      <w:proofErr w:type="gramEnd"/>
      <w:r w:rsidRPr="00CB477A">
        <w:t xml:space="preserve"> *</w:t>
      </w:r>
      <w:proofErr w:type="spellStart"/>
      <w:r w:rsidRPr="00CB477A">
        <w:t>msg_context</w:t>
      </w:r>
      <w:proofErr w:type="spellEnd"/>
      <w:r w:rsidRPr="00CB477A">
        <w:t>);</w:t>
      </w:r>
    </w:p>
    <w:p w:rsidR="00907CF8" w:rsidRDefault="00907CF8" w:rsidP="00907CF8">
      <w:pPr>
        <w:pStyle w:val="42"/>
      </w:pPr>
      <w:r>
        <w:rPr>
          <w:rFonts w:hint="eastAsia"/>
        </w:rPr>
        <w:t>参数</w:t>
      </w:r>
    </w:p>
    <w:p w:rsidR="00907CF8" w:rsidRDefault="00907CF8" w:rsidP="00907CF8">
      <w:pPr>
        <w:pStyle w:val="a1"/>
      </w:pPr>
      <w:r>
        <w:rPr>
          <w:rFonts w:hint="eastAsia"/>
        </w:rPr>
        <w:t xml:space="preserve">handle </w:t>
      </w:r>
      <w:r>
        <w:rPr>
          <w:rFonts w:hint="eastAsia"/>
        </w:rPr>
        <w:t>设备句柄</w:t>
      </w:r>
      <w:r w:rsidR="003E63E2">
        <w:rPr>
          <w:rFonts w:hint="eastAsia"/>
        </w:rPr>
        <w:t>；</w:t>
      </w:r>
    </w:p>
    <w:p w:rsidR="00907CF8" w:rsidRDefault="00907CF8" w:rsidP="00907CF8">
      <w:pPr>
        <w:pStyle w:val="a1"/>
      </w:pPr>
      <w:proofErr w:type="spellStart"/>
      <w:r w:rsidRPr="00CD7402">
        <w:t>result_code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操作结果代码</w:t>
      </w:r>
      <w:r w:rsidR="003E63E2">
        <w:rPr>
          <w:rFonts w:hint="eastAsia"/>
        </w:rPr>
        <w:t>；</w:t>
      </w:r>
    </w:p>
    <w:p w:rsidR="00907CF8" w:rsidRPr="00681364" w:rsidRDefault="00907CF8" w:rsidP="00907CF8">
      <w:pPr>
        <w:pStyle w:val="a1"/>
      </w:pPr>
      <w:proofErr w:type="spellStart"/>
      <w:r w:rsidRPr="000510E4">
        <w:t>msg_context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消息上下文。</w:t>
      </w:r>
    </w:p>
    <w:p w:rsidR="00907CF8" w:rsidRDefault="00907CF8" w:rsidP="00907CF8">
      <w:pPr>
        <w:pStyle w:val="42"/>
      </w:pPr>
      <w:r>
        <w:rPr>
          <w:rFonts w:hint="eastAsia"/>
        </w:rPr>
        <w:t>返回值</w:t>
      </w:r>
    </w:p>
    <w:p w:rsidR="00907CF8" w:rsidRPr="00D24EAF" w:rsidRDefault="00907CF8" w:rsidP="00907CF8">
      <w:pPr>
        <w:pStyle w:val="a6"/>
      </w:pPr>
      <w:r>
        <w:rPr>
          <w:rFonts w:hint="eastAsia"/>
        </w:rPr>
        <w:t>空</w:t>
      </w:r>
      <w:r w:rsidR="003E63E2">
        <w:rPr>
          <w:rFonts w:hint="eastAsia"/>
        </w:rPr>
        <w:t>。</w:t>
      </w:r>
    </w:p>
    <w:p w:rsidR="00907CF8" w:rsidRDefault="00907CF8" w:rsidP="00907CF8">
      <w:pPr>
        <w:pStyle w:val="42"/>
      </w:pPr>
      <w:r>
        <w:rPr>
          <w:rFonts w:hint="eastAsia"/>
        </w:rPr>
        <w:t>功能</w:t>
      </w:r>
    </w:p>
    <w:p w:rsidR="00907CF8" w:rsidRPr="006E1E93" w:rsidRDefault="006E0F6F" w:rsidP="006E1E93">
      <w:pPr>
        <w:pStyle w:val="a6"/>
      </w:pPr>
      <w:r>
        <w:rPr>
          <w:rFonts w:hint="eastAsia"/>
        </w:rPr>
        <w:t>打开设备媒体流</w:t>
      </w:r>
      <w:r w:rsidR="00907CF8">
        <w:rPr>
          <w:rFonts w:hint="eastAsia"/>
        </w:rPr>
        <w:t>回调。</w:t>
      </w:r>
    </w:p>
    <w:p w:rsidR="009C2657" w:rsidRDefault="0074710A" w:rsidP="009C2657">
      <w:pPr>
        <w:pStyle w:val="31"/>
      </w:pPr>
      <w:bookmarkStart w:id="58" w:name="_Toc321584426"/>
      <w:proofErr w:type="spellStart"/>
      <w:r w:rsidRPr="00CD7402">
        <w:t>DX_NVT_CB_media_arrive</w:t>
      </w:r>
      <w:bookmarkEnd w:id="58"/>
      <w:proofErr w:type="spellEnd"/>
    </w:p>
    <w:p w:rsidR="009C2657" w:rsidRDefault="00176731" w:rsidP="009C2657">
      <w:pPr>
        <w:pStyle w:val="42"/>
      </w:pPr>
      <w:r>
        <w:rPr>
          <w:rFonts w:hint="eastAsia"/>
        </w:rPr>
        <w:t>函数定义</w:t>
      </w:r>
    </w:p>
    <w:p w:rsidR="002A3841" w:rsidRDefault="001061E7" w:rsidP="00CD7402">
      <w:pPr>
        <w:pStyle w:val="afa"/>
      </w:pPr>
      <w:proofErr w:type="spellStart"/>
      <w:proofErr w:type="gramStart"/>
      <w:r w:rsidRPr="00CD7402">
        <w:t>typedef</w:t>
      </w:r>
      <w:proofErr w:type="spellEnd"/>
      <w:proofErr w:type="gramEnd"/>
      <w:r w:rsidRPr="00CD7402">
        <w:t xml:space="preserve"> void (* </w:t>
      </w:r>
      <w:proofErr w:type="spellStart"/>
      <w:r w:rsidRPr="00CD7402">
        <w:t>DX_NVT_CB_media_arrive</w:t>
      </w:r>
      <w:proofErr w:type="spellEnd"/>
      <w:r w:rsidRPr="00CD7402">
        <w:t>)(</w:t>
      </w:r>
    </w:p>
    <w:p w:rsidR="002A3841" w:rsidRDefault="002A3841" w:rsidP="00CD7402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1061E7" w:rsidRPr="00CD7402">
        <w:t>DEVICE_Handle</w:t>
      </w:r>
      <w:proofErr w:type="spellEnd"/>
      <w:r w:rsidR="001061E7" w:rsidRPr="00CD7402">
        <w:t xml:space="preserve"> handle, </w:t>
      </w:r>
    </w:p>
    <w:p w:rsidR="002A3841" w:rsidRDefault="002A3841" w:rsidP="00CD7402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061E7" w:rsidRPr="00CD7402">
        <w:t xml:space="preserve">MEDIA_TYPE type, int32 </w:t>
      </w:r>
      <w:proofErr w:type="spellStart"/>
      <w:r w:rsidR="001061E7" w:rsidRPr="00CD7402">
        <w:t>chn</w:t>
      </w:r>
      <w:proofErr w:type="spellEnd"/>
      <w:r w:rsidR="001061E7" w:rsidRPr="00CD7402">
        <w:t xml:space="preserve">, </w:t>
      </w:r>
    </w:p>
    <w:p w:rsidR="00EE2222" w:rsidRDefault="002A3841" w:rsidP="00CD7402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061E7" w:rsidRPr="00CD7402">
        <w:t>int8 *</w:t>
      </w:r>
      <w:proofErr w:type="spellStart"/>
      <w:r w:rsidR="001061E7" w:rsidRPr="00CD7402">
        <w:t>buf</w:t>
      </w:r>
      <w:proofErr w:type="spellEnd"/>
      <w:r w:rsidR="001061E7" w:rsidRPr="00CD7402">
        <w:t xml:space="preserve">, int32 </w:t>
      </w:r>
      <w:proofErr w:type="spellStart"/>
      <w:r w:rsidR="001061E7" w:rsidRPr="00CD7402">
        <w:t>len</w:t>
      </w:r>
      <w:proofErr w:type="spellEnd"/>
    </w:p>
    <w:p w:rsidR="001061E7" w:rsidRPr="00CD7402" w:rsidRDefault="00EE2222" w:rsidP="00CD7402">
      <w:pPr>
        <w:pStyle w:val="afa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4243E6">
        <w:rPr>
          <w:rFonts w:hint="eastAsia"/>
        </w:rPr>
        <w:t>u</w:t>
      </w:r>
      <w:r>
        <w:rPr>
          <w:rFonts w:hint="eastAsia"/>
        </w:rPr>
        <w:t>int32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</w:t>
      </w:r>
      <w:proofErr w:type="spellEnd"/>
      <w:r w:rsidR="001061E7" w:rsidRPr="00CD7402">
        <w:t>);</w:t>
      </w:r>
    </w:p>
    <w:p w:rsidR="009C2657" w:rsidRDefault="009C2657" w:rsidP="009C2657">
      <w:pPr>
        <w:pStyle w:val="42"/>
      </w:pPr>
      <w:r>
        <w:rPr>
          <w:rFonts w:hint="eastAsia"/>
        </w:rPr>
        <w:t>参数</w:t>
      </w:r>
    </w:p>
    <w:p w:rsidR="008765C7" w:rsidRDefault="008765C7" w:rsidP="008765C7">
      <w:pPr>
        <w:pStyle w:val="a1"/>
      </w:pPr>
      <w:r w:rsidRPr="00CD7402">
        <w:t>handle</w:t>
      </w:r>
      <w:r>
        <w:rPr>
          <w:rFonts w:hint="eastAsia"/>
        </w:rPr>
        <w:t xml:space="preserve"> </w:t>
      </w:r>
      <w:r>
        <w:rPr>
          <w:rFonts w:hint="eastAsia"/>
        </w:rPr>
        <w:t>设备句柄</w:t>
      </w:r>
      <w:r w:rsidR="009A3F06">
        <w:rPr>
          <w:rFonts w:hint="eastAsia"/>
        </w:rPr>
        <w:t>；</w:t>
      </w:r>
    </w:p>
    <w:p w:rsidR="008765C7" w:rsidRDefault="008765C7" w:rsidP="008765C7">
      <w:pPr>
        <w:pStyle w:val="a1"/>
      </w:pPr>
      <w:r w:rsidRPr="00CD7402">
        <w:t>type</w:t>
      </w:r>
      <w:r>
        <w:rPr>
          <w:rFonts w:hint="eastAsia"/>
        </w:rPr>
        <w:t xml:space="preserve"> </w:t>
      </w:r>
      <w:r>
        <w:rPr>
          <w:rFonts w:hint="eastAsia"/>
        </w:rPr>
        <w:t>媒体类型</w:t>
      </w:r>
      <w:r w:rsidR="009A3F06">
        <w:rPr>
          <w:rFonts w:hint="eastAsia"/>
        </w:rPr>
        <w:t>；</w:t>
      </w:r>
    </w:p>
    <w:p w:rsidR="008765C7" w:rsidRDefault="008765C7" w:rsidP="008765C7">
      <w:pPr>
        <w:pStyle w:val="a1"/>
      </w:pPr>
      <w:proofErr w:type="spellStart"/>
      <w:r w:rsidRPr="00CD7402">
        <w:t>chn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媒体流通道</w:t>
      </w:r>
      <w:r w:rsidR="00AD0EF5">
        <w:rPr>
          <w:rFonts w:hint="eastAsia"/>
        </w:rPr>
        <w:t>ID</w:t>
      </w:r>
      <w:r w:rsidR="009A3F06">
        <w:rPr>
          <w:rFonts w:hint="eastAsia"/>
        </w:rPr>
        <w:t>；</w:t>
      </w:r>
    </w:p>
    <w:p w:rsidR="008765C7" w:rsidRDefault="008765C7" w:rsidP="008765C7">
      <w:pPr>
        <w:pStyle w:val="a1"/>
      </w:pPr>
      <w:proofErr w:type="spellStart"/>
      <w:r w:rsidRPr="00CD7402">
        <w:t>buf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媒体数据接收缓冲区，该缓冲区由上层应用程序设定</w:t>
      </w:r>
      <w:r w:rsidR="009A3F06">
        <w:rPr>
          <w:rFonts w:hint="eastAsia"/>
        </w:rPr>
        <w:t>；</w:t>
      </w:r>
    </w:p>
    <w:p w:rsidR="008765C7" w:rsidRDefault="008765C7" w:rsidP="008765C7">
      <w:pPr>
        <w:pStyle w:val="a1"/>
      </w:pPr>
      <w:proofErr w:type="spellStart"/>
      <w:r w:rsidRPr="00CD7402">
        <w:t>len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媒体数据长度</w:t>
      </w:r>
      <w:r w:rsidR="009A3F06">
        <w:rPr>
          <w:rFonts w:hint="eastAsia"/>
        </w:rPr>
        <w:t>；</w:t>
      </w:r>
    </w:p>
    <w:p w:rsidR="004243E6" w:rsidRPr="008765C7" w:rsidRDefault="004243E6" w:rsidP="008765C7">
      <w:pPr>
        <w:pStyle w:val="a1"/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媒体附加参数</w:t>
      </w:r>
      <w:r w:rsidR="009A3F06">
        <w:rPr>
          <w:rFonts w:hint="eastAsia"/>
        </w:rPr>
        <w:t>。</w:t>
      </w:r>
      <w:r w:rsidR="00EE5C0D">
        <w:rPr>
          <w:rFonts w:hint="eastAsia"/>
        </w:rPr>
        <w:t>一般情况可以忽略该参数。</w:t>
      </w:r>
    </w:p>
    <w:p w:rsidR="009C2657" w:rsidRDefault="009C2657" w:rsidP="009C2657">
      <w:pPr>
        <w:pStyle w:val="42"/>
      </w:pPr>
      <w:r>
        <w:rPr>
          <w:rFonts w:hint="eastAsia"/>
        </w:rPr>
        <w:t>返回值</w:t>
      </w:r>
    </w:p>
    <w:p w:rsidR="00D24EAF" w:rsidRPr="00D24EAF" w:rsidRDefault="00D24EAF" w:rsidP="00D24EAF">
      <w:pPr>
        <w:pStyle w:val="a6"/>
      </w:pPr>
      <w:r>
        <w:rPr>
          <w:rFonts w:hint="eastAsia"/>
        </w:rPr>
        <w:t>空</w:t>
      </w:r>
      <w:r w:rsidR="003E63E2">
        <w:rPr>
          <w:rFonts w:hint="eastAsia"/>
        </w:rPr>
        <w:t>。</w:t>
      </w:r>
    </w:p>
    <w:p w:rsidR="009C2657" w:rsidRDefault="009C2657" w:rsidP="009C2657">
      <w:pPr>
        <w:pStyle w:val="42"/>
      </w:pPr>
      <w:r>
        <w:rPr>
          <w:rFonts w:hint="eastAsia"/>
        </w:rPr>
        <w:t>功能</w:t>
      </w:r>
    </w:p>
    <w:p w:rsidR="00AF5406" w:rsidRPr="00AF5406" w:rsidRDefault="00AF5406" w:rsidP="00AF5406">
      <w:pPr>
        <w:pStyle w:val="a6"/>
      </w:pPr>
      <w:r>
        <w:rPr>
          <w:rFonts w:hint="eastAsia"/>
        </w:rPr>
        <w:t>媒体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达到。</w:t>
      </w:r>
    </w:p>
    <w:p w:rsidR="009C2657" w:rsidRDefault="00BC37B6" w:rsidP="009C2657">
      <w:pPr>
        <w:pStyle w:val="31"/>
      </w:pPr>
      <w:bookmarkStart w:id="59" w:name="_Toc321584427"/>
      <w:proofErr w:type="spellStart"/>
      <w:r w:rsidRPr="00BC37B6">
        <w:t>DX_NVT_CB_delete</w:t>
      </w:r>
      <w:bookmarkEnd w:id="59"/>
      <w:proofErr w:type="spellEnd"/>
    </w:p>
    <w:p w:rsidR="009C2657" w:rsidRDefault="00176731" w:rsidP="009C2657">
      <w:pPr>
        <w:pStyle w:val="42"/>
      </w:pPr>
      <w:r>
        <w:rPr>
          <w:rFonts w:hint="eastAsia"/>
        </w:rPr>
        <w:t>函数定义</w:t>
      </w:r>
    </w:p>
    <w:p w:rsidR="00C7741D" w:rsidRDefault="00C7741D" w:rsidP="00CD7402">
      <w:pPr>
        <w:pStyle w:val="afa"/>
      </w:pPr>
      <w:proofErr w:type="spellStart"/>
      <w:proofErr w:type="gramStart"/>
      <w:r w:rsidRPr="00C7741D">
        <w:t>typedef</w:t>
      </w:r>
      <w:proofErr w:type="spellEnd"/>
      <w:proofErr w:type="gramEnd"/>
      <w:r w:rsidRPr="00C7741D">
        <w:t xml:space="preserve"> void (* </w:t>
      </w:r>
      <w:proofErr w:type="spellStart"/>
      <w:r w:rsidRPr="00C7741D">
        <w:t>DX_NVT_CB_delete</w:t>
      </w:r>
      <w:proofErr w:type="spellEnd"/>
      <w:r w:rsidRPr="00C7741D">
        <w:t>)(</w:t>
      </w:r>
    </w:p>
    <w:p w:rsidR="00C7741D" w:rsidRDefault="00C7741D" w:rsidP="00CD7402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7741D">
        <w:t>DEVICE_Handle</w:t>
      </w:r>
      <w:proofErr w:type="spellEnd"/>
      <w:r w:rsidRPr="00C7741D">
        <w:t xml:space="preserve"> handle,</w:t>
      </w:r>
    </w:p>
    <w:p w:rsidR="00C7741D" w:rsidRPr="00CD7402" w:rsidRDefault="00C7741D" w:rsidP="00CD7402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741D">
        <w:t>DEVICE_DELETE_REASON reason);</w:t>
      </w:r>
    </w:p>
    <w:p w:rsidR="009C2657" w:rsidRDefault="009C2657" w:rsidP="009C2657">
      <w:pPr>
        <w:pStyle w:val="42"/>
      </w:pPr>
      <w:r>
        <w:rPr>
          <w:rFonts w:hint="eastAsia"/>
        </w:rPr>
        <w:t>参数</w:t>
      </w:r>
    </w:p>
    <w:p w:rsidR="00203ECB" w:rsidRDefault="00203ECB" w:rsidP="00203ECB">
      <w:pPr>
        <w:pStyle w:val="a1"/>
      </w:pPr>
      <w:r w:rsidRPr="00CD7402">
        <w:t>handle</w:t>
      </w:r>
      <w:r>
        <w:rPr>
          <w:rFonts w:hint="eastAsia"/>
        </w:rPr>
        <w:t xml:space="preserve"> </w:t>
      </w:r>
      <w:r>
        <w:rPr>
          <w:rFonts w:hint="eastAsia"/>
        </w:rPr>
        <w:t>设备句柄</w:t>
      </w:r>
      <w:r w:rsidR="00C7741D">
        <w:rPr>
          <w:rFonts w:hint="eastAsia"/>
        </w:rPr>
        <w:t>；</w:t>
      </w:r>
    </w:p>
    <w:p w:rsidR="00203ECB" w:rsidRDefault="00C7741D" w:rsidP="00203ECB">
      <w:pPr>
        <w:pStyle w:val="a1"/>
      </w:pPr>
      <w:r w:rsidRPr="00C7741D">
        <w:t>reason</w:t>
      </w:r>
      <w:r>
        <w:rPr>
          <w:rFonts w:hint="eastAsia"/>
        </w:rPr>
        <w:t>设备删除</w:t>
      </w:r>
      <w:r>
        <w:rPr>
          <w:rFonts w:hint="eastAsia"/>
        </w:rPr>
        <w:t>/</w:t>
      </w:r>
      <w:r>
        <w:rPr>
          <w:rFonts w:hint="eastAsia"/>
        </w:rPr>
        <w:t>下线原因代码。</w:t>
      </w:r>
    </w:p>
    <w:p w:rsidR="009C2657" w:rsidRDefault="009C2657" w:rsidP="009C2657">
      <w:pPr>
        <w:pStyle w:val="42"/>
      </w:pPr>
      <w:r>
        <w:rPr>
          <w:rFonts w:hint="eastAsia"/>
        </w:rPr>
        <w:t>返回值</w:t>
      </w:r>
    </w:p>
    <w:p w:rsidR="00D24EAF" w:rsidRPr="00D24EAF" w:rsidRDefault="00D24EAF" w:rsidP="00D24EAF">
      <w:pPr>
        <w:pStyle w:val="a6"/>
      </w:pPr>
      <w:r>
        <w:rPr>
          <w:rFonts w:hint="eastAsia"/>
        </w:rPr>
        <w:t>空</w:t>
      </w:r>
      <w:r w:rsidR="003E63E2">
        <w:rPr>
          <w:rFonts w:hint="eastAsia"/>
        </w:rPr>
        <w:t>。</w:t>
      </w:r>
    </w:p>
    <w:p w:rsidR="009C2657" w:rsidRDefault="009C2657" w:rsidP="00090C50">
      <w:pPr>
        <w:pStyle w:val="42"/>
      </w:pPr>
      <w:r>
        <w:rPr>
          <w:rFonts w:hint="eastAsia"/>
        </w:rPr>
        <w:lastRenderedPageBreak/>
        <w:t>功能</w:t>
      </w:r>
    </w:p>
    <w:p w:rsidR="00F52C00" w:rsidRDefault="00F1144A" w:rsidP="00F52C00">
      <w:pPr>
        <w:pStyle w:val="a6"/>
      </w:pPr>
      <w:r>
        <w:rPr>
          <w:rFonts w:hint="eastAsia"/>
        </w:rPr>
        <w:t>设备</w:t>
      </w:r>
      <w:r w:rsidR="00C7741D">
        <w:rPr>
          <w:rFonts w:hint="eastAsia"/>
        </w:rPr>
        <w:t>删除回调，该回调发生后，表示设备已经删除</w:t>
      </w:r>
      <w:r w:rsidR="00C7741D">
        <w:rPr>
          <w:rFonts w:hint="eastAsia"/>
        </w:rPr>
        <w:t>/</w:t>
      </w:r>
      <w:r w:rsidR="00C7741D">
        <w:rPr>
          <w:rFonts w:hint="eastAsia"/>
        </w:rPr>
        <w:t>离线</w:t>
      </w:r>
      <w:r>
        <w:rPr>
          <w:rFonts w:hint="eastAsia"/>
        </w:rPr>
        <w:t>。</w:t>
      </w:r>
    </w:p>
    <w:p w:rsidR="009A41DC" w:rsidRPr="009A41DC" w:rsidRDefault="00F52C00" w:rsidP="009A41DC">
      <w:pPr>
        <w:pStyle w:val="1"/>
      </w:pPr>
      <w:bookmarkStart w:id="60" w:name="_Toc321584428"/>
      <w:r>
        <w:rPr>
          <w:rFonts w:hint="eastAsia"/>
        </w:rPr>
        <w:t>开发步骤</w:t>
      </w:r>
      <w:bookmarkEnd w:id="60"/>
    </w:p>
    <w:p w:rsidR="00D267AE" w:rsidRDefault="00FA0A43" w:rsidP="00FA0A43">
      <w:pPr>
        <w:pStyle w:val="150"/>
        <w:spacing w:before="156" w:after="156"/>
      </w:pPr>
      <w:r>
        <w:rPr>
          <w:rFonts w:hint="eastAsia"/>
        </w:rPr>
        <w:t>实现</w:t>
      </w:r>
      <w:proofErr w:type="gramStart"/>
      <w:r>
        <w:rPr>
          <w:rFonts w:hint="eastAsia"/>
        </w:rPr>
        <w:t>各个回调函</w:t>
      </w:r>
      <w:proofErr w:type="gramEnd"/>
      <w:r>
        <w:rPr>
          <w:rFonts w:hint="eastAsia"/>
        </w:rPr>
        <w:t>数</w:t>
      </w:r>
      <w:r w:rsidR="008802F6">
        <w:rPr>
          <w:rFonts w:hint="eastAsia"/>
        </w:rPr>
        <w:t>。</w:t>
      </w:r>
    </w:p>
    <w:p w:rsidR="00FA0A43" w:rsidRDefault="00FA0A43" w:rsidP="00FA0A43">
      <w:pPr>
        <w:pStyle w:val="150"/>
        <w:spacing w:before="156" w:after="156"/>
      </w:pPr>
      <w:r>
        <w:rPr>
          <w:rFonts w:hint="eastAsia"/>
        </w:rPr>
        <w:t>调用</w:t>
      </w:r>
      <w:proofErr w:type="spellStart"/>
      <w:r w:rsidRPr="001A4F45">
        <w:t>DX_NVT_set_callback</w:t>
      </w:r>
      <w:proofErr w:type="spellEnd"/>
      <w:r>
        <w:rPr>
          <w:rFonts w:hint="eastAsia"/>
        </w:rPr>
        <w:t>函数，将回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传入</w:t>
      </w:r>
      <w:r>
        <w:rPr>
          <w:rFonts w:hint="eastAsia"/>
        </w:rPr>
        <w:t>SDK</w:t>
      </w:r>
      <w:r w:rsidR="008802F6">
        <w:rPr>
          <w:rFonts w:hint="eastAsia"/>
        </w:rPr>
        <w:t>。</w:t>
      </w:r>
    </w:p>
    <w:p w:rsidR="00FA0A43" w:rsidRDefault="00FA0A43" w:rsidP="00FA0A43">
      <w:pPr>
        <w:pStyle w:val="150"/>
        <w:spacing w:before="156" w:after="156"/>
      </w:pPr>
      <w:r>
        <w:rPr>
          <w:rFonts w:hint="eastAsia"/>
        </w:rPr>
        <w:t>调用</w:t>
      </w:r>
      <w:proofErr w:type="spellStart"/>
      <w:r w:rsidRPr="00396519">
        <w:t>DX_NVT_open</w:t>
      </w:r>
      <w:proofErr w:type="spellEnd"/>
      <w:r>
        <w:rPr>
          <w:rFonts w:hint="eastAsia"/>
        </w:rPr>
        <w:t>初始化</w:t>
      </w:r>
      <w:r>
        <w:rPr>
          <w:rFonts w:hint="eastAsia"/>
        </w:rPr>
        <w:t>SDK</w:t>
      </w:r>
      <w:r w:rsidR="008802F6">
        <w:rPr>
          <w:rFonts w:hint="eastAsia"/>
        </w:rPr>
        <w:t>。</w:t>
      </w:r>
    </w:p>
    <w:p w:rsidR="00A83416" w:rsidRDefault="00A83416" w:rsidP="00FA0A43">
      <w:pPr>
        <w:pStyle w:val="150"/>
        <w:spacing w:before="156" w:after="156"/>
      </w:pPr>
      <w:r>
        <w:rPr>
          <w:rFonts w:hint="eastAsia"/>
        </w:rPr>
        <w:t>调用</w:t>
      </w:r>
      <w:proofErr w:type="spellStart"/>
      <w:r w:rsidRPr="00A83416">
        <w:t>DX_NVT_start_listen</w:t>
      </w:r>
      <w:proofErr w:type="spellEnd"/>
      <w:r>
        <w:rPr>
          <w:rFonts w:hint="eastAsia"/>
        </w:rPr>
        <w:t>开启本地监听。</w:t>
      </w:r>
    </w:p>
    <w:p w:rsidR="00FA0A43" w:rsidRDefault="008802F6" w:rsidP="00FA0A43">
      <w:pPr>
        <w:pStyle w:val="150"/>
        <w:spacing w:before="156" w:after="156"/>
      </w:pPr>
      <w:r>
        <w:rPr>
          <w:rFonts w:hint="eastAsia"/>
        </w:rPr>
        <w:t>如果需要主动连接设备，则调用</w:t>
      </w:r>
      <w:proofErr w:type="spellStart"/>
      <w:r w:rsidRPr="007356F9">
        <w:t>DX_NVT_add_device</w:t>
      </w:r>
      <w:proofErr w:type="spellEnd"/>
      <w:r>
        <w:rPr>
          <w:rFonts w:hint="eastAsia"/>
        </w:rPr>
        <w:t>函数添加设备。</w:t>
      </w:r>
    </w:p>
    <w:p w:rsidR="008802F6" w:rsidRDefault="00AC248E" w:rsidP="00FA0A43">
      <w:pPr>
        <w:pStyle w:val="150"/>
        <w:spacing w:before="156" w:after="156"/>
      </w:pPr>
      <w:r>
        <w:rPr>
          <w:rFonts w:hint="eastAsia"/>
        </w:rPr>
        <w:t>如果设备创建回调执行，</w:t>
      </w:r>
      <w:r w:rsidR="00A83416">
        <w:rPr>
          <w:rFonts w:hint="eastAsia"/>
        </w:rPr>
        <w:t>表示有</w:t>
      </w:r>
      <w:r>
        <w:rPr>
          <w:rFonts w:hint="eastAsia"/>
        </w:rPr>
        <w:t>设备成功创建</w:t>
      </w:r>
      <w:r w:rsidR="00A83416">
        <w:rPr>
          <w:rFonts w:hint="eastAsia"/>
        </w:rPr>
        <w:t>/</w:t>
      </w:r>
      <w:r w:rsidR="00A83416">
        <w:rPr>
          <w:rFonts w:hint="eastAsia"/>
        </w:rPr>
        <w:t>上线</w:t>
      </w:r>
      <w:r>
        <w:rPr>
          <w:rFonts w:hint="eastAsia"/>
        </w:rPr>
        <w:t>，则调用</w:t>
      </w:r>
      <w:proofErr w:type="spellStart"/>
      <w:r w:rsidRPr="00EB6E2C">
        <w:t>DX_NVT_set_context</w:t>
      </w:r>
      <w:proofErr w:type="spellEnd"/>
      <w:r>
        <w:rPr>
          <w:rFonts w:hint="eastAsia"/>
        </w:rPr>
        <w:t>函数设置设备上下文。</w:t>
      </w:r>
    </w:p>
    <w:p w:rsidR="00AC248E" w:rsidRDefault="00C94386" w:rsidP="00FA0A43">
      <w:pPr>
        <w:pStyle w:val="150"/>
        <w:spacing w:before="156" w:after="156"/>
      </w:pPr>
      <w:r>
        <w:rPr>
          <w:rFonts w:hint="eastAsia"/>
        </w:rPr>
        <w:t>按照需要</w:t>
      </w:r>
      <w:r w:rsidR="00AC248E">
        <w:rPr>
          <w:rFonts w:hint="eastAsia"/>
        </w:rPr>
        <w:t>执行设备功能操作，如设备参数设置，设备参数获取等。</w:t>
      </w:r>
    </w:p>
    <w:p w:rsidR="00A33ABF" w:rsidRDefault="00623057" w:rsidP="002A78B6">
      <w:pPr>
        <w:pStyle w:val="150"/>
        <w:spacing w:before="156" w:after="156"/>
      </w:pPr>
      <w:r>
        <w:rPr>
          <w:rFonts w:hint="eastAsia"/>
        </w:rPr>
        <w:t>调用</w:t>
      </w:r>
      <w:proofErr w:type="spellStart"/>
      <w:r w:rsidRPr="00DC68BE">
        <w:t>DX_NVT_init_media_param</w:t>
      </w:r>
      <w:proofErr w:type="spellEnd"/>
      <w:r>
        <w:rPr>
          <w:rFonts w:hint="eastAsia"/>
        </w:rPr>
        <w:t>函数，初始化媒体数据。</w:t>
      </w:r>
    </w:p>
    <w:p w:rsidR="00623057" w:rsidRDefault="00DC64B6" w:rsidP="00FA0A43">
      <w:pPr>
        <w:pStyle w:val="150"/>
        <w:spacing w:before="156" w:after="156"/>
      </w:pPr>
      <w:r>
        <w:rPr>
          <w:rFonts w:hint="eastAsia"/>
        </w:rPr>
        <w:t>调用</w:t>
      </w:r>
      <w:proofErr w:type="spellStart"/>
      <w:r w:rsidRPr="00A85F6D">
        <w:t>DX_NVT_open_media</w:t>
      </w:r>
      <w:proofErr w:type="spellEnd"/>
      <w:r>
        <w:rPr>
          <w:rFonts w:hint="eastAsia"/>
        </w:rPr>
        <w:t>函数打开媒体流通道。</w:t>
      </w:r>
    </w:p>
    <w:p w:rsidR="004D5A50" w:rsidRDefault="004D5A50" w:rsidP="004D5A50">
      <w:pPr>
        <w:pStyle w:val="150"/>
        <w:spacing w:before="156" w:after="156"/>
      </w:pPr>
      <w:r>
        <w:rPr>
          <w:rFonts w:hint="eastAsia"/>
        </w:rPr>
        <w:t>调用</w:t>
      </w:r>
      <w:proofErr w:type="spellStart"/>
      <w:r w:rsidRPr="002A4631">
        <w:t>DX_NVT_set_media_receive_buf</w:t>
      </w:r>
      <w:proofErr w:type="spellEnd"/>
      <w:r>
        <w:rPr>
          <w:rFonts w:hint="eastAsia"/>
        </w:rPr>
        <w:t>函数，设置媒体数据接收缓冲区。</w:t>
      </w:r>
    </w:p>
    <w:p w:rsidR="000C7BA4" w:rsidRPr="007A18BE" w:rsidRDefault="000C7BA4" w:rsidP="000C7BA4">
      <w:pPr>
        <w:pStyle w:val="150"/>
        <w:numPr>
          <w:ilvl w:val="0"/>
          <w:numId w:val="0"/>
        </w:numPr>
        <w:spacing w:before="156" w:after="156"/>
        <w:ind w:left="840"/>
        <w:rPr>
          <w:rStyle w:val="afff9"/>
        </w:rPr>
      </w:pPr>
      <w:r w:rsidRPr="007A18BE">
        <w:rPr>
          <w:rStyle w:val="afff9"/>
          <w:rFonts w:hint="eastAsia"/>
        </w:rPr>
        <w:t>注意：</w:t>
      </w:r>
      <w:proofErr w:type="spellStart"/>
      <w:r w:rsidRPr="007A18BE">
        <w:rPr>
          <w:rStyle w:val="afff9"/>
        </w:rPr>
        <w:t>DX_NVT_set_media_receive_buf</w:t>
      </w:r>
      <w:proofErr w:type="spellEnd"/>
      <w:r w:rsidRPr="007A18BE">
        <w:rPr>
          <w:rStyle w:val="afff9"/>
          <w:rFonts w:hint="eastAsia"/>
        </w:rPr>
        <w:t>必须在</w:t>
      </w:r>
      <w:proofErr w:type="spellStart"/>
      <w:r w:rsidRPr="007A18BE">
        <w:rPr>
          <w:rStyle w:val="afff9"/>
        </w:rPr>
        <w:t>DX_NVT_open_media</w:t>
      </w:r>
      <w:proofErr w:type="spellEnd"/>
      <w:r w:rsidRPr="007A18BE">
        <w:rPr>
          <w:rStyle w:val="afff9"/>
          <w:rFonts w:hint="eastAsia"/>
        </w:rPr>
        <w:t>函数之后</w:t>
      </w:r>
      <w:r w:rsidR="008B7FC4">
        <w:rPr>
          <w:rStyle w:val="afff9"/>
          <w:rFonts w:hint="eastAsia"/>
        </w:rPr>
        <w:t>调用。只有</w:t>
      </w:r>
      <w:proofErr w:type="spellStart"/>
      <w:r w:rsidRPr="007A18BE">
        <w:rPr>
          <w:rStyle w:val="afff9"/>
        </w:rPr>
        <w:t>DX_NVT_set_media_receive_buf</w:t>
      </w:r>
      <w:proofErr w:type="spellEnd"/>
      <w:r w:rsidR="00972652" w:rsidRPr="007A18BE">
        <w:rPr>
          <w:rStyle w:val="afff9"/>
          <w:rFonts w:hint="eastAsia"/>
        </w:rPr>
        <w:t>调用后</w:t>
      </w:r>
      <w:r w:rsidRPr="007A18BE">
        <w:rPr>
          <w:rStyle w:val="afff9"/>
          <w:rFonts w:hint="eastAsia"/>
        </w:rPr>
        <w:t>才开始启动码流接收。</w:t>
      </w:r>
      <w:r w:rsidR="00972652" w:rsidRPr="007A18BE">
        <w:rPr>
          <w:rStyle w:val="afff9"/>
          <w:rFonts w:hint="eastAsia"/>
        </w:rPr>
        <w:t>为了使获取的</w:t>
      </w:r>
      <w:r w:rsidRPr="007A18BE">
        <w:rPr>
          <w:rStyle w:val="afff9"/>
          <w:rFonts w:hint="eastAsia"/>
        </w:rPr>
        <w:t>图像</w:t>
      </w:r>
      <w:r w:rsidR="00972652" w:rsidRPr="007A18BE">
        <w:rPr>
          <w:rStyle w:val="afff9"/>
          <w:rFonts w:hint="eastAsia"/>
        </w:rPr>
        <w:t>数据</w:t>
      </w:r>
      <w:r w:rsidRPr="007A18BE">
        <w:rPr>
          <w:rStyle w:val="afff9"/>
          <w:rFonts w:hint="eastAsia"/>
        </w:rPr>
        <w:t>可以迅速解码，最好在</w:t>
      </w:r>
      <w:r w:rsidR="001C6FC0">
        <w:rPr>
          <w:rStyle w:val="afff9"/>
          <w:rFonts w:hint="eastAsia"/>
        </w:rPr>
        <w:t>第一次</w:t>
      </w:r>
      <w:r w:rsidRPr="007A18BE">
        <w:rPr>
          <w:rStyle w:val="afff9"/>
          <w:rFonts w:hint="eastAsia"/>
        </w:rPr>
        <w:t>调用</w:t>
      </w:r>
      <w:proofErr w:type="spellStart"/>
      <w:r w:rsidRPr="007A18BE">
        <w:rPr>
          <w:rStyle w:val="afff9"/>
        </w:rPr>
        <w:t>DX_NVT_set_media_receive_buf</w:t>
      </w:r>
      <w:proofErr w:type="spellEnd"/>
      <w:r w:rsidRPr="007A18BE">
        <w:rPr>
          <w:rStyle w:val="afff9"/>
          <w:rFonts w:hint="eastAsia"/>
        </w:rPr>
        <w:t>后，请求一次图像</w:t>
      </w:r>
      <w:r w:rsidRPr="007A18BE">
        <w:rPr>
          <w:rStyle w:val="afff9"/>
          <w:rFonts w:hint="eastAsia"/>
        </w:rPr>
        <w:t>I</w:t>
      </w:r>
      <w:r w:rsidRPr="007A18BE">
        <w:rPr>
          <w:rStyle w:val="afff9"/>
          <w:rFonts w:hint="eastAsia"/>
        </w:rPr>
        <w:t>帧。</w:t>
      </w:r>
    </w:p>
    <w:p w:rsidR="00123770" w:rsidRDefault="00A33ABF" w:rsidP="00FA0A43">
      <w:pPr>
        <w:pStyle w:val="150"/>
        <w:spacing w:before="156" w:after="156"/>
      </w:pPr>
      <w:r>
        <w:rPr>
          <w:rFonts w:hint="eastAsia"/>
        </w:rPr>
        <w:t>在媒体数据达到回调</w:t>
      </w:r>
      <w:r w:rsidR="00C1337E">
        <w:rPr>
          <w:rFonts w:hint="eastAsia"/>
        </w:rPr>
        <w:t>执行时，</w:t>
      </w:r>
      <w:r w:rsidR="00123770">
        <w:rPr>
          <w:rFonts w:hint="eastAsia"/>
        </w:rPr>
        <w:t>处理</w:t>
      </w:r>
      <w:r w:rsidR="00C1337E">
        <w:rPr>
          <w:rFonts w:hint="eastAsia"/>
        </w:rPr>
        <w:t>收到的</w:t>
      </w:r>
      <w:r w:rsidR="00123770">
        <w:rPr>
          <w:rFonts w:hint="eastAsia"/>
        </w:rPr>
        <w:t>数据，</w:t>
      </w:r>
    </w:p>
    <w:p w:rsidR="00C1337E" w:rsidRDefault="00123770" w:rsidP="00123770">
      <w:pPr>
        <w:pStyle w:val="150"/>
        <w:numPr>
          <w:ilvl w:val="0"/>
          <w:numId w:val="0"/>
        </w:numPr>
        <w:spacing w:before="156" w:after="156"/>
        <w:ind w:left="840"/>
      </w:pPr>
      <w:r>
        <w:rPr>
          <w:rFonts w:hint="eastAsia"/>
        </w:rPr>
        <w:t>数据处理完，调用</w:t>
      </w:r>
      <w:proofErr w:type="spellStart"/>
      <w:r w:rsidRPr="002A4631">
        <w:t>DX_NVT_set_media_receive_buf</w:t>
      </w:r>
      <w:proofErr w:type="spellEnd"/>
      <w:r>
        <w:rPr>
          <w:rFonts w:hint="eastAsia"/>
        </w:rPr>
        <w:t>函数启动下一次接收。</w:t>
      </w:r>
    </w:p>
    <w:p w:rsidR="00037550" w:rsidRDefault="00037550" w:rsidP="00C1337E">
      <w:pPr>
        <w:pStyle w:val="150"/>
        <w:spacing w:before="156" w:after="156"/>
      </w:pPr>
      <w:r>
        <w:rPr>
          <w:rFonts w:hint="eastAsia"/>
        </w:rPr>
        <w:t>设备不再使用时，依次调用</w:t>
      </w:r>
      <w:proofErr w:type="spellStart"/>
      <w:r w:rsidRPr="0036794F">
        <w:t>DX_NVT_close_media</w:t>
      </w:r>
      <w:proofErr w:type="spellEnd"/>
      <w:r>
        <w:rPr>
          <w:rFonts w:hint="eastAsia"/>
        </w:rPr>
        <w:t>、</w:t>
      </w:r>
      <w:proofErr w:type="spellStart"/>
      <w:r w:rsidRPr="005710C2">
        <w:t>DX_NVT_delete_device</w:t>
      </w:r>
      <w:proofErr w:type="spellEnd"/>
      <w:r>
        <w:rPr>
          <w:rFonts w:hint="eastAsia"/>
        </w:rPr>
        <w:t>函数。</w:t>
      </w:r>
    </w:p>
    <w:p w:rsidR="00C1337E" w:rsidRPr="00D267AE" w:rsidRDefault="0027732E" w:rsidP="00C1337E">
      <w:pPr>
        <w:pStyle w:val="150"/>
        <w:spacing w:before="156" w:after="156"/>
      </w:pPr>
      <w:r>
        <w:rPr>
          <w:rFonts w:hint="eastAsia"/>
        </w:rPr>
        <w:t>程序退出时，调用</w:t>
      </w:r>
      <w:proofErr w:type="spellStart"/>
      <w:r w:rsidRPr="00396519">
        <w:t>DX_NVT_close</w:t>
      </w:r>
      <w:proofErr w:type="spellEnd"/>
      <w:r>
        <w:rPr>
          <w:rFonts w:hint="eastAsia"/>
        </w:rPr>
        <w:t>函数释放资源。</w:t>
      </w:r>
    </w:p>
    <w:p w:rsidR="00F52C00" w:rsidRPr="00F52C00" w:rsidRDefault="00F52C00" w:rsidP="00F52C00">
      <w:pPr>
        <w:pStyle w:val="1"/>
      </w:pPr>
      <w:bookmarkStart w:id="61" w:name="_Toc321584429"/>
      <w:r>
        <w:rPr>
          <w:rFonts w:hint="eastAsia"/>
        </w:rPr>
        <w:t>应用举例</w:t>
      </w:r>
      <w:bookmarkEnd w:id="61"/>
    </w:p>
    <w:p w:rsidR="006C2BBD" w:rsidRDefault="00110330" w:rsidP="00110330">
      <w:pPr>
        <w:pStyle w:val="21"/>
      </w:pPr>
      <w:bookmarkStart w:id="62" w:name="_Toc321584430"/>
      <w:r>
        <w:rPr>
          <w:rFonts w:hint="eastAsia"/>
        </w:rPr>
        <w:t>获取设备</w:t>
      </w:r>
      <w:r>
        <w:rPr>
          <w:rFonts w:hint="eastAsia"/>
        </w:rPr>
        <w:t>ID</w:t>
      </w:r>
      <w:bookmarkEnd w:id="62"/>
    </w:p>
    <w:p w:rsidR="006C2BBD" w:rsidRDefault="00110330" w:rsidP="00857FA4">
      <w:pPr>
        <w:pStyle w:val="a6"/>
      </w:pPr>
      <w:r>
        <w:rPr>
          <w:rFonts w:hint="eastAsia"/>
        </w:rPr>
        <w:t>获取设备参数调用“</w:t>
      </w:r>
      <w:proofErr w:type="spellStart"/>
      <w:r w:rsidRPr="00110330">
        <w:t>DX_NVT_get</w:t>
      </w:r>
      <w:proofErr w:type="spellEnd"/>
      <w:r>
        <w:rPr>
          <w:rFonts w:hint="eastAsia"/>
        </w:rPr>
        <w:t>”函数，当调用成功，在回调函数“</w:t>
      </w:r>
      <w:proofErr w:type="spellStart"/>
      <w:r w:rsidRPr="00CD7402">
        <w:t>DX_NVT_CB_get_response</w:t>
      </w:r>
      <w:proofErr w:type="spellEnd"/>
      <w:r>
        <w:rPr>
          <w:rFonts w:hint="eastAsia"/>
        </w:rPr>
        <w:t>”中可以取到相应的设备参数值。</w:t>
      </w:r>
    </w:p>
    <w:p w:rsidR="00110330" w:rsidRDefault="00110330" w:rsidP="00857FA4">
      <w:pPr>
        <w:pStyle w:val="a6"/>
      </w:pPr>
      <w:r>
        <w:rPr>
          <w:rFonts w:hint="eastAsia"/>
        </w:rPr>
        <w:lastRenderedPageBreak/>
        <w:t>根据“网络设备交互参数”文档可知，设备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为“</w:t>
      </w:r>
      <w:r>
        <w:rPr>
          <w:rFonts w:hint="eastAsia"/>
        </w:rPr>
        <w:t>/base/id</w:t>
      </w:r>
      <w:r>
        <w:t>”</w:t>
      </w:r>
      <w:r>
        <w:rPr>
          <w:rFonts w:hint="eastAsia"/>
        </w:rPr>
        <w:t>，则调用方法为：</w:t>
      </w:r>
    </w:p>
    <w:p w:rsidR="00110330" w:rsidRDefault="00110330" w:rsidP="00110330">
      <w:pPr>
        <w:pStyle w:val="afa"/>
      </w:pPr>
      <w:r w:rsidRPr="00E509E3">
        <w:t xml:space="preserve">int32 </w:t>
      </w:r>
      <w:r>
        <w:rPr>
          <w:rFonts w:hint="eastAsia"/>
        </w:rPr>
        <w:t>ret</w:t>
      </w:r>
      <w:r>
        <w:rPr>
          <w:rFonts w:hint="eastAsia"/>
        </w:rPr>
        <w:t>；</w:t>
      </w:r>
    </w:p>
    <w:p w:rsidR="00110330" w:rsidRDefault="00110330" w:rsidP="00110330">
      <w:pPr>
        <w:pStyle w:val="afa"/>
      </w:pP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 xml:space="preserve"> = </w:t>
      </w:r>
      <w:proofErr w:type="spellStart"/>
      <w:r w:rsidRPr="00E509E3">
        <w:t>DX_NVT_get</w:t>
      </w:r>
      <w:proofErr w:type="spellEnd"/>
      <w:r w:rsidRPr="00E509E3">
        <w:t xml:space="preserve">(handle, </w:t>
      </w:r>
      <w:r>
        <w:t>“</w:t>
      </w:r>
      <w:r>
        <w:rPr>
          <w:rFonts w:hint="eastAsia"/>
        </w:rPr>
        <w:t>/base/id</w:t>
      </w:r>
      <w:r>
        <w:t>”</w:t>
      </w:r>
      <w:r>
        <w:rPr>
          <w:rFonts w:hint="eastAsia"/>
        </w:rPr>
        <w:t>,</w:t>
      </w:r>
      <w:r w:rsidRPr="0009273D">
        <w:rPr>
          <w:rFonts w:hint="eastAsia"/>
        </w:rPr>
        <w:t xml:space="preserve"> </w:t>
      </w:r>
      <w:r w:rsidR="002D0397">
        <w:rPr>
          <w:rFonts w:hint="eastAsia"/>
        </w:rPr>
        <w:t>NULL</w:t>
      </w:r>
      <w:r w:rsidRPr="00E509E3">
        <w:t>);</w:t>
      </w:r>
    </w:p>
    <w:p w:rsidR="00110330" w:rsidRDefault="00110330" w:rsidP="00110330">
      <w:pPr>
        <w:pStyle w:val="afa"/>
      </w:pPr>
      <w:r>
        <w:rPr>
          <w:rFonts w:hint="eastAsia"/>
        </w:rPr>
        <w:t>/**</w:t>
      </w:r>
    </w:p>
    <w:p w:rsidR="00110330" w:rsidRDefault="00110330" w:rsidP="00110330">
      <w:pPr>
        <w:pStyle w:val="afa"/>
      </w:pPr>
      <w:r>
        <w:rPr>
          <w:rFonts w:hint="eastAsia"/>
        </w:rPr>
        <w:t xml:space="preserve"> * </w:t>
      </w:r>
      <w:r>
        <w:rPr>
          <w:rFonts w:hint="eastAsia"/>
        </w:rPr>
        <w:t>其中，</w:t>
      </w:r>
      <w:r>
        <w:rPr>
          <w:rFonts w:hint="eastAsia"/>
        </w:rPr>
        <w:t>handle</w:t>
      </w:r>
      <w:r w:rsidR="00F108B5">
        <w:rPr>
          <w:rFonts w:hint="eastAsia"/>
        </w:rPr>
        <w:t>为连接成功的设备句柄</w:t>
      </w:r>
      <w:r>
        <w:rPr>
          <w:rFonts w:hint="eastAsia"/>
        </w:rPr>
        <w:t>。</w:t>
      </w:r>
    </w:p>
    <w:p w:rsidR="00110330" w:rsidRDefault="00110330" w:rsidP="00110330">
      <w:pPr>
        <w:pStyle w:val="afa"/>
      </w:pPr>
      <w:r>
        <w:rPr>
          <w:rFonts w:hint="eastAsia"/>
        </w:rPr>
        <w:t xml:space="preserve"> * </w:t>
      </w:r>
      <w:r w:rsidR="003B1D6D">
        <w:rPr>
          <w:rFonts w:hint="eastAsia"/>
        </w:rPr>
        <w:t>返回值</w:t>
      </w:r>
      <w:r>
        <w:rPr>
          <w:rFonts w:hint="eastAsia"/>
        </w:rPr>
        <w:t>ret</w:t>
      </w:r>
      <w:r w:rsidR="003B1D6D">
        <w:rPr>
          <w:rFonts w:hint="eastAsia"/>
        </w:rPr>
        <w:t>如果为</w:t>
      </w:r>
      <w:r>
        <w:rPr>
          <w:rFonts w:hint="eastAsia"/>
        </w:rPr>
        <w:t>0</w:t>
      </w:r>
      <w:r>
        <w:rPr>
          <w:rFonts w:hint="eastAsia"/>
        </w:rPr>
        <w:t>，表示函数执行成功。</w:t>
      </w:r>
    </w:p>
    <w:p w:rsidR="00110330" w:rsidRPr="00E509E3" w:rsidRDefault="00110330" w:rsidP="00110330">
      <w:pPr>
        <w:pStyle w:val="afa"/>
      </w:pPr>
      <w:r>
        <w:rPr>
          <w:rFonts w:hint="eastAsia"/>
        </w:rPr>
        <w:t xml:space="preserve"> *</w:t>
      </w:r>
      <w:r w:rsidR="003B1D6D">
        <w:rPr>
          <w:rFonts w:hint="eastAsia"/>
        </w:rPr>
        <w:t>/</w:t>
      </w:r>
    </w:p>
    <w:p w:rsidR="00110330" w:rsidRDefault="008E224C" w:rsidP="00857FA4">
      <w:pPr>
        <w:pStyle w:val="a6"/>
      </w:pPr>
      <w:r>
        <w:rPr>
          <w:rFonts w:hint="eastAsia"/>
        </w:rPr>
        <w:t>当上述函数正确执行后，在</w:t>
      </w:r>
      <w:r w:rsidR="000C0705">
        <w:rPr>
          <w:rFonts w:hint="eastAsia"/>
        </w:rPr>
        <w:t>获取</w:t>
      </w:r>
      <w:r>
        <w:rPr>
          <w:rFonts w:hint="eastAsia"/>
        </w:rPr>
        <w:t>设备参数回调函数中可以获取设备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8A74A1" w:rsidRDefault="008A74A1" w:rsidP="008A74A1">
      <w:pPr>
        <w:pStyle w:val="afa"/>
      </w:pPr>
      <w:proofErr w:type="gramStart"/>
      <w:r w:rsidRPr="00CD7402">
        <w:t>void</w:t>
      </w:r>
      <w:proofErr w:type="gramEnd"/>
      <w:r w:rsidRPr="00CD7402">
        <w:t xml:space="preserve"> </w:t>
      </w:r>
      <w:proofErr w:type="spellStart"/>
      <w:r>
        <w:rPr>
          <w:rFonts w:hint="eastAsia"/>
        </w:rPr>
        <w:t>Example_</w:t>
      </w:r>
      <w:r w:rsidRPr="00CD7402">
        <w:t>DX_NVT_CB_get_response</w:t>
      </w:r>
      <w:proofErr w:type="spellEnd"/>
      <w:r w:rsidRPr="00CD7402">
        <w:t>(</w:t>
      </w:r>
      <w:r>
        <w:rPr>
          <w:rFonts w:hint="eastAsia"/>
        </w:rPr>
        <w:tab/>
        <w:t xml:space="preserve">    </w:t>
      </w:r>
    </w:p>
    <w:p w:rsidR="008A74A1" w:rsidRDefault="008A74A1" w:rsidP="008A74A1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D7402">
        <w:t>DEVICE_Handle</w:t>
      </w:r>
      <w:proofErr w:type="spellEnd"/>
      <w:r w:rsidRPr="00CD7402">
        <w:t xml:space="preserve"> handle, </w:t>
      </w:r>
    </w:p>
    <w:p w:rsidR="008A74A1" w:rsidRDefault="008A74A1" w:rsidP="008A74A1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D7402">
        <w:t>DEVICE_PARAM *</w:t>
      </w:r>
      <w:proofErr w:type="spellStart"/>
      <w:r w:rsidRPr="00CD7402">
        <w:t>param_list</w:t>
      </w:r>
      <w:proofErr w:type="spellEnd"/>
      <w:r>
        <w:rPr>
          <w:rFonts w:hint="eastAsia"/>
        </w:rPr>
        <w:t>,</w:t>
      </w:r>
    </w:p>
    <w:p w:rsidR="008A74A1" w:rsidRDefault="008A74A1" w:rsidP="008A74A1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F108B5" w:rsidRPr="00F108B5">
        <w:t>void</w:t>
      </w:r>
      <w:proofErr w:type="gramEnd"/>
      <w:r w:rsidR="00F108B5" w:rsidRPr="00F108B5">
        <w:t xml:space="preserve"> *</w:t>
      </w:r>
      <w:proofErr w:type="spellStart"/>
      <w:r w:rsidR="00F108B5" w:rsidRPr="00F108B5">
        <w:t>msg_context</w:t>
      </w:r>
      <w:proofErr w:type="spellEnd"/>
      <w:r>
        <w:t>)</w:t>
      </w:r>
    </w:p>
    <w:p w:rsidR="008A74A1" w:rsidRDefault="008A74A1" w:rsidP="008A74A1">
      <w:pPr>
        <w:pStyle w:val="afa"/>
      </w:pPr>
      <w:r>
        <w:rPr>
          <w:rFonts w:hint="eastAsia"/>
        </w:rPr>
        <w:t>{</w:t>
      </w:r>
    </w:p>
    <w:p w:rsidR="00F7441F" w:rsidRDefault="008A74A1" w:rsidP="00F7441F">
      <w:pPr>
        <w:pStyle w:val="afa"/>
      </w:pPr>
      <w:r>
        <w:rPr>
          <w:rFonts w:hint="eastAsia"/>
        </w:rPr>
        <w:tab/>
      </w:r>
      <w:r w:rsidR="00F7441F">
        <w:tab/>
        <w:t>DEVICE_PARAM *</w:t>
      </w:r>
      <w:proofErr w:type="spellStart"/>
      <w:r w:rsidR="00F7441F">
        <w:t>param</w:t>
      </w:r>
      <w:proofErr w:type="spellEnd"/>
      <w:r w:rsidR="00F7441F">
        <w:t xml:space="preserve"> = </w:t>
      </w:r>
      <w:proofErr w:type="spellStart"/>
      <w:r w:rsidR="00F7441F">
        <w:t>param_list</w:t>
      </w:r>
      <w:proofErr w:type="spellEnd"/>
      <w:r w:rsidR="00F7441F">
        <w:t>;</w:t>
      </w:r>
    </w:p>
    <w:p w:rsidR="00F7441F" w:rsidRDefault="00F7441F" w:rsidP="00F7441F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param</w:t>
      </w:r>
      <w:proofErr w:type="spellEnd"/>
      <w:r>
        <w:t xml:space="preserve"> != NULL){</w:t>
      </w:r>
    </w:p>
    <w:p w:rsidR="00F7441F" w:rsidRDefault="00F7441F" w:rsidP="00F7441F">
      <w:pPr>
        <w:pStyle w:val="afa"/>
      </w:pPr>
      <w:r>
        <w:tab/>
      </w:r>
      <w:r>
        <w:rPr>
          <w:rFonts w:hint="eastAsia"/>
        </w:rP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"%s: %s\n", </w:t>
      </w:r>
      <w:proofErr w:type="spellStart"/>
      <w:r>
        <w:t>param</w:t>
      </w:r>
      <w:proofErr w:type="spellEnd"/>
      <w:r>
        <w:t xml:space="preserve">-&gt;path, </w:t>
      </w:r>
      <w:proofErr w:type="spellStart"/>
      <w:r>
        <w:t>param</w:t>
      </w:r>
      <w:proofErr w:type="spellEnd"/>
      <w:r>
        <w:t>-&gt;</w:t>
      </w:r>
      <w:proofErr w:type="spellStart"/>
      <w:r>
        <w:t>pvalue</w:t>
      </w:r>
      <w:proofErr w:type="spellEnd"/>
      <w:r>
        <w:t>);</w:t>
      </w:r>
    </w:p>
    <w:p w:rsidR="00F7441F" w:rsidRDefault="00F7441F" w:rsidP="00F7441F">
      <w:pPr>
        <w:pStyle w:val="afa"/>
      </w:pPr>
      <w:r>
        <w:tab/>
      </w:r>
      <w:r>
        <w:tab/>
      </w:r>
      <w:r>
        <w:rPr>
          <w:rFonts w:hint="eastAsia"/>
        </w:rP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 = </w:t>
      </w:r>
      <w:proofErr w:type="spellStart"/>
      <w:r>
        <w:t>param</w:t>
      </w:r>
      <w:proofErr w:type="spellEnd"/>
      <w:r>
        <w:t>-&gt;next;</w:t>
      </w:r>
    </w:p>
    <w:p w:rsidR="008A74A1" w:rsidRDefault="00F7441F" w:rsidP="008A74A1">
      <w:pPr>
        <w:pStyle w:val="afa"/>
      </w:pPr>
      <w:r>
        <w:tab/>
      </w:r>
      <w:r>
        <w:rPr>
          <w:rFonts w:hint="eastAsia"/>
        </w:rPr>
        <w:tab/>
      </w:r>
      <w:r>
        <w:t>}</w:t>
      </w:r>
    </w:p>
    <w:p w:rsidR="008A74A1" w:rsidRPr="00CD7402" w:rsidRDefault="008A74A1" w:rsidP="008A74A1">
      <w:pPr>
        <w:pStyle w:val="afa"/>
      </w:pPr>
      <w:r>
        <w:rPr>
          <w:rFonts w:hint="eastAsia"/>
        </w:rPr>
        <w:t>}</w:t>
      </w:r>
    </w:p>
    <w:p w:rsidR="008E224C" w:rsidRDefault="008775AB" w:rsidP="003A1642">
      <w:pPr>
        <w:pStyle w:val="21"/>
      </w:pPr>
      <w:bookmarkStart w:id="63" w:name="_Toc321584431"/>
      <w:r>
        <w:rPr>
          <w:rFonts w:hint="eastAsia"/>
        </w:rPr>
        <w:t>设置设备局域网网关</w:t>
      </w:r>
      <w:bookmarkEnd w:id="63"/>
    </w:p>
    <w:p w:rsidR="003F48C5" w:rsidRDefault="003F48C5" w:rsidP="003F48C5">
      <w:pPr>
        <w:pStyle w:val="a6"/>
      </w:pPr>
      <w:r>
        <w:rPr>
          <w:rFonts w:hint="eastAsia"/>
        </w:rPr>
        <w:t>设置设备参数调用“</w:t>
      </w:r>
      <w:proofErr w:type="spellStart"/>
      <w:r w:rsidRPr="00110330">
        <w:t>DX_NVT_</w:t>
      </w:r>
      <w:r>
        <w:rPr>
          <w:rFonts w:hint="eastAsia"/>
        </w:rPr>
        <w:t>s</w:t>
      </w:r>
      <w:r w:rsidRPr="00110330">
        <w:t>et</w:t>
      </w:r>
      <w:proofErr w:type="spellEnd"/>
      <w:r>
        <w:rPr>
          <w:rFonts w:hint="eastAsia"/>
        </w:rPr>
        <w:t>”函数，当调用成功，在回调函数“</w:t>
      </w:r>
      <w:proofErr w:type="spellStart"/>
      <w:r w:rsidRPr="00CD7402">
        <w:t>DX_NVT_CB_</w:t>
      </w:r>
      <w:r>
        <w:rPr>
          <w:rFonts w:hint="eastAsia"/>
        </w:rPr>
        <w:t>s</w:t>
      </w:r>
      <w:r w:rsidRPr="00CD7402">
        <w:t>et_response</w:t>
      </w:r>
      <w:proofErr w:type="spellEnd"/>
      <w:r>
        <w:rPr>
          <w:rFonts w:hint="eastAsia"/>
        </w:rPr>
        <w:t>”中可以获取到相应的设置结果。</w:t>
      </w:r>
    </w:p>
    <w:p w:rsidR="003F48C5" w:rsidRDefault="003F48C5" w:rsidP="003F48C5">
      <w:pPr>
        <w:pStyle w:val="a6"/>
      </w:pPr>
      <w:r>
        <w:rPr>
          <w:rFonts w:hint="eastAsia"/>
        </w:rPr>
        <w:t>根据“网络设备交互参数”文档可知，设备</w:t>
      </w:r>
      <w:r w:rsidR="008C7006">
        <w:rPr>
          <w:rFonts w:hint="eastAsia"/>
        </w:rPr>
        <w:t>局域网网关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为“</w:t>
      </w:r>
      <w:r>
        <w:rPr>
          <w:rFonts w:hint="eastAsia"/>
        </w:rPr>
        <w:t>/</w:t>
      </w:r>
      <w:proofErr w:type="spellStart"/>
      <w:r w:rsidR="008C7006">
        <w:rPr>
          <w:rFonts w:hint="eastAsia"/>
        </w:rPr>
        <w:t>lan</w:t>
      </w:r>
      <w:proofErr w:type="spellEnd"/>
      <w:r>
        <w:rPr>
          <w:rFonts w:hint="eastAsia"/>
        </w:rPr>
        <w:t>/</w:t>
      </w:r>
      <w:r w:rsidR="008C7006">
        <w:rPr>
          <w:rFonts w:hint="eastAsia"/>
        </w:rPr>
        <w:t>gateway</w:t>
      </w:r>
      <w:r>
        <w:t>”</w:t>
      </w:r>
      <w:r>
        <w:rPr>
          <w:rFonts w:hint="eastAsia"/>
        </w:rPr>
        <w:t>，则调用方法为：</w:t>
      </w:r>
    </w:p>
    <w:p w:rsidR="003F48C5" w:rsidRDefault="003F48C5" w:rsidP="003F48C5">
      <w:pPr>
        <w:pStyle w:val="afa"/>
      </w:pPr>
      <w:r w:rsidRPr="00E509E3">
        <w:t xml:space="preserve">int32 </w:t>
      </w:r>
      <w:r>
        <w:rPr>
          <w:rFonts w:hint="eastAsia"/>
        </w:rPr>
        <w:t>ret</w:t>
      </w:r>
      <w:r>
        <w:rPr>
          <w:rFonts w:hint="eastAsia"/>
        </w:rPr>
        <w:t>；</w:t>
      </w:r>
    </w:p>
    <w:p w:rsidR="003F48C5" w:rsidRDefault="003F48C5" w:rsidP="003F48C5">
      <w:pPr>
        <w:pStyle w:val="afa"/>
      </w:pP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 xml:space="preserve"> = </w:t>
      </w:r>
      <w:proofErr w:type="spellStart"/>
      <w:r w:rsidRPr="00E509E3">
        <w:t>DX_NVT_</w:t>
      </w:r>
      <w:r w:rsidR="000C24F7">
        <w:rPr>
          <w:rFonts w:hint="eastAsia"/>
        </w:rPr>
        <w:t>s</w:t>
      </w:r>
      <w:r w:rsidRPr="00E509E3">
        <w:t>et</w:t>
      </w:r>
      <w:proofErr w:type="spellEnd"/>
      <w:r w:rsidRPr="00E509E3">
        <w:t xml:space="preserve">(handle, </w:t>
      </w:r>
      <w:r>
        <w:t>“</w:t>
      </w:r>
      <w:r>
        <w:rPr>
          <w:rFonts w:hint="eastAsia"/>
        </w:rPr>
        <w:t>/</w:t>
      </w:r>
      <w:proofErr w:type="spellStart"/>
      <w:r w:rsidR="000C24F7">
        <w:rPr>
          <w:rFonts w:hint="eastAsia"/>
        </w:rPr>
        <w:t>lan</w:t>
      </w:r>
      <w:proofErr w:type="spellEnd"/>
      <w:r w:rsidR="000C24F7">
        <w:rPr>
          <w:rFonts w:hint="eastAsia"/>
        </w:rPr>
        <w:t>/gateway</w:t>
      </w:r>
      <w:r>
        <w:t>”</w:t>
      </w:r>
      <w:r>
        <w:rPr>
          <w:rFonts w:hint="eastAsia"/>
        </w:rPr>
        <w:t>,</w:t>
      </w:r>
      <w:r w:rsidRPr="0009273D">
        <w:rPr>
          <w:rFonts w:hint="eastAsia"/>
        </w:rPr>
        <w:t xml:space="preserve"> </w:t>
      </w:r>
      <w:r w:rsidR="000B7F5B">
        <w:t>“</w:t>
      </w:r>
      <w:r w:rsidR="000B7F5B">
        <w:rPr>
          <w:rFonts w:hint="eastAsia"/>
        </w:rPr>
        <w:t>192.168.0.1</w:t>
      </w:r>
      <w:r w:rsidR="000B7F5B">
        <w:t>”</w:t>
      </w:r>
      <w:r w:rsidR="000B7F5B">
        <w:rPr>
          <w:rFonts w:hint="eastAsia"/>
        </w:rPr>
        <w:t xml:space="preserve">, </w:t>
      </w:r>
      <w:r w:rsidR="00150D78">
        <w:rPr>
          <w:rFonts w:hint="eastAsia"/>
        </w:rPr>
        <w:t>NULL</w:t>
      </w:r>
      <w:r w:rsidRPr="00E509E3">
        <w:t>);</w:t>
      </w:r>
    </w:p>
    <w:p w:rsidR="003F48C5" w:rsidRDefault="003F48C5" w:rsidP="003F48C5">
      <w:pPr>
        <w:pStyle w:val="afa"/>
      </w:pPr>
      <w:r>
        <w:rPr>
          <w:rFonts w:hint="eastAsia"/>
        </w:rPr>
        <w:t>/**</w:t>
      </w:r>
    </w:p>
    <w:p w:rsidR="000B7F5B" w:rsidRDefault="003F48C5" w:rsidP="003F48C5">
      <w:pPr>
        <w:pStyle w:val="afa"/>
      </w:pPr>
      <w:r>
        <w:rPr>
          <w:rFonts w:hint="eastAsia"/>
        </w:rPr>
        <w:t xml:space="preserve"> * </w:t>
      </w:r>
      <w:r w:rsidR="000B7F5B">
        <w:rPr>
          <w:rFonts w:hint="eastAsia"/>
        </w:rPr>
        <w:t>该语句将设备局域网网关设置为“</w:t>
      </w:r>
      <w:r w:rsidR="00FA0179">
        <w:rPr>
          <w:rFonts w:hint="eastAsia"/>
        </w:rPr>
        <w:t>192.168.0.1</w:t>
      </w:r>
      <w:r w:rsidR="000B7F5B">
        <w:rPr>
          <w:rFonts w:hint="eastAsia"/>
        </w:rPr>
        <w:t>”。</w:t>
      </w:r>
    </w:p>
    <w:p w:rsidR="000B7F5B" w:rsidRDefault="000B7F5B" w:rsidP="003F48C5">
      <w:pPr>
        <w:pStyle w:val="afa"/>
      </w:pPr>
      <w:r>
        <w:rPr>
          <w:rFonts w:hint="eastAsia"/>
        </w:rPr>
        <w:t xml:space="preserve"> * </w:t>
      </w:r>
      <w:r w:rsidR="003F48C5">
        <w:rPr>
          <w:rFonts w:hint="eastAsia"/>
        </w:rPr>
        <w:t>其中，</w:t>
      </w:r>
      <w:r w:rsidR="003F48C5">
        <w:rPr>
          <w:rFonts w:hint="eastAsia"/>
        </w:rPr>
        <w:t>handle</w:t>
      </w:r>
      <w:r w:rsidR="00AD483A">
        <w:rPr>
          <w:rFonts w:hint="eastAsia"/>
        </w:rPr>
        <w:t>为连接成功的设备句柄</w:t>
      </w:r>
      <w:r w:rsidR="003F48C5">
        <w:rPr>
          <w:rFonts w:hint="eastAsia"/>
        </w:rPr>
        <w:t>。</w:t>
      </w:r>
    </w:p>
    <w:p w:rsidR="003F48C5" w:rsidRDefault="000B7F5B" w:rsidP="003F48C5">
      <w:pPr>
        <w:pStyle w:val="afa"/>
      </w:pPr>
      <w:r>
        <w:rPr>
          <w:rFonts w:hint="eastAsia"/>
        </w:rPr>
        <w:t xml:space="preserve"> * </w:t>
      </w:r>
      <w:r w:rsidR="003F48C5">
        <w:rPr>
          <w:rFonts w:hint="eastAsia"/>
        </w:rPr>
        <w:t>返回值</w:t>
      </w:r>
      <w:r w:rsidR="003F48C5">
        <w:rPr>
          <w:rFonts w:hint="eastAsia"/>
        </w:rPr>
        <w:t>ret</w:t>
      </w:r>
      <w:r w:rsidR="003F48C5">
        <w:rPr>
          <w:rFonts w:hint="eastAsia"/>
        </w:rPr>
        <w:t>如果为</w:t>
      </w:r>
      <w:r w:rsidR="003F48C5">
        <w:rPr>
          <w:rFonts w:hint="eastAsia"/>
        </w:rPr>
        <w:t>0</w:t>
      </w:r>
      <w:r w:rsidR="003F48C5">
        <w:rPr>
          <w:rFonts w:hint="eastAsia"/>
        </w:rPr>
        <w:t>，表示函数执行成功。</w:t>
      </w:r>
    </w:p>
    <w:p w:rsidR="00C33480" w:rsidRDefault="00C33480" w:rsidP="003F48C5">
      <w:pPr>
        <w:pStyle w:val="afa"/>
      </w:pPr>
      <w:r>
        <w:rPr>
          <w:rFonts w:hint="eastAsia"/>
        </w:rPr>
        <w:t xml:space="preserve"> * </w:t>
      </w:r>
      <w:r>
        <w:rPr>
          <w:rFonts w:hint="eastAsia"/>
        </w:rPr>
        <w:t>注意，函数执行成功并不意味着设备参数设置成功，</w:t>
      </w:r>
    </w:p>
    <w:p w:rsidR="00C33480" w:rsidRDefault="00C33480" w:rsidP="003F48C5">
      <w:pPr>
        <w:pStyle w:val="afa"/>
      </w:pPr>
      <w:r>
        <w:rPr>
          <w:rFonts w:hint="eastAsia"/>
        </w:rPr>
        <w:t xml:space="preserve"> * </w:t>
      </w:r>
      <w:r>
        <w:rPr>
          <w:rFonts w:hint="eastAsia"/>
        </w:rPr>
        <w:t>设备参数是否设置成功要在回调函数中才知道。</w:t>
      </w:r>
    </w:p>
    <w:p w:rsidR="003F48C5" w:rsidRPr="00E509E3" w:rsidRDefault="003F48C5" w:rsidP="003F48C5">
      <w:pPr>
        <w:pStyle w:val="afa"/>
      </w:pPr>
      <w:r>
        <w:rPr>
          <w:rFonts w:hint="eastAsia"/>
        </w:rPr>
        <w:t xml:space="preserve"> */</w:t>
      </w:r>
    </w:p>
    <w:p w:rsidR="003F48C5" w:rsidRDefault="003F48C5" w:rsidP="003F48C5">
      <w:pPr>
        <w:pStyle w:val="a6"/>
      </w:pPr>
      <w:r>
        <w:rPr>
          <w:rFonts w:hint="eastAsia"/>
        </w:rPr>
        <w:t>当上述函数正确执行后，在</w:t>
      </w:r>
      <w:r w:rsidR="00526DFC">
        <w:rPr>
          <w:rFonts w:hint="eastAsia"/>
        </w:rPr>
        <w:t>设置</w:t>
      </w:r>
      <w:r>
        <w:rPr>
          <w:rFonts w:hint="eastAsia"/>
        </w:rPr>
        <w:t>设备参数回调函数中可以</w:t>
      </w:r>
      <w:r w:rsidR="00526DFC">
        <w:rPr>
          <w:rFonts w:hint="eastAsia"/>
        </w:rPr>
        <w:t>知道设置结果</w:t>
      </w:r>
      <w:r>
        <w:rPr>
          <w:rFonts w:hint="eastAsia"/>
        </w:rPr>
        <w:t>：</w:t>
      </w:r>
    </w:p>
    <w:p w:rsidR="003F48C5" w:rsidRDefault="003F48C5" w:rsidP="003F48C5">
      <w:pPr>
        <w:pStyle w:val="afa"/>
      </w:pPr>
      <w:proofErr w:type="gramStart"/>
      <w:r w:rsidRPr="00CD7402">
        <w:lastRenderedPageBreak/>
        <w:t>void</w:t>
      </w:r>
      <w:proofErr w:type="gramEnd"/>
      <w:r w:rsidRPr="00CD7402">
        <w:t xml:space="preserve"> </w:t>
      </w:r>
      <w:proofErr w:type="spellStart"/>
      <w:r>
        <w:rPr>
          <w:rFonts w:hint="eastAsia"/>
        </w:rPr>
        <w:t>Example_</w:t>
      </w:r>
      <w:r w:rsidRPr="00CD7402">
        <w:t>DX_NVT_CB_</w:t>
      </w:r>
      <w:r w:rsidR="00080F88">
        <w:rPr>
          <w:rFonts w:hint="eastAsia"/>
        </w:rPr>
        <w:t>s</w:t>
      </w:r>
      <w:r w:rsidRPr="00CD7402">
        <w:t>et_response</w:t>
      </w:r>
      <w:proofErr w:type="spellEnd"/>
      <w:r w:rsidRPr="00CD7402">
        <w:t>(</w:t>
      </w:r>
      <w:r>
        <w:rPr>
          <w:rFonts w:hint="eastAsia"/>
        </w:rPr>
        <w:tab/>
        <w:t xml:space="preserve">    </w:t>
      </w:r>
    </w:p>
    <w:p w:rsidR="003F48C5" w:rsidRDefault="003F48C5" w:rsidP="003F48C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D7402">
        <w:t>DEVICE_Handle</w:t>
      </w:r>
      <w:proofErr w:type="spellEnd"/>
      <w:r w:rsidRPr="00CD7402">
        <w:t xml:space="preserve"> handle, </w:t>
      </w:r>
    </w:p>
    <w:p w:rsidR="003F48C5" w:rsidRDefault="003F48C5" w:rsidP="003F48C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0F88" w:rsidRPr="00080F88">
        <w:t xml:space="preserve">int32 </w:t>
      </w:r>
      <w:proofErr w:type="spellStart"/>
      <w:r w:rsidR="00080F88" w:rsidRPr="00080F88">
        <w:t>result_code</w:t>
      </w:r>
      <w:proofErr w:type="spellEnd"/>
      <w:r>
        <w:rPr>
          <w:rFonts w:hint="eastAsia"/>
        </w:rPr>
        <w:t>,</w:t>
      </w:r>
    </w:p>
    <w:p w:rsidR="003F48C5" w:rsidRDefault="003F48C5" w:rsidP="003F48C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AD483A" w:rsidRPr="00AD483A">
        <w:t>void</w:t>
      </w:r>
      <w:proofErr w:type="gramEnd"/>
      <w:r w:rsidR="00AD483A" w:rsidRPr="00AD483A">
        <w:t xml:space="preserve"> *</w:t>
      </w:r>
      <w:proofErr w:type="spellStart"/>
      <w:r w:rsidR="00AD483A" w:rsidRPr="00AD483A">
        <w:t>msg_context</w:t>
      </w:r>
      <w:proofErr w:type="spellEnd"/>
      <w:r>
        <w:t>)</w:t>
      </w:r>
    </w:p>
    <w:p w:rsidR="003F48C5" w:rsidRDefault="003F48C5" w:rsidP="003F48C5">
      <w:pPr>
        <w:pStyle w:val="afa"/>
      </w:pPr>
      <w:r>
        <w:rPr>
          <w:rFonts w:hint="eastAsia"/>
        </w:rPr>
        <w:t>{</w:t>
      </w:r>
    </w:p>
    <w:p w:rsidR="00054452" w:rsidRDefault="00054452" w:rsidP="003F48C5">
      <w:pPr>
        <w:pStyle w:val="afa"/>
      </w:pPr>
      <w:r w:rsidRPr="00054452">
        <w:tab/>
      </w:r>
      <w:proofErr w:type="spellStart"/>
      <w:proofErr w:type="gramStart"/>
      <w:r w:rsidRPr="00054452">
        <w:t>printf</w:t>
      </w:r>
      <w:proofErr w:type="spellEnd"/>
      <w:r w:rsidRPr="00054452">
        <w:t>(</w:t>
      </w:r>
      <w:proofErr w:type="gramEnd"/>
      <w:r w:rsidRPr="00054452">
        <w:t>"result:</w:t>
      </w:r>
      <w:r>
        <w:rPr>
          <w:rFonts w:hint="eastAsia"/>
        </w:rPr>
        <w:t xml:space="preserve"> </w:t>
      </w:r>
      <w:r w:rsidRPr="00054452">
        <w:t xml:space="preserve">%d\n", </w:t>
      </w:r>
      <w:proofErr w:type="spellStart"/>
      <w:r w:rsidRPr="00054452">
        <w:t>result_code</w:t>
      </w:r>
      <w:proofErr w:type="spellEnd"/>
      <w:r w:rsidRPr="00054452">
        <w:t>);</w:t>
      </w:r>
    </w:p>
    <w:p w:rsidR="003F48C5" w:rsidRDefault="003F48C5" w:rsidP="003F48C5">
      <w:pPr>
        <w:pStyle w:val="afa"/>
      </w:pPr>
      <w:r>
        <w:rPr>
          <w:rFonts w:hint="eastAsia"/>
        </w:rPr>
        <w:t>}</w:t>
      </w:r>
    </w:p>
    <w:p w:rsidR="008775AB" w:rsidRDefault="008D3EAA" w:rsidP="008D3EAA">
      <w:pPr>
        <w:pStyle w:val="21"/>
      </w:pPr>
      <w:bookmarkStart w:id="64" w:name="_Toc321584432"/>
      <w:r>
        <w:rPr>
          <w:rFonts w:hint="eastAsia"/>
        </w:rPr>
        <w:t>获取</w:t>
      </w:r>
      <w:r w:rsidR="00F4488D">
        <w:rPr>
          <w:rFonts w:hint="eastAsia"/>
        </w:rPr>
        <w:t>MTC01</w:t>
      </w:r>
      <w:r w:rsidR="00F4488D">
        <w:rPr>
          <w:rFonts w:hint="eastAsia"/>
        </w:rPr>
        <w:t>温度</w:t>
      </w:r>
      <w:r>
        <w:rPr>
          <w:rFonts w:hint="eastAsia"/>
        </w:rPr>
        <w:t>离线数据</w:t>
      </w:r>
      <w:bookmarkEnd w:id="64"/>
    </w:p>
    <w:p w:rsidR="008D3EAA" w:rsidRDefault="002921A9" w:rsidP="008D3EAA">
      <w:pPr>
        <w:pStyle w:val="a6"/>
      </w:pPr>
      <w:r>
        <w:rPr>
          <w:rFonts w:hint="eastAsia"/>
        </w:rPr>
        <w:t>离线数据属于自定义媒体数据类型，其数据</w:t>
      </w:r>
      <w:proofErr w:type="gramStart"/>
      <w:r>
        <w:rPr>
          <w:rFonts w:hint="eastAsia"/>
        </w:rPr>
        <w:t>传输走</w:t>
      </w:r>
      <w:proofErr w:type="gramEnd"/>
      <w:r>
        <w:rPr>
          <w:rFonts w:hint="eastAsia"/>
        </w:rPr>
        <w:t>自定义数据通道。每个设备有且仅有</w:t>
      </w:r>
      <w:r>
        <w:rPr>
          <w:rFonts w:hint="eastAsia"/>
        </w:rPr>
        <w:t>1</w:t>
      </w:r>
      <w:r>
        <w:rPr>
          <w:rFonts w:hint="eastAsia"/>
        </w:rPr>
        <w:t>个自定义数据通道。</w:t>
      </w:r>
    </w:p>
    <w:p w:rsidR="002921A9" w:rsidRDefault="002921A9" w:rsidP="008D3EAA">
      <w:pPr>
        <w:pStyle w:val="a6"/>
      </w:pPr>
      <w:r w:rsidRPr="00F4488D">
        <w:rPr>
          <w:rFonts w:hint="eastAsia"/>
          <w:b/>
        </w:rPr>
        <w:t>第一步</w:t>
      </w:r>
      <w:r>
        <w:rPr>
          <w:rFonts w:hint="eastAsia"/>
        </w:rPr>
        <w:t>：如果自定义数据通道没有打开，则需要执行下面函数打开自定义数据通道：</w:t>
      </w:r>
    </w:p>
    <w:p w:rsidR="00256960" w:rsidRDefault="00256960" w:rsidP="00256960">
      <w:pPr>
        <w:pStyle w:val="afa"/>
      </w:pPr>
      <w:proofErr w:type="spellStart"/>
      <w:r>
        <w:t>DX_NVT_open_</w:t>
      </w:r>
      <w:proofErr w:type="gramStart"/>
      <w:r>
        <w:t>media</w:t>
      </w:r>
      <w:proofErr w:type="spellEnd"/>
      <w:r>
        <w:t>(</w:t>
      </w:r>
      <w:proofErr w:type="gramEnd"/>
    </w:p>
    <w:p w:rsidR="00256960" w:rsidRDefault="00256960" w:rsidP="00256960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handle</w:t>
      </w:r>
      <w:proofErr w:type="gramEnd"/>
      <w:r>
        <w:t xml:space="preserve">, </w:t>
      </w:r>
    </w:p>
    <w:p w:rsidR="00256960" w:rsidRDefault="00256960" w:rsidP="00256960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STREAM_MEDIA_DATA, 1, </w:t>
      </w:r>
    </w:p>
    <w:p w:rsidR="00B72574" w:rsidRDefault="00256960" w:rsidP="00256960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STREAM_TRASN_POSITIVE, TCP_CUSTOM</w:t>
      </w:r>
      <w:r w:rsidR="00B72574">
        <w:rPr>
          <w:rFonts w:hint="eastAsia"/>
        </w:rPr>
        <w:t>,</w:t>
      </w:r>
    </w:p>
    <w:p w:rsidR="00256960" w:rsidRDefault="00B72574" w:rsidP="00256960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</w:t>
      </w:r>
      <w:r w:rsidR="00256960">
        <w:t>);</w:t>
      </w:r>
    </w:p>
    <w:p w:rsidR="00256960" w:rsidRDefault="00256960" w:rsidP="00256960">
      <w:pPr>
        <w:pStyle w:val="afa"/>
      </w:pPr>
      <w:proofErr w:type="spellStart"/>
      <w:r>
        <w:t>DX_NVT_set_media_receive_</w:t>
      </w:r>
      <w:proofErr w:type="gramStart"/>
      <w:r>
        <w:t>buf</w:t>
      </w:r>
      <w:proofErr w:type="spellEnd"/>
      <w:r>
        <w:t>(</w:t>
      </w:r>
      <w:proofErr w:type="gramEnd"/>
    </w:p>
    <w:p w:rsidR="00256960" w:rsidRDefault="00256960" w:rsidP="00256960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handle</w:t>
      </w:r>
      <w:proofErr w:type="gramEnd"/>
      <w:r>
        <w:t xml:space="preserve">, </w:t>
      </w:r>
    </w:p>
    <w:p w:rsidR="00256960" w:rsidRDefault="00256960" w:rsidP="00256960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STREAM_MEDIA_DATA, 1,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921A9" w:rsidRPr="002921A9" w:rsidRDefault="00256960" w:rsidP="00256960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buf</w:t>
      </w:r>
      <w:proofErr w:type="spellEnd"/>
      <w:proofErr w:type="gramEnd"/>
      <w:r>
        <w:t xml:space="preserve">, </w:t>
      </w:r>
      <w:proofErr w:type="spellStart"/>
      <w:r>
        <w:t>buf_len</w:t>
      </w:r>
      <w:proofErr w:type="spellEnd"/>
      <w:r>
        <w:t>);</w:t>
      </w:r>
    </w:p>
    <w:p w:rsidR="006C2BBD" w:rsidRDefault="00F4488D" w:rsidP="00857FA4">
      <w:pPr>
        <w:pStyle w:val="a6"/>
      </w:pPr>
      <w:r w:rsidRPr="00D16B42">
        <w:rPr>
          <w:rFonts w:hint="eastAsia"/>
          <w:b/>
        </w:rPr>
        <w:t>第二步</w:t>
      </w:r>
      <w:r>
        <w:rPr>
          <w:rFonts w:hint="eastAsia"/>
        </w:rPr>
        <w:t>：打开</w:t>
      </w:r>
      <w:r>
        <w:rPr>
          <w:rFonts w:hint="eastAsia"/>
        </w:rPr>
        <w:t>MTC01</w:t>
      </w:r>
      <w:r w:rsidR="00546BFD">
        <w:rPr>
          <w:rFonts w:hint="eastAsia"/>
        </w:rPr>
        <w:t>离线</w:t>
      </w:r>
      <w:r>
        <w:rPr>
          <w:rFonts w:hint="eastAsia"/>
        </w:rPr>
        <w:t>温度数据传输</w:t>
      </w:r>
      <w:r w:rsidR="00EE0DF7">
        <w:rPr>
          <w:rFonts w:hint="eastAsia"/>
        </w:rPr>
        <w:t>：</w:t>
      </w:r>
    </w:p>
    <w:p w:rsidR="00EE0DF7" w:rsidRDefault="00EE0DF7" w:rsidP="00EE0DF7">
      <w:pPr>
        <w:pStyle w:val="afa"/>
      </w:pPr>
      <w:proofErr w:type="gramStart"/>
      <w:r>
        <w:t>int8</w:t>
      </w:r>
      <w:proofErr w:type="gramEnd"/>
      <w:r>
        <w:t xml:space="preserve"> path[</w:t>
      </w:r>
      <w:r>
        <w:rPr>
          <w:rFonts w:hint="eastAsia"/>
        </w:rPr>
        <w:t>4</w:t>
      </w:r>
      <w:r>
        <w:t>][128];</w:t>
      </w:r>
    </w:p>
    <w:p w:rsidR="00F4488D" w:rsidRDefault="00EE0DF7" w:rsidP="00EE0DF7">
      <w:pPr>
        <w:pStyle w:val="afa"/>
      </w:pPr>
      <w:proofErr w:type="gramStart"/>
      <w:r>
        <w:t>int8</w:t>
      </w:r>
      <w:proofErr w:type="gramEnd"/>
      <w:r>
        <w:t xml:space="preserve"> value[</w:t>
      </w:r>
      <w:r>
        <w:rPr>
          <w:rFonts w:hint="eastAsia"/>
        </w:rPr>
        <w:t>4</w:t>
      </w:r>
      <w:r>
        <w:t>][128];</w:t>
      </w:r>
    </w:p>
    <w:p w:rsidR="00EE0DF7" w:rsidRDefault="00EE0DF7" w:rsidP="00EE0DF7">
      <w:pPr>
        <w:pStyle w:val="afa"/>
      </w:pPr>
      <w:r>
        <w:t>int8 *</w:t>
      </w:r>
      <w:proofErr w:type="spellStart"/>
      <w:proofErr w:type="gramStart"/>
      <w:r>
        <w:t>ppath</w:t>
      </w:r>
      <w:proofErr w:type="spellEnd"/>
      <w:r>
        <w:t>[</w:t>
      </w:r>
      <w:proofErr w:type="gramEnd"/>
      <w:r>
        <w:rPr>
          <w:rFonts w:hint="eastAsia"/>
        </w:rPr>
        <w:t>4</w:t>
      </w:r>
      <w:r>
        <w:t>];</w:t>
      </w:r>
    </w:p>
    <w:p w:rsidR="00EE0DF7" w:rsidRDefault="00EE0DF7" w:rsidP="00EE0DF7">
      <w:pPr>
        <w:pStyle w:val="afa"/>
      </w:pPr>
      <w:r>
        <w:t>int8 *</w:t>
      </w:r>
      <w:proofErr w:type="spellStart"/>
      <w:proofErr w:type="gramStart"/>
      <w:r>
        <w:t>pvalue</w:t>
      </w:r>
      <w:proofErr w:type="spellEnd"/>
      <w:r>
        <w:t>[</w:t>
      </w:r>
      <w:proofErr w:type="gramEnd"/>
      <w:r>
        <w:rPr>
          <w:rFonts w:hint="eastAsia"/>
        </w:rPr>
        <w:t>4</w:t>
      </w:r>
      <w:r>
        <w:t>];</w:t>
      </w:r>
    </w:p>
    <w:p w:rsidR="00EE0DF7" w:rsidRDefault="00EE0DF7" w:rsidP="00EE0DF7">
      <w:pPr>
        <w:pStyle w:val="afa"/>
      </w:pPr>
      <w:proofErr w:type="gramStart"/>
      <w:r>
        <w:rPr>
          <w:rFonts w:hint="eastAsia"/>
        </w:rPr>
        <w:t>int32</w:t>
      </w:r>
      <w:proofErr w:type="gram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>;</w:t>
      </w:r>
    </w:p>
    <w:p w:rsidR="00EE0DF7" w:rsidRDefault="00EE0DF7" w:rsidP="00EE0DF7">
      <w:pPr>
        <w:pStyle w:val="afa"/>
      </w:pPr>
    </w:p>
    <w:p w:rsidR="00EE0DF7" w:rsidRDefault="00EE0DF7" w:rsidP="00EE0DF7">
      <w:pPr>
        <w:pStyle w:val="afa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r>
        <w:rPr>
          <w:rFonts w:hint="eastAsia"/>
        </w:rPr>
        <w:t>4</w:t>
      </w:r>
      <w:r>
        <w:t xml:space="preserve">; </w:t>
      </w:r>
      <w:proofErr w:type="spellStart"/>
      <w:r>
        <w:t>i</w:t>
      </w:r>
      <w:proofErr w:type="spellEnd"/>
      <w:r>
        <w:t>++){</w:t>
      </w:r>
    </w:p>
    <w:p w:rsidR="00EE0DF7" w:rsidRDefault="00EE0DF7" w:rsidP="00EE0DF7">
      <w:pPr>
        <w:pStyle w:val="afa"/>
      </w:pPr>
      <w:r>
        <w:tab/>
      </w:r>
      <w:proofErr w:type="spellStart"/>
      <w:proofErr w:type="gramStart"/>
      <w:r>
        <w:t>ppath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path[</w:t>
      </w:r>
      <w:proofErr w:type="spellStart"/>
      <w:r>
        <w:t>i</w:t>
      </w:r>
      <w:proofErr w:type="spellEnd"/>
      <w:r>
        <w:t>];</w:t>
      </w:r>
    </w:p>
    <w:p w:rsidR="00EE0DF7" w:rsidRDefault="00EE0DF7" w:rsidP="00EE0DF7">
      <w:pPr>
        <w:pStyle w:val="afa"/>
      </w:pPr>
      <w:r>
        <w:tab/>
      </w:r>
      <w:proofErr w:type="spellStart"/>
      <w:proofErr w:type="gramStart"/>
      <w:r>
        <w:t>pvalue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value[</w:t>
      </w:r>
      <w:proofErr w:type="spellStart"/>
      <w:r>
        <w:t>i</w:t>
      </w:r>
      <w:proofErr w:type="spellEnd"/>
      <w:r>
        <w:t>];</w:t>
      </w:r>
    </w:p>
    <w:p w:rsidR="00EE0DF7" w:rsidRDefault="00EE0DF7" w:rsidP="00EE0DF7">
      <w:pPr>
        <w:pStyle w:val="afa"/>
      </w:pPr>
      <w:r>
        <w:t>}</w:t>
      </w:r>
    </w:p>
    <w:p w:rsidR="00EE0DF7" w:rsidRDefault="00EE0DF7" w:rsidP="00EE0DF7">
      <w:pPr>
        <w:pStyle w:val="afa"/>
      </w:pPr>
    </w:p>
    <w:p w:rsidR="00EE0DF7" w:rsidRDefault="00EE0DF7" w:rsidP="00EE0DF7">
      <w:pPr>
        <w:pStyle w:val="afa"/>
      </w:pP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path[0], "</w:t>
      </w:r>
      <w:proofErr w:type="spellStart"/>
      <w:r>
        <w:t>dataExe</w:t>
      </w:r>
      <w:proofErr w:type="spellEnd"/>
      <w:r>
        <w:t>/</w:t>
      </w:r>
      <w:proofErr w:type="spellStart"/>
      <w:r>
        <w:t>getOfflineData</w:t>
      </w:r>
      <w:proofErr w:type="spellEnd"/>
      <w:r>
        <w:t>/duration");</w:t>
      </w:r>
    </w:p>
    <w:p w:rsidR="00EE0DF7" w:rsidRDefault="00EE0DF7" w:rsidP="00EE0DF7">
      <w:pPr>
        <w:pStyle w:val="afa"/>
      </w:pP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value[0], "</w:t>
      </w:r>
      <w:r w:rsidR="00222E57">
        <w:rPr>
          <w:rFonts w:hint="eastAsia"/>
        </w:rPr>
        <w:t>60</w:t>
      </w:r>
      <w:r>
        <w:t>");</w:t>
      </w:r>
    </w:p>
    <w:p w:rsidR="00EE0DF7" w:rsidRDefault="00EE0DF7" w:rsidP="00EE0DF7">
      <w:pPr>
        <w:pStyle w:val="afa"/>
      </w:pP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path[1], "</w:t>
      </w:r>
      <w:proofErr w:type="spellStart"/>
      <w:r>
        <w:t>dataExe</w:t>
      </w:r>
      <w:proofErr w:type="spellEnd"/>
      <w:r>
        <w:t>/</w:t>
      </w:r>
      <w:proofErr w:type="spellStart"/>
      <w:r>
        <w:t>getOfflineData</w:t>
      </w:r>
      <w:proofErr w:type="spellEnd"/>
      <w:r>
        <w:t>/interval");</w:t>
      </w:r>
    </w:p>
    <w:p w:rsidR="00EE0DF7" w:rsidRDefault="00EE0DF7" w:rsidP="00EE0DF7">
      <w:pPr>
        <w:pStyle w:val="afa"/>
      </w:pP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value[1], "0");</w:t>
      </w:r>
    </w:p>
    <w:p w:rsidR="00EE0DF7" w:rsidRDefault="00EE0DF7" w:rsidP="00EE0DF7">
      <w:pPr>
        <w:pStyle w:val="afa"/>
      </w:pPr>
      <w:proofErr w:type="spellStart"/>
      <w:proofErr w:type="gramStart"/>
      <w:r>
        <w:lastRenderedPageBreak/>
        <w:t>sprintf</w:t>
      </w:r>
      <w:proofErr w:type="spellEnd"/>
      <w:r>
        <w:t>(</w:t>
      </w:r>
      <w:proofErr w:type="gramEnd"/>
      <w:r>
        <w:t>path[2], "</w:t>
      </w:r>
      <w:proofErr w:type="spellStart"/>
      <w:r>
        <w:t>dataExe</w:t>
      </w:r>
      <w:proofErr w:type="spellEnd"/>
      <w:r>
        <w:t>/</w:t>
      </w:r>
      <w:proofErr w:type="spellStart"/>
      <w:r>
        <w:t>getOfflineData</w:t>
      </w:r>
      <w:proofErr w:type="spellEnd"/>
      <w:r>
        <w:t>/type");</w:t>
      </w:r>
    </w:p>
    <w:p w:rsidR="00EE0DF7" w:rsidRDefault="00EE0DF7" w:rsidP="00EE0DF7">
      <w:pPr>
        <w:pStyle w:val="afa"/>
      </w:pP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value[2], "11");</w:t>
      </w:r>
    </w:p>
    <w:p w:rsidR="00EE0DF7" w:rsidRDefault="00EE0DF7" w:rsidP="00EE0DF7">
      <w:pPr>
        <w:pStyle w:val="afa"/>
      </w:pP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path[3], "</w:t>
      </w:r>
      <w:proofErr w:type="spellStart"/>
      <w:r>
        <w:t>dataExe</w:t>
      </w:r>
      <w:proofErr w:type="spellEnd"/>
      <w:r>
        <w:t>/</w:t>
      </w:r>
      <w:proofErr w:type="spellStart"/>
      <w:r>
        <w:t>getOfflineData</w:t>
      </w:r>
      <w:proofErr w:type="spellEnd"/>
      <w:r>
        <w:t>/</w:t>
      </w:r>
      <w:proofErr w:type="spellStart"/>
      <w:r>
        <w:t>idMask</w:t>
      </w:r>
      <w:proofErr w:type="spellEnd"/>
      <w:r>
        <w:t>");</w:t>
      </w:r>
    </w:p>
    <w:p w:rsidR="00EE0DF7" w:rsidRDefault="00FC3884" w:rsidP="00EE0DF7">
      <w:pPr>
        <w:pStyle w:val="afa"/>
      </w:pP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value[3], "</w:t>
      </w:r>
      <w:r>
        <w:rPr>
          <w:rFonts w:hint="eastAsia"/>
        </w:rPr>
        <w:t>-1</w:t>
      </w:r>
      <w:r w:rsidR="00EE0DF7">
        <w:t>");</w:t>
      </w:r>
    </w:p>
    <w:p w:rsidR="00EE0DF7" w:rsidRDefault="00EE0DF7" w:rsidP="00EE0DF7">
      <w:pPr>
        <w:pStyle w:val="afa"/>
      </w:pPr>
    </w:p>
    <w:p w:rsidR="00EE0DF7" w:rsidRDefault="00EE0DF7" w:rsidP="00EE0DF7">
      <w:pPr>
        <w:pStyle w:val="afa"/>
      </w:pPr>
      <w:proofErr w:type="spellStart"/>
      <w:r>
        <w:t>DX_NVT_</w:t>
      </w:r>
      <w:proofErr w:type="gramStart"/>
      <w:r>
        <w:t>exe</w:t>
      </w:r>
      <w:proofErr w:type="spellEnd"/>
      <w:r>
        <w:t>(</w:t>
      </w:r>
      <w:proofErr w:type="gramEnd"/>
      <w:r>
        <w:t xml:space="preserve">handle, </w:t>
      </w:r>
      <w:proofErr w:type="spellStart"/>
      <w:r>
        <w:t>ppath</w:t>
      </w:r>
      <w:proofErr w:type="spellEnd"/>
      <w:r>
        <w:t xml:space="preserve">, </w:t>
      </w:r>
      <w:proofErr w:type="spellStart"/>
      <w:r>
        <w:t>pvalue</w:t>
      </w:r>
      <w:proofErr w:type="spellEnd"/>
      <w:r>
        <w:t xml:space="preserve">, 4, </w:t>
      </w:r>
      <w:r w:rsidR="009F5C5A">
        <w:rPr>
          <w:rFonts w:hint="eastAsia"/>
        </w:rPr>
        <w:t>NULL</w:t>
      </w:r>
      <w:r>
        <w:t>);</w:t>
      </w:r>
    </w:p>
    <w:p w:rsidR="00EE0DF7" w:rsidRDefault="00EE0DF7" w:rsidP="00EE0DF7">
      <w:pPr>
        <w:pStyle w:val="afa"/>
      </w:pPr>
    </w:p>
    <w:p w:rsidR="00EE0DF7" w:rsidRDefault="00EE0DF7" w:rsidP="00EE0DF7">
      <w:pPr>
        <w:pStyle w:val="afa"/>
      </w:pPr>
      <w:r>
        <w:rPr>
          <w:rFonts w:hint="eastAsia"/>
        </w:rPr>
        <w:t>/**</w:t>
      </w:r>
    </w:p>
    <w:p w:rsidR="00EE0DF7" w:rsidRDefault="00EE0DF7" w:rsidP="00EE0DF7">
      <w:pPr>
        <w:pStyle w:val="afa"/>
      </w:pPr>
      <w:r>
        <w:rPr>
          <w:rFonts w:hint="eastAsia"/>
        </w:rPr>
        <w:t xml:space="preserve"> *</w:t>
      </w:r>
      <w:r w:rsidR="00D16B42">
        <w:rPr>
          <w:rFonts w:hint="eastAsia"/>
        </w:rPr>
        <w:t xml:space="preserve"> </w:t>
      </w:r>
      <w:r w:rsidR="00D16B42">
        <w:rPr>
          <w:rFonts w:hint="eastAsia"/>
        </w:rPr>
        <w:t>关于获取离线数据的</w:t>
      </w:r>
      <w:r w:rsidR="00D16B42">
        <w:rPr>
          <w:rFonts w:hint="eastAsia"/>
        </w:rPr>
        <w:t>path</w:t>
      </w:r>
      <w:r w:rsidR="00D16B42">
        <w:rPr>
          <w:rFonts w:hint="eastAsia"/>
        </w:rPr>
        <w:t>请参</w:t>
      </w:r>
      <w:r w:rsidR="003B6E72">
        <w:rPr>
          <w:rFonts w:hint="eastAsia"/>
        </w:rPr>
        <w:t>见</w:t>
      </w:r>
      <w:r w:rsidR="00D16B42">
        <w:rPr>
          <w:rFonts w:hint="eastAsia"/>
        </w:rPr>
        <w:t>“网络设备交互参数”中的“自定义数据执行”章节。</w:t>
      </w:r>
    </w:p>
    <w:p w:rsidR="00EE0DF7" w:rsidRDefault="00EE0DF7" w:rsidP="00EE0DF7">
      <w:pPr>
        <w:pStyle w:val="afa"/>
      </w:pPr>
      <w:r>
        <w:rPr>
          <w:rFonts w:hint="eastAsia"/>
        </w:rPr>
        <w:t xml:space="preserve"> *</w:t>
      </w:r>
      <w:r w:rsidR="00D16B42">
        <w:rPr>
          <w:rFonts w:hint="eastAsia"/>
        </w:rPr>
        <w:t xml:space="preserve"> </w:t>
      </w:r>
      <w:r w:rsidR="00D16B42">
        <w:rPr>
          <w:rFonts w:hint="eastAsia"/>
        </w:rPr>
        <w:t>离线数据类型</w:t>
      </w:r>
      <w:r w:rsidR="00D16B42">
        <w:rPr>
          <w:rFonts w:hint="eastAsia"/>
        </w:rPr>
        <w:t>11</w:t>
      </w:r>
      <w:r w:rsidR="00D16B42">
        <w:rPr>
          <w:rFonts w:hint="eastAsia"/>
        </w:rPr>
        <w:t>表示</w:t>
      </w:r>
      <w:r w:rsidR="00D16B42">
        <w:rPr>
          <w:rFonts w:hint="eastAsia"/>
        </w:rPr>
        <w:t>MTC01</w:t>
      </w:r>
      <w:r w:rsidR="00D16B42">
        <w:rPr>
          <w:rFonts w:hint="eastAsia"/>
        </w:rPr>
        <w:t>温度数据。</w:t>
      </w:r>
    </w:p>
    <w:p w:rsidR="00EE0DF7" w:rsidRDefault="00EE0DF7" w:rsidP="00EE0DF7">
      <w:pPr>
        <w:pStyle w:val="afa"/>
      </w:pPr>
      <w:r>
        <w:rPr>
          <w:rFonts w:hint="eastAsia"/>
        </w:rPr>
        <w:t xml:space="preserve"> *</w:t>
      </w:r>
      <w:r w:rsidR="00D16B42">
        <w:rPr>
          <w:rFonts w:hint="eastAsia"/>
        </w:rPr>
        <w:t xml:space="preserve"> </w:t>
      </w:r>
      <w:r w:rsidR="00D16B42">
        <w:rPr>
          <w:rFonts w:hint="eastAsia"/>
        </w:rPr>
        <w:t>上述代码执行成功后，设备将开始传输相应的离线数据。</w:t>
      </w:r>
    </w:p>
    <w:p w:rsidR="00EE0DF7" w:rsidRPr="00F4488D" w:rsidRDefault="00EE0DF7" w:rsidP="00EE0DF7">
      <w:pPr>
        <w:pStyle w:val="afa"/>
      </w:pPr>
      <w:r>
        <w:rPr>
          <w:rFonts w:hint="eastAsia"/>
        </w:rPr>
        <w:t xml:space="preserve"> */</w:t>
      </w:r>
    </w:p>
    <w:p w:rsidR="006C2BBD" w:rsidRDefault="00D16B42" w:rsidP="00857FA4">
      <w:pPr>
        <w:pStyle w:val="a6"/>
      </w:pPr>
      <w:r>
        <w:rPr>
          <w:rFonts w:hint="eastAsia"/>
        </w:rPr>
        <w:t>第三步：获取离线数据：</w:t>
      </w:r>
    </w:p>
    <w:p w:rsidR="00427E8F" w:rsidRDefault="00427E8F" w:rsidP="00427E8F">
      <w:pPr>
        <w:pStyle w:val="afa"/>
      </w:pPr>
      <w:proofErr w:type="gramStart"/>
      <w:r>
        <w:t>void</w:t>
      </w:r>
      <w:proofErr w:type="gramEnd"/>
      <w:r>
        <w:t xml:space="preserve"> </w:t>
      </w:r>
      <w:proofErr w:type="spellStart"/>
      <w:r>
        <w:rPr>
          <w:rFonts w:hint="eastAsia"/>
        </w:rPr>
        <w:t>E</w:t>
      </w:r>
      <w:r>
        <w:t>xample_</w:t>
      </w:r>
      <w:r w:rsidRPr="00CD7402">
        <w:t>DX_NVT_CB_media_arrive</w:t>
      </w:r>
      <w:proofErr w:type="spellEnd"/>
      <w:r>
        <w:t>(</w:t>
      </w:r>
    </w:p>
    <w:p w:rsidR="00427E8F" w:rsidRDefault="00427E8F" w:rsidP="00427E8F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DEVICE_Handle</w:t>
      </w:r>
      <w:proofErr w:type="spellEnd"/>
      <w:r>
        <w:t xml:space="preserve"> handle,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B4BC8">
        <w:rPr>
          <w:rFonts w:hint="eastAsia"/>
        </w:rPr>
        <w:tab/>
      </w:r>
      <w:r w:rsidR="00FB4BC8">
        <w:rPr>
          <w:rFonts w:hint="eastAsia"/>
        </w:rPr>
        <w:tab/>
      </w:r>
      <w:r w:rsidR="00FB4BC8">
        <w:rPr>
          <w:rFonts w:hint="eastAsia"/>
        </w:rPr>
        <w:tab/>
      </w:r>
      <w:r w:rsidR="00FB4BC8">
        <w:rPr>
          <w:rFonts w:hint="eastAsia"/>
        </w:rPr>
        <w:tab/>
      </w:r>
      <w:r w:rsidR="00FB4BC8">
        <w:rPr>
          <w:rFonts w:hint="eastAsia"/>
        </w:rPr>
        <w:tab/>
      </w:r>
      <w:r>
        <w:t xml:space="preserve">STREAM_MEDIA_TYPE type, int32 </w:t>
      </w:r>
      <w:proofErr w:type="spellStart"/>
      <w:r>
        <w:t>chn</w:t>
      </w:r>
      <w:proofErr w:type="spellEnd"/>
      <w:r>
        <w:t>,</w:t>
      </w:r>
    </w:p>
    <w:p w:rsidR="00427E8F" w:rsidRDefault="00427E8F" w:rsidP="00427E8F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int8 *</w:t>
      </w:r>
      <w:proofErr w:type="spellStart"/>
      <w:r>
        <w:t>buf</w:t>
      </w:r>
      <w:proofErr w:type="spellEnd"/>
      <w:r>
        <w:t xml:space="preserve">, int32 </w:t>
      </w:r>
      <w:proofErr w:type="spellStart"/>
      <w:r>
        <w:t>len</w:t>
      </w:r>
      <w:proofErr w:type="spellEnd"/>
      <w:r>
        <w:t xml:space="preserve">, uint32 </w:t>
      </w:r>
      <w:proofErr w:type="spellStart"/>
      <w:r>
        <w:t>param</w:t>
      </w:r>
      <w:proofErr w:type="spellEnd"/>
      <w:r>
        <w:t>)</w:t>
      </w:r>
    </w:p>
    <w:p w:rsidR="00427E8F" w:rsidRDefault="00427E8F" w:rsidP="00427E8F">
      <w:pPr>
        <w:pStyle w:val="afa"/>
      </w:pPr>
      <w:r>
        <w:t>{</w:t>
      </w:r>
    </w:p>
    <w:p w:rsidR="00427E8F" w:rsidRDefault="00427E8F" w:rsidP="00427E8F">
      <w:pPr>
        <w:pStyle w:val="afa"/>
      </w:pPr>
      <w: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type == </w:t>
      </w:r>
      <w:r w:rsidR="00BE492E">
        <w:t>STREAM_MEDIA_DATA</w:t>
      </w:r>
      <w:r w:rsidR="00BE492E">
        <w:rPr>
          <w:rFonts w:hint="eastAsia"/>
        </w:rPr>
        <w:t>){</w:t>
      </w:r>
    </w:p>
    <w:p w:rsidR="00BE492E" w:rsidRDefault="00BE492E" w:rsidP="00427E8F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 xml:space="preserve">/** </w:t>
      </w:r>
      <w:r>
        <w:rPr>
          <w:rFonts w:hint="eastAsia"/>
        </w:rPr>
        <w:t>在此处进行数据解析</w:t>
      </w:r>
      <w:r>
        <w:rPr>
          <w:rFonts w:hint="eastAsia"/>
        </w:rPr>
        <w:t xml:space="preserve"> */</w:t>
      </w:r>
    </w:p>
    <w:p w:rsidR="00BE492E" w:rsidRDefault="00FB4BC8" w:rsidP="00427E8F">
      <w:pPr>
        <w:pStyle w:val="afa"/>
      </w:pPr>
      <w:r>
        <w:rPr>
          <w:rFonts w:hint="eastAsia"/>
        </w:rPr>
        <w:tab/>
      </w:r>
      <w:r w:rsidR="00BE492E">
        <w:rPr>
          <w:rFonts w:hint="eastAsia"/>
        </w:rPr>
        <w:t>}</w:t>
      </w:r>
    </w:p>
    <w:p w:rsidR="00427E8F" w:rsidRDefault="00427E8F" w:rsidP="00427E8F">
      <w:pPr>
        <w:pStyle w:val="afa"/>
      </w:pPr>
      <w:r>
        <w:rPr>
          <w:rFonts w:hint="eastAsia"/>
        </w:rPr>
        <w:tab/>
      </w:r>
    </w:p>
    <w:p w:rsidR="00427E8F" w:rsidRDefault="00427E8F" w:rsidP="00427E8F">
      <w:pPr>
        <w:pStyle w:val="afa"/>
      </w:pPr>
      <w:r>
        <w:rPr>
          <w:rFonts w:hint="eastAsia"/>
        </w:rPr>
        <w:tab/>
      </w:r>
      <w:proofErr w:type="spellStart"/>
      <w:r>
        <w:t>DX_NVT_set_media_receive_</w:t>
      </w:r>
      <w:proofErr w:type="gramStart"/>
      <w:r>
        <w:t>buf</w:t>
      </w:r>
      <w:proofErr w:type="spellEnd"/>
      <w:r>
        <w:t>(</w:t>
      </w:r>
      <w:proofErr w:type="gramEnd"/>
    </w:p>
    <w:p w:rsidR="00427E8F" w:rsidRDefault="00427E8F" w:rsidP="00427E8F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handle</w:t>
      </w:r>
      <w:proofErr w:type="gramEnd"/>
      <w:r>
        <w:t xml:space="preserve">, type, </w:t>
      </w:r>
      <w:proofErr w:type="spellStart"/>
      <w:r>
        <w:t>chn</w:t>
      </w:r>
      <w:proofErr w:type="spellEnd"/>
      <w:r>
        <w:t xml:space="preserve">, </w:t>
      </w:r>
    </w:p>
    <w:p w:rsidR="00427E8F" w:rsidRDefault="00427E8F" w:rsidP="00427E8F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stream_rcv_buf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stream_rcv_buf_len</w:t>
      </w:r>
      <w:proofErr w:type="spellEnd"/>
      <w:r>
        <w:t>);</w:t>
      </w:r>
    </w:p>
    <w:p w:rsidR="00D16B42" w:rsidRDefault="00427E8F" w:rsidP="00427E8F">
      <w:pPr>
        <w:pStyle w:val="afa"/>
      </w:pPr>
      <w:r>
        <w:t>}</w:t>
      </w:r>
    </w:p>
    <w:p w:rsidR="00E57568" w:rsidRDefault="00E57568" w:rsidP="00427E8F">
      <w:pPr>
        <w:pStyle w:val="afa"/>
      </w:pPr>
    </w:p>
    <w:p w:rsidR="00E57568" w:rsidRDefault="00E57568" w:rsidP="00427E8F">
      <w:pPr>
        <w:pStyle w:val="afa"/>
      </w:pPr>
      <w:r>
        <w:rPr>
          <w:rFonts w:hint="eastAsia"/>
        </w:rPr>
        <w:t xml:space="preserve">/** </w:t>
      </w:r>
    </w:p>
    <w:p w:rsidR="00E57568" w:rsidRDefault="00E57568" w:rsidP="00427E8F">
      <w:pPr>
        <w:pStyle w:val="afa"/>
      </w:pPr>
      <w:r>
        <w:rPr>
          <w:rFonts w:hint="eastAsia"/>
        </w:rPr>
        <w:t xml:space="preserve"> * </w:t>
      </w:r>
      <w:r>
        <w:rPr>
          <w:rFonts w:hint="eastAsia"/>
        </w:rPr>
        <w:t>当</w:t>
      </w:r>
      <w:r w:rsidR="00CF7DED">
        <w:rPr>
          <w:rFonts w:hint="eastAsia"/>
        </w:rPr>
        <w:t>SDK</w:t>
      </w:r>
      <w:r>
        <w:rPr>
          <w:rFonts w:hint="eastAsia"/>
        </w:rPr>
        <w:t>收到</w:t>
      </w:r>
      <w:r w:rsidR="00127A67">
        <w:rPr>
          <w:rFonts w:hint="eastAsia"/>
        </w:rPr>
        <w:t>离线</w:t>
      </w:r>
      <w:r>
        <w:rPr>
          <w:rFonts w:hint="eastAsia"/>
        </w:rPr>
        <w:t>数据后</w:t>
      </w:r>
      <w:r w:rsidR="00CF7DED">
        <w:rPr>
          <w:rFonts w:hint="eastAsia"/>
        </w:rPr>
        <w:t>，将回调</w:t>
      </w:r>
      <w:proofErr w:type="spellStart"/>
      <w:r w:rsidR="00CF7DED" w:rsidRPr="00CD7402">
        <w:t>DX_NVT_CB_media_arrive</w:t>
      </w:r>
      <w:proofErr w:type="spellEnd"/>
      <w:r w:rsidR="00CF7DED">
        <w:rPr>
          <w:rFonts w:hint="eastAsia"/>
        </w:rPr>
        <w:t>函数。</w:t>
      </w:r>
    </w:p>
    <w:p w:rsidR="00E57568" w:rsidRDefault="00E57568" w:rsidP="00427E8F">
      <w:pPr>
        <w:pStyle w:val="afa"/>
      </w:pPr>
      <w:r>
        <w:rPr>
          <w:rFonts w:hint="eastAsia"/>
        </w:rPr>
        <w:t xml:space="preserve"> *</w:t>
      </w:r>
      <w:r w:rsidR="00CF7DED">
        <w:rPr>
          <w:rFonts w:hint="eastAsia"/>
        </w:rPr>
        <w:t xml:space="preserve"> </w:t>
      </w:r>
      <w:r w:rsidR="00CF7DED">
        <w:rPr>
          <w:rFonts w:hint="eastAsia"/>
        </w:rPr>
        <w:t>在回调函数中，如果</w:t>
      </w:r>
      <w:r w:rsidR="00CF7DED">
        <w:rPr>
          <w:rFonts w:hint="eastAsia"/>
        </w:rPr>
        <w:t>type</w:t>
      </w:r>
      <w:r w:rsidR="00CF7DED">
        <w:rPr>
          <w:rFonts w:hint="eastAsia"/>
        </w:rPr>
        <w:t>的类型为</w:t>
      </w:r>
      <w:r w:rsidR="00CF7DED">
        <w:t>STREAM_MEDIA_DATA</w:t>
      </w:r>
      <w:r w:rsidR="00CF7DED">
        <w:rPr>
          <w:rFonts w:hint="eastAsia"/>
        </w:rPr>
        <w:t>，则为自定义数据（包括离线数据）。</w:t>
      </w:r>
    </w:p>
    <w:p w:rsidR="00E57568" w:rsidRDefault="00E57568" w:rsidP="00427E8F">
      <w:pPr>
        <w:pStyle w:val="afa"/>
      </w:pPr>
      <w:r>
        <w:rPr>
          <w:rFonts w:hint="eastAsia"/>
        </w:rPr>
        <w:t xml:space="preserve"> *</w:t>
      </w:r>
      <w:r w:rsidR="00CF7DED">
        <w:rPr>
          <w:rFonts w:hint="eastAsia"/>
        </w:rPr>
        <w:t xml:space="preserve"> </w:t>
      </w:r>
      <w:r w:rsidR="00CF7DED">
        <w:rPr>
          <w:rFonts w:hint="eastAsia"/>
        </w:rPr>
        <w:t>具体离线数据的结构定义，请参见相关文档。</w:t>
      </w:r>
    </w:p>
    <w:p w:rsidR="00E57568" w:rsidRPr="00D16B42" w:rsidRDefault="00E57568" w:rsidP="00427E8F">
      <w:pPr>
        <w:pStyle w:val="afa"/>
      </w:pPr>
      <w:r>
        <w:rPr>
          <w:rFonts w:hint="eastAsia"/>
        </w:rPr>
        <w:t xml:space="preserve"> */</w:t>
      </w:r>
    </w:p>
    <w:p w:rsidR="006C2BBD" w:rsidRDefault="00C87862" w:rsidP="00C87862">
      <w:pPr>
        <w:pStyle w:val="1"/>
      </w:pPr>
      <w:bookmarkStart w:id="65" w:name="_Toc321584433"/>
      <w:r>
        <w:rPr>
          <w:rFonts w:hint="eastAsia"/>
        </w:rPr>
        <w:t>部分参数说明</w:t>
      </w:r>
      <w:bookmarkEnd w:id="65"/>
    </w:p>
    <w:p w:rsidR="00C87862" w:rsidRDefault="00C87862" w:rsidP="00C87862">
      <w:pPr>
        <w:pStyle w:val="21"/>
      </w:pPr>
      <w:bookmarkStart w:id="66" w:name="_Toc321584434"/>
      <w:r>
        <w:rPr>
          <w:rFonts w:hint="eastAsia"/>
        </w:rPr>
        <w:t>媒体通道</w:t>
      </w:r>
      <w:r>
        <w:rPr>
          <w:rFonts w:hint="eastAsia"/>
        </w:rPr>
        <w:t>ID</w:t>
      </w:r>
      <w:bookmarkEnd w:id="66"/>
    </w:p>
    <w:p w:rsidR="00C87862" w:rsidRDefault="00FA30C5" w:rsidP="00C87862">
      <w:pPr>
        <w:pStyle w:val="a6"/>
      </w:pPr>
      <w:r>
        <w:rPr>
          <w:rFonts w:hint="eastAsia"/>
        </w:rPr>
        <w:t>媒体通道</w:t>
      </w:r>
      <w:r>
        <w:rPr>
          <w:rFonts w:hint="eastAsia"/>
        </w:rPr>
        <w:t>ID</w:t>
      </w:r>
      <w:r w:rsidR="00F71EBE">
        <w:rPr>
          <w:rFonts w:hint="eastAsia"/>
        </w:rPr>
        <w:t>为</w:t>
      </w:r>
      <w:r>
        <w:rPr>
          <w:rFonts w:hint="eastAsia"/>
        </w:rPr>
        <w:t>一个</w:t>
      </w:r>
      <w:r w:rsidR="00F71EBE">
        <w:rPr>
          <w:rFonts w:hint="eastAsia"/>
        </w:rPr>
        <w:t>整型</w:t>
      </w:r>
      <w:r>
        <w:rPr>
          <w:rFonts w:hint="eastAsia"/>
        </w:rPr>
        <w:t>数，</w:t>
      </w:r>
      <w:r w:rsidR="00F71EBE">
        <w:rPr>
          <w:rFonts w:hint="eastAsia"/>
        </w:rPr>
        <w:t>表示媒体的通道序号，从</w:t>
      </w:r>
      <w:r w:rsidR="00F71EBE">
        <w:rPr>
          <w:rFonts w:hint="eastAsia"/>
        </w:rPr>
        <w:t>1</w:t>
      </w:r>
      <w:r w:rsidR="00F71EBE">
        <w:rPr>
          <w:rFonts w:hint="eastAsia"/>
        </w:rPr>
        <w:t>开始。</w:t>
      </w:r>
      <w:r>
        <w:rPr>
          <w:rFonts w:hint="eastAsia"/>
        </w:rPr>
        <w:t>下面针对不同的媒体类</w:t>
      </w:r>
      <w:r>
        <w:rPr>
          <w:rFonts w:hint="eastAsia"/>
        </w:rPr>
        <w:lastRenderedPageBreak/>
        <w:t>型对其进行说明：</w:t>
      </w:r>
    </w:p>
    <w:p w:rsidR="00FA30C5" w:rsidRDefault="00FA30C5" w:rsidP="00FA30C5">
      <w:pPr>
        <w:pStyle w:val="15"/>
        <w:spacing w:before="156" w:after="156"/>
      </w:pPr>
      <w:r>
        <w:rPr>
          <w:rFonts w:hint="eastAsia"/>
        </w:rPr>
        <w:t>视频数据：</w:t>
      </w:r>
      <w:r w:rsidR="00854858">
        <w:rPr>
          <w:rFonts w:hint="eastAsia"/>
        </w:rPr>
        <w:t>媒体通道</w:t>
      </w:r>
      <w:r w:rsidR="00854858">
        <w:rPr>
          <w:rFonts w:hint="eastAsia"/>
        </w:rPr>
        <w:t>ID</w:t>
      </w:r>
      <w:r w:rsidR="00854858">
        <w:rPr>
          <w:rFonts w:hint="eastAsia"/>
        </w:rPr>
        <w:t>为视频编码通道</w:t>
      </w:r>
      <w:r w:rsidR="00854858">
        <w:rPr>
          <w:rFonts w:hint="eastAsia"/>
        </w:rPr>
        <w:t>ID</w:t>
      </w:r>
      <w:r w:rsidR="00854858">
        <w:rPr>
          <w:rFonts w:hint="eastAsia"/>
        </w:rPr>
        <w:t>。</w:t>
      </w:r>
    </w:p>
    <w:p w:rsidR="00FA30C5" w:rsidRDefault="00FA30C5" w:rsidP="00FA30C5">
      <w:pPr>
        <w:pStyle w:val="15"/>
        <w:spacing w:before="156" w:after="156"/>
      </w:pPr>
      <w:r>
        <w:rPr>
          <w:rFonts w:hint="eastAsia"/>
        </w:rPr>
        <w:t>音频数据：</w:t>
      </w:r>
      <w:r w:rsidR="00854858">
        <w:rPr>
          <w:rFonts w:hint="eastAsia"/>
        </w:rPr>
        <w:t>媒体通道</w:t>
      </w:r>
      <w:r w:rsidR="00854858">
        <w:rPr>
          <w:rFonts w:hint="eastAsia"/>
        </w:rPr>
        <w:t>ID</w:t>
      </w:r>
      <w:r w:rsidR="00854858">
        <w:rPr>
          <w:rFonts w:hint="eastAsia"/>
        </w:rPr>
        <w:t>为音频编码通道</w:t>
      </w:r>
      <w:r w:rsidR="00854858">
        <w:rPr>
          <w:rFonts w:hint="eastAsia"/>
        </w:rPr>
        <w:t>ID</w:t>
      </w:r>
      <w:r w:rsidR="00854858">
        <w:rPr>
          <w:rFonts w:hint="eastAsia"/>
        </w:rPr>
        <w:t>。</w:t>
      </w:r>
    </w:p>
    <w:p w:rsidR="00FA30C5" w:rsidRDefault="00FA30C5" w:rsidP="00FA30C5">
      <w:pPr>
        <w:pStyle w:val="15"/>
        <w:spacing w:before="156" w:after="156"/>
      </w:pPr>
      <w:r>
        <w:rPr>
          <w:rFonts w:hint="eastAsia"/>
        </w:rPr>
        <w:t>串口数据：</w:t>
      </w:r>
      <w:r w:rsidR="00854858">
        <w:rPr>
          <w:rFonts w:hint="eastAsia"/>
        </w:rPr>
        <w:t>媒体通道</w:t>
      </w:r>
      <w:r w:rsidR="00854858">
        <w:rPr>
          <w:rFonts w:hint="eastAsia"/>
        </w:rPr>
        <w:t>ID</w:t>
      </w:r>
      <w:r w:rsidR="00854858">
        <w:rPr>
          <w:rFonts w:hint="eastAsia"/>
        </w:rPr>
        <w:t>为串口通道</w:t>
      </w:r>
      <w:r w:rsidR="00854858">
        <w:rPr>
          <w:rFonts w:hint="eastAsia"/>
        </w:rPr>
        <w:t>ID</w:t>
      </w:r>
      <w:r w:rsidR="00854858">
        <w:rPr>
          <w:rFonts w:hint="eastAsia"/>
        </w:rPr>
        <w:t>。</w:t>
      </w:r>
    </w:p>
    <w:p w:rsidR="00FA30C5" w:rsidRDefault="00FA30C5" w:rsidP="00FA30C5">
      <w:pPr>
        <w:pStyle w:val="15"/>
        <w:spacing w:before="156" w:after="156"/>
      </w:pPr>
      <w:r>
        <w:rPr>
          <w:rFonts w:hint="eastAsia"/>
        </w:rPr>
        <w:t>BMP/JPG</w:t>
      </w:r>
      <w:r>
        <w:rPr>
          <w:rFonts w:hint="eastAsia"/>
        </w:rPr>
        <w:t>图片数据：</w:t>
      </w:r>
      <w:r w:rsidR="00854858">
        <w:rPr>
          <w:rFonts w:hint="eastAsia"/>
        </w:rPr>
        <w:t>媒体通道</w:t>
      </w:r>
      <w:r w:rsidR="00854858">
        <w:rPr>
          <w:rFonts w:hint="eastAsia"/>
        </w:rPr>
        <w:t>ID</w:t>
      </w:r>
      <w:r w:rsidR="00854858">
        <w:rPr>
          <w:rFonts w:hint="eastAsia"/>
        </w:rPr>
        <w:t>为</w:t>
      </w:r>
      <w:r w:rsidR="00C01570">
        <w:rPr>
          <w:rFonts w:hint="eastAsia"/>
        </w:rPr>
        <w:t>对应的</w:t>
      </w:r>
      <w:r w:rsidR="00854858">
        <w:rPr>
          <w:rFonts w:hint="eastAsia"/>
        </w:rPr>
        <w:t>视频编码通道</w:t>
      </w:r>
      <w:r w:rsidR="00854858">
        <w:rPr>
          <w:rFonts w:hint="eastAsia"/>
        </w:rPr>
        <w:t>ID</w:t>
      </w:r>
      <w:r w:rsidR="00854858">
        <w:rPr>
          <w:rFonts w:hint="eastAsia"/>
        </w:rPr>
        <w:t>。</w:t>
      </w:r>
    </w:p>
    <w:p w:rsidR="00A20013" w:rsidRDefault="00A20013" w:rsidP="00A20013">
      <w:pPr>
        <w:pStyle w:val="15"/>
        <w:spacing w:before="156" w:after="156"/>
      </w:pPr>
      <w:r>
        <w:rPr>
          <w:rFonts w:hint="eastAsia"/>
        </w:rPr>
        <w:t>复合音视频数据：</w:t>
      </w:r>
      <w:r w:rsidR="00854858">
        <w:rPr>
          <w:rFonts w:hint="eastAsia"/>
        </w:rPr>
        <w:t>媒体通道</w:t>
      </w:r>
      <w:r w:rsidR="00854858">
        <w:rPr>
          <w:rFonts w:hint="eastAsia"/>
        </w:rPr>
        <w:t>ID</w:t>
      </w:r>
      <w:r w:rsidR="00854858">
        <w:rPr>
          <w:rFonts w:hint="eastAsia"/>
        </w:rPr>
        <w:t>为</w:t>
      </w:r>
      <w:r w:rsidR="00C01570">
        <w:rPr>
          <w:rFonts w:hint="eastAsia"/>
        </w:rPr>
        <w:t>对应的</w:t>
      </w:r>
      <w:r w:rsidR="00854858">
        <w:rPr>
          <w:rFonts w:hint="eastAsia"/>
        </w:rPr>
        <w:t>视频编码通道</w:t>
      </w:r>
      <w:r w:rsidR="00854858">
        <w:rPr>
          <w:rFonts w:hint="eastAsia"/>
        </w:rPr>
        <w:t>ID</w:t>
      </w:r>
      <w:r w:rsidR="00854858">
        <w:rPr>
          <w:rFonts w:hint="eastAsia"/>
        </w:rPr>
        <w:t>。</w:t>
      </w:r>
    </w:p>
    <w:p w:rsidR="00C766EE" w:rsidRDefault="00C766EE" w:rsidP="00C766EE">
      <w:pPr>
        <w:pStyle w:val="a6"/>
      </w:pPr>
      <w:r w:rsidRPr="00C766EE">
        <w:rPr>
          <w:rFonts w:hint="eastAsia"/>
          <w:b/>
        </w:rPr>
        <w:t>注意</w:t>
      </w:r>
      <w:r>
        <w:rPr>
          <w:rFonts w:hint="eastAsia"/>
        </w:rPr>
        <w:t>：如果视</w:t>
      </w:r>
      <w:r>
        <w:rPr>
          <w:rFonts w:hint="eastAsia"/>
        </w:rPr>
        <w:t>/</w:t>
      </w:r>
      <w:r>
        <w:rPr>
          <w:rFonts w:hint="eastAsia"/>
        </w:rPr>
        <w:t>音频编码为多码流模式，那么视</w:t>
      </w:r>
      <w:r>
        <w:rPr>
          <w:rFonts w:hint="eastAsia"/>
        </w:rPr>
        <w:t>/</w:t>
      </w:r>
      <w:r>
        <w:rPr>
          <w:rFonts w:hint="eastAsia"/>
        </w:rPr>
        <w:t>音频编码通道</w:t>
      </w:r>
      <w:r>
        <w:rPr>
          <w:rFonts w:hint="eastAsia"/>
        </w:rPr>
        <w:t>ID</w:t>
      </w:r>
      <w:r>
        <w:rPr>
          <w:rFonts w:hint="eastAsia"/>
        </w:rPr>
        <w:t>与视</w:t>
      </w:r>
      <w:r>
        <w:rPr>
          <w:rFonts w:hint="eastAsia"/>
        </w:rPr>
        <w:t>/</w:t>
      </w:r>
      <w:r>
        <w:rPr>
          <w:rFonts w:hint="eastAsia"/>
        </w:rPr>
        <w:t>音频输入通道</w:t>
      </w:r>
      <w:r>
        <w:rPr>
          <w:rFonts w:hint="eastAsia"/>
        </w:rPr>
        <w:t>ID</w:t>
      </w:r>
      <w:r>
        <w:rPr>
          <w:rFonts w:hint="eastAsia"/>
        </w:rPr>
        <w:t>不是一一对应的关系。比如视频编码为三码流模式时，视频编码通道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对应视频输入通道</w:t>
      </w:r>
      <w:r>
        <w:rPr>
          <w:rFonts w:hint="eastAsia"/>
        </w:rPr>
        <w:t>1</w:t>
      </w:r>
      <w:r>
        <w:rPr>
          <w:rFonts w:hint="eastAsia"/>
        </w:rPr>
        <w:t>，视频编码通道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对应视频输入通道</w:t>
      </w:r>
      <w:r>
        <w:rPr>
          <w:rFonts w:hint="eastAsia"/>
        </w:rPr>
        <w:t>2</w:t>
      </w:r>
      <w:r>
        <w:rPr>
          <w:rFonts w:hint="eastAsia"/>
        </w:rPr>
        <w:t>，其他以此类推。</w:t>
      </w:r>
    </w:p>
    <w:p w:rsidR="0033315A" w:rsidRDefault="0033315A" w:rsidP="0033315A">
      <w:pPr>
        <w:pStyle w:val="1"/>
      </w:pPr>
      <w:bookmarkStart w:id="67" w:name="_Toc321584435"/>
      <w:r>
        <w:rPr>
          <w:rFonts w:hint="eastAsia"/>
        </w:rPr>
        <w:t>注意事项</w:t>
      </w:r>
      <w:bookmarkEnd w:id="67"/>
    </w:p>
    <w:p w:rsidR="0033315A" w:rsidRDefault="001823D5" w:rsidP="001823D5">
      <w:pPr>
        <w:pStyle w:val="a6"/>
        <w:numPr>
          <w:ilvl w:val="0"/>
          <w:numId w:val="49"/>
        </w:numPr>
      </w:pPr>
      <w:r>
        <w:rPr>
          <w:rFonts w:hint="eastAsia"/>
        </w:rPr>
        <w:t>应用程序在</w:t>
      </w:r>
      <w:r w:rsidR="0033315A">
        <w:rPr>
          <w:rFonts w:hint="eastAsia"/>
        </w:rPr>
        <w:t xml:space="preserve">Linux </w:t>
      </w:r>
      <w:r>
        <w:rPr>
          <w:rFonts w:hint="eastAsia"/>
        </w:rPr>
        <w:t>平台</w:t>
      </w:r>
      <w:r w:rsidR="0033315A">
        <w:rPr>
          <w:rFonts w:hint="eastAsia"/>
        </w:rPr>
        <w:t>编译时，要加上“</w:t>
      </w:r>
      <w:r w:rsidR="0033315A" w:rsidRPr="0033315A">
        <w:t>-</w:t>
      </w:r>
      <w:proofErr w:type="spellStart"/>
      <w:r w:rsidR="0033315A" w:rsidRPr="0033315A">
        <w:t>pthread</w:t>
      </w:r>
      <w:proofErr w:type="spellEnd"/>
      <w:r>
        <w:rPr>
          <w:rFonts w:hint="eastAsia"/>
        </w:rPr>
        <w:t>”项和“</w:t>
      </w:r>
      <w:r>
        <w:t>-L/</w:t>
      </w:r>
      <w:r>
        <w:rPr>
          <w:rFonts w:hint="eastAsia"/>
        </w:rPr>
        <w:t>path</w:t>
      </w:r>
      <w:r w:rsidRPr="001823D5">
        <w:t xml:space="preserve"> -</w:t>
      </w:r>
      <w:proofErr w:type="spellStart"/>
      <w:r w:rsidRPr="001823D5">
        <w:t>ldxnvt</w:t>
      </w:r>
      <w:proofErr w:type="spellEnd"/>
      <w:r>
        <w:rPr>
          <w:rFonts w:hint="eastAsia"/>
        </w:rPr>
        <w:t>”项，其中</w:t>
      </w:r>
      <w:r>
        <w:rPr>
          <w:rFonts w:hint="eastAsia"/>
        </w:rPr>
        <w:t>path</w:t>
      </w:r>
      <w:r>
        <w:rPr>
          <w:rFonts w:hint="eastAsia"/>
        </w:rPr>
        <w:t>为</w:t>
      </w:r>
      <w:proofErr w:type="spellStart"/>
      <w:r>
        <w:rPr>
          <w:rFonts w:hint="eastAsia"/>
        </w:rPr>
        <w:t>libdxnvt.so</w:t>
      </w:r>
      <w:proofErr w:type="spellEnd"/>
      <w:r>
        <w:rPr>
          <w:rFonts w:hint="eastAsia"/>
        </w:rPr>
        <w:t>存放的目录。</w:t>
      </w:r>
    </w:p>
    <w:p w:rsidR="001823D5" w:rsidRPr="0033315A" w:rsidRDefault="006656F5" w:rsidP="001823D5">
      <w:pPr>
        <w:pStyle w:val="a6"/>
        <w:numPr>
          <w:ilvl w:val="0"/>
          <w:numId w:val="49"/>
        </w:num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平台</w:t>
      </w:r>
      <w:r w:rsidR="00515EF0">
        <w:rPr>
          <w:rFonts w:hint="eastAsia"/>
        </w:rPr>
        <w:t>运行</w:t>
      </w:r>
      <w:r>
        <w:rPr>
          <w:rFonts w:hint="eastAsia"/>
        </w:rPr>
        <w:t>应用</w:t>
      </w:r>
      <w:r w:rsidR="00515EF0">
        <w:rPr>
          <w:rFonts w:hint="eastAsia"/>
        </w:rPr>
        <w:t>程序</w:t>
      </w:r>
      <w:r>
        <w:rPr>
          <w:rFonts w:hint="eastAsia"/>
        </w:rPr>
        <w:t>时，如果应用程序没有</w:t>
      </w:r>
      <w:r w:rsidR="00E87D55">
        <w:rPr>
          <w:rFonts w:hint="eastAsia"/>
        </w:rPr>
        <w:t>执行</w:t>
      </w:r>
      <w:r>
        <w:rPr>
          <w:rFonts w:hint="eastAsia"/>
        </w:rPr>
        <w:t>加载</w:t>
      </w:r>
      <w:proofErr w:type="spellStart"/>
      <w:r>
        <w:rPr>
          <w:rFonts w:hint="eastAsia"/>
        </w:rPr>
        <w:t>libdxnvt.so</w:t>
      </w:r>
      <w:proofErr w:type="spellEnd"/>
      <w:r>
        <w:rPr>
          <w:rFonts w:hint="eastAsia"/>
        </w:rPr>
        <w:t>，则</w:t>
      </w:r>
      <w:r w:rsidR="006607F8">
        <w:rPr>
          <w:rFonts w:hint="eastAsia"/>
        </w:rPr>
        <w:t>可以将</w:t>
      </w:r>
      <w:proofErr w:type="spellStart"/>
      <w:r>
        <w:rPr>
          <w:rFonts w:hint="eastAsia"/>
        </w:rPr>
        <w:t>libdxnvt.so</w:t>
      </w:r>
      <w:proofErr w:type="spellEnd"/>
      <w:r>
        <w:rPr>
          <w:rFonts w:hint="eastAsia"/>
        </w:rPr>
        <w:t>拷入系统库目录</w:t>
      </w:r>
      <w:r w:rsidR="00CA5057">
        <w:rPr>
          <w:rFonts w:hint="eastAsia"/>
        </w:rPr>
        <w:t>如“</w:t>
      </w:r>
      <w:r w:rsidR="00CA5057">
        <w:rPr>
          <w:rFonts w:hint="eastAsia"/>
        </w:rPr>
        <w:t>/</w:t>
      </w:r>
      <w:proofErr w:type="spellStart"/>
      <w:r w:rsidR="00CA5057">
        <w:rPr>
          <w:rFonts w:hint="eastAsia"/>
        </w:rPr>
        <w:t>usr</w:t>
      </w:r>
      <w:proofErr w:type="spellEnd"/>
      <w:r w:rsidR="00CA5057">
        <w:rPr>
          <w:rFonts w:hint="eastAsia"/>
        </w:rPr>
        <w:t>/lib/</w:t>
      </w:r>
      <w:r w:rsidR="00CA5057">
        <w:t>”</w:t>
      </w:r>
      <w:r>
        <w:rPr>
          <w:rFonts w:hint="eastAsia"/>
        </w:rPr>
        <w:t>，这样系统在启动时会自动加载</w:t>
      </w:r>
      <w:proofErr w:type="spellStart"/>
      <w:r w:rsidR="00E87D55">
        <w:rPr>
          <w:rFonts w:hint="eastAsia"/>
        </w:rPr>
        <w:t>libdxnvt.so</w:t>
      </w:r>
      <w:proofErr w:type="spellEnd"/>
      <w:r>
        <w:rPr>
          <w:rFonts w:hint="eastAsia"/>
        </w:rPr>
        <w:t>库。</w:t>
      </w:r>
    </w:p>
    <w:sectPr w:rsidR="001823D5" w:rsidRPr="0033315A" w:rsidSect="003D2A58">
      <w:headerReference w:type="even" r:id="rId8"/>
      <w:headerReference w:type="default" r:id="rId9"/>
      <w:footerReference w:type="even" r:id="rId10"/>
      <w:footerReference w:type="default" r:id="rId11"/>
      <w:footnotePr>
        <w:numRestart w:val="eachPage"/>
      </w:footnotePr>
      <w:type w:val="oddPage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C11" w:rsidRDefault="00744C11">
      <w:r>
        <w:separator/>
      </w:r>
    </w:p>
  </w:endnote>
  <w:endnote w:type="continuationSeparator" w:id="0">
    <w:p w:rsidR="00744C11" w:rsidRDefault="00744C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haparral Pro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23E" w:rsidRDefault="009307BF">
    <w:pPr>
      <w:pStyle w:val="ab"/>
    </w:pPr>
    <w:r>
      <w:rPr>
        <w:rStyle w:val="ac"/>
      </w:rPr>
      <w:fldChar w:fldCharType="begin"/>
    </w:r>
    <w:r w:rsidR="009A523E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6607F8">
      <w:rPr>
        <w:rStyle w:val="ac"/>
        <w:noProof/>
      </w:rPr>
      <w:t>36</w:t>
    </w:r>
    <w:r>
      <w:rPr>
        <w:rStyle w:val="ac"/>
      </w:rPr>
      <w:fldChar w:fldCharType="end"/>
    </w:r>
    <w:r w:rsidR="009A523E">
      <w:rPr>
        <w:rStyle w:val="ac"/>
        <w:rFonts w:hint="eastAsia"/>
      </w:rPr>
      <w:t xml:space="preserve">    </w:t>
    </w:r>
    <w:fldSimple w:instr=" STYLEREF  _文档名称  \* MERGEFORMAT ">
      <w:r w:rsidR="006607F8">
        <w:rPr>
          <w:rFonts w:hint="eastAsia"/>
          <w:noProof/>
        </w:rPr>
        <w:t xml:space="preserve">DXNVT SDK </w:t>
      </w:r>
      <w:r w:rsidR="006607F8">
        <w:rPr>
          <w:rFonts w:hint="eastAsia"/>
          <w:noProof/>
        </w:rPr>
        <w:t>使用指南</w:t>
      </w:r>
    </w:fldSimple>
    <w:r w:rsidR="009A523E">
      <w:rPr>
        <w:rFonts w:hint="eastAsia"/>
      </w:rPr>
      <w:tab/>
    </w:r>
    <w:r w:rsidR="009A523E">
      <w:rPr>
        <w:rFonts w:hint="eastAsia"/>
      </w:rPr>
      <w:tab/>
    </w:r>
    <w:r w:rsidR="009A523E">
      <w:rPr>
        <w:rFonts w:hint="eastAsia"/>
      </w:rPr>
      <w:t>北京大讯科技有限公司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23E" w:rsidRDefault="009A523E">
    <w:pPr>
      <w:pStyle w:val="ab"/>
    </w:pPr>
    <w:r>
      <w:rPr>
        <w:rFonts w:hint="eastAsia"/>
      </w:rPr>
      <w:t>北京大讯科技有限公司</w:t>
    </w:r>
    <w:r>
      <w:rPr>
        <w:rFonts w:hint="eastAsia"/>
      </w:rPr>
      <w:tab/>
    </w:r>
    <w:r>
      <w:rPr>
        <w:rFonts w:hint="eastAsia"/>
      </w:rPr>
      <w:tab/>
    </w:r>
    <w:fldSimple w:instr=" STYLEREF  _文档名称  \* MERGEFORMAT ">
      <w:r w:rsidR="00B8357C">
        <w:rPr>
          <w:rFonts w:hint="eastAsia"/>
          <w:noProof/>
        </w:rPr>
        <w:t xml:space="preserve">DXNVT SDK </w:t>
      </w:r>
      <w:r w:rsidR="00B8357C">
        <w:rPr>
          <w:rFonts w:hint="eastAsia"/>
          <w:noProof/>
        </w:rPr>
        <w:t>使用指南</w:t>
      </w:r>
    </w:fldSimple>
    <w:r>
      <w:rPr>
        <w:rFonts w:hint="eastAsia"/>
      </w:rPr>
      <w:t xml:space="preserve">    </w:t>
    </w:r>
    <w:r w:rsidR="009307BF">
      <w:rPr>
        <w:rStyle w:val="ac"/>
      </w:rPr>
      <w:fldChar w:fldCharType="begin"/>
    </w:r>
    <w:r>
      <w:rPr>
        <w:rStyle w:val="ac"/>
      </w:rPr>
      <w:instrText xml:space="preserve"> PAGE </w:instrText>
    </w:r>
    <w:r w:rsidR="009307BF">
      <w:rPr>
        <w:rStyle w:val="ac"/>
      </w:rPr>
      <w:fldChar w:fldCharType="separate"/>
    </w:r>
    <w:r w:rsidR="00B8357C">
      <w:rPr>
        <w:rStyle w:val="ac"/>
        <w:noProof/>
      </w:rPr>
      <w:t>37</w:t>
    </w:r>
    <w:r w:rsidR="009307BF"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C11" w:rsidRDefault="00744C11">
      <w:r>
        <w:separator/>
      </w:r>
    </w:p>
  </w:footnote>
  <w:footnote w:type="continuationSeparator" w:id="0">
    <w:p w:rsidR="00744C11" w:rsidRDefault="00744C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23E" w:rsidRPr="005A1E8B" w:rsidRDefault="009307BF" w:rsidP="005A1E8B">
    <w:pPr>
      <w:pStyle w:val="aa"/>
    </w:pPr>
    <w:fldSimple w:instr=" STYLEREF  &quot;标题 2&quot; \r \* MERGEFORMAT ">
      <w:r w:rsidR="006607F8" w:rsidRPr="006607F8">
        <w:rPr>
          <w:b/>
          <w:bCs/>
          <w:noProof/>
        </w:rPr>
        <w:t>9.1</w:t>
      </w:r>
    </w:fldSimple>
    <w:fldSimple w:instr=" STYLEREF  &quot;标题 2&quot;  \* MERGEFORMAT ">
      <w:r w:rsidR="006607F8">
        <w:rPr>
          <w:rFonts w:hint="eastAsia"/>
          <w:noProof/>
        </w:rPr>
        <w:t>媒体通道</w:t>
      </w:r>
      <w:r w:rsidR="006607F8">
        <w:rPr>
          <w:rFonts w:hint="eastAsia"/>
          <w:noProof/>
        </w:rPr>
        <w:t>ID</w:t>
      </w:r>
    </w:fldSimple>
    <w:r w:rsidR="009A523E">
      <w:rPr>
        <w:rFonts w:hint="eastAsia"/>
      </w:rPr>
      <w:tab/>
    </w:r>
    <w:r w:rsidR="009A523E">
      <w:rPr>
        <w:rFonts w:hint="eastAsia"/>
      </w:rPr>
      <w:tab/>
    </w:r>
    <w:fldSimple w:instr=" STYLEREF  &quot;标题 1&quot;\r  \* MERGEFORMAT ">
      <w:r w:rsidR="006607F8">
        <w:rPr>
          <w:noProof/>
        </w:rPr>
        <w:t>9</w:t>
      </w:r>
    </w:fldSimple>
    <w:fldSimple w:instr=" STYLEREF  &quot;标题 1&quot;  \* MERGEFORMAT ">
      <w:r w:rsidR="006607F8">
        <w:rPr>
          <w:rFonts w:hint="eastAsia"/>
          <w:noProof/>
        </w:rPr>
        <w:t>部分参数说明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23E" w:rsidRDefault="009307BF" w:rsidP="00FB7455">
    <w:pPr>
      <w:pStyle w:val="aa"/>
      <w:jc w:val="both"/>
    </w:pPr>
    <w:fldSimple w:instr=" STYLEREF  &quot;标题 1&quot;\r  \* MERGEFORMAT ">
      <w:r w:rsidR="00B8357C">
        <w:rPr>
          <w:noProof/>
        </w:rPr>
        <w:t>10</w:t>
      </w:r>
    </w:fldSimple>
    <w:fldSimple w:instr=" STYLEREF  &quot;标题 1&quot;  \* MERGEFORMAT ">
      <w:r w:rsidR="00B8357C">
        <w:rPr>
          <w:rFonts w:hint="eastAsia"/>
          <w:noProof/>
        </w:rPr>
        <w:t>注意事项</w:t>
      </w:r>
    </w:fldSimple>
    <w:r w:rsidR="009A523E">
      <w:rPr>
        <w:rFonts w:hint="eastAsia"/>
      </w:rPr>
      <w:tab/>
    </w:r>
    <w:r w:rsidR="009A523E">
      <w:rPr>
        <w:rFonts w:hint="eastAsia"/>
      </w:rPr>
      <w:tab/>
    </w:r>
    <w:fldSimple w:instr=" STYLEREF  &quot;标题 2&quot; \r \* MERGEFORMAT ">
      <w:r w:rsidR="00B8357C" w:rsidRPr="00B8357C">
        <w:rPr>
          <w:b/>
          <w:bCs/>
          <w:noProof/>
        </w:rPr>
        <w:t>9.1</w:t>
      </w:r>
    </w:fldSimple>
    <w:fldSimple w:instr=" STYLEREF  &quot;标题 2&quot;  \* MERGEFORMAT ">
      <w:r w:rsidR="00B8357C">
        <w:rPr>
          <w:rFonts w:hint="eastAsia"/>
          <w:noProof/>
        </w:rPr>
        <w:t>媒体通道</w:t>
      </w:r>
      <w:r w:rsidR="00B8357C">
        <w:rPr>
          <w:rFonts w:hint="eastAsia"/>
          <w:noProof/>
        </w:rPr>
        <w:t>ID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5EE9BBE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D918219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87EAAA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937C9A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0C38406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82E5F3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342757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1A060C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C2AD0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5E6B156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5C046EA"/>
    <w:multiLevelType w:val="hybridMultilevel"/>
    <w:tmpl w:val="CBFAAE74"/>
    <w:lvl w:ilvl="0" w:tplc="4E0ED4E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088037A6"/>
    <w:multiLevelType w:val="hybridMultilevel"/>
    <w:tmpl w:val="133C2B96"/>
    <w:lvl w:ilvl="0" w:tplc="C7AEFDE6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0C93226C"/>
    <w:multiLevelType w:val="multilevel"/>
    <w:tmpl w:val="BEAAF1E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0D08123E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</w:lvl>
  </w:abstractNum>
  <w:abstractNum w:abstractNumId="14">
    <w:nsid w:val="0D360970"/>
    <w:multiLevelType w:val="multilevel"/>
    <w:tmpl w:val="DD0A687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84"/>
        <w:szCs w:val="8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0DEC43A7"/>
    <w:multiLevelType w:val="multilevel"/>
    <w:tmpl w:val="73700712"/>
    <w:lvl w:ilvl="0">
      <w:start w:val="1"/>
      <w:numFmt w:val="upperLetter"/>
      <w:lvlText w:val="附录%1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[%2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F4E572F"/>
    <w:multiLevelType w:val="multilevel"/>
    <w:tmpl w:val="8D0461C4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4BF37C7"/>
    <w:multiLevelType w:val="multilevel"/>
    <w:tmpl w:val="DD0A687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84"/>
        <w:szCs w:val="8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E840C58"/>
    <w:multiLevelType w:val="multilevel"/>
    <w:tmpl w:val="7C1A6AA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3FFA12C8"/>
    <w:multiLevelType w:val="multilevel"/>
    <w:tmpl w:val="46E89EC2"/>
    <w:lvl w:ilvl="0">
      <w:start w:val="1"/>
      <w:numFmt w:val="upperLetter"/>
      <w:lvlText w:val="附录%1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[%2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C1A397A"/>
    <w:multiLevelType w:val="multilevel"/>
    <w:tmpl w:val="46E89EC2"/>
    <w:lvl w:ilvl="0">
      <w:start w:val="1"/>
      <w:numFmt w:val="upperLetter"/>
      <w:lvlText w:val="附录%1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[%2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DF4452E"/>
    <w:multiLevelType w:val="multilevel"/>
    <w:tmpl w:val="46E89EC2"/>
    <w:lvl w:ilvl="0">
      <w:start w:val="1"/>
      <w:numFmt w:val="upperLetter"/>
      <w:lvlText w:val="附录%1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[%2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33E4AC0"/>
    <w:multiLevelType w:val="multilevel"/>
    <w:tmpl w:val="8D0461C4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97D5E0C"/>
    <w:multiLevelType w:val="multilevel"/>
    <w:tmpl w:val="73CAAE5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5B811AE9"/>
    <w:multiLevelType w:val="multilevel"/>
    <w:tmpl w:val="C25AA56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5D915597"/>
    <w:multiLevelType w:val="multilevel"/>
    <w:tmpl w:val="4F90C3D2"/>
    <w:lvl w:ilvl="0">
      <w:start w:val="1"/>
      <w:numFmt w:val="upperLetter"/>
      <w:lvlText w:val="附录%1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[%2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E5E1215"/>
    <w:multiLevelType w:val="multilevel"/>
    <w:tmpl w:val="C25AA56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620367C2"/>
    <w:multiLevelType w:val="hybridMultilevel"/>
    <w:tmpl w:val="5E124B30"/>
    <w:lvl w:ilvl="0" w:tplc="0B841BB0">
      <w:start w:val="1"/>
      <w:numFmt w:val="decimal"/>
      <w:pStyle w:val="a2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631F6FD3"/>
    <w:multiLevelType w:val="hybridMultilevel"/>
    <w:tmpl w:val="8D0461C4"/>
    <w:lvl w:ilvl="0" w:tplc="9A88BBAE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4E90E7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0">
    <w:nsid w:val="66A924FC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1">
    <w:nsid w:val="6A1E3DD8"/>
    <w:multiLevelType w:val="multilevel"/>
    <w:tmpl w:val="7C321F3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>
    <w:nsid w:val="6DD84BE7"/>
    <w:multiLevelType w:val="hybridMultilevel"/>
    <w:tmpl w:val="6776840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3">
    <w:nsid w:val="702341DB"/>
    <w:multiLevelType w:val="multilevel"/>
    <w:tmpl w:val="04090023"/>
    <w:styleLink w:val="a3"/>
    <w:lvl w:ilvl="0">
      <w:start w:val="1"/>
      <w:numFmt w:val="upperRoman"/>
      <w:lvlText w:val="第 %1 条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4">
    <w:nsid w:val="719C2B1A"/>
    <w:multiLevelType w:val="multilevel"/>
    <w:tmpl w:val="46E89EC2"/>
    <w:lvl w:ilvl="0">
      <w:start w:val="1"/>
      <w:numFmt w:val="upperLetter"/>
      <w:lvlText w:val="附录%1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[%2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2FF7441"/>
    <w:multiLevelType w:val="hybridMultilevel"/>
    <w:tmpl w:val="B9C2DDE2"/>
    <w:lvl w:ilvl="0" w:tplc="E44CC5CA">
      <w:start w:val="1"/>
      <w:numFmt w:val="upperLetter"/>
      <w:lvlText w:val="附录%1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214A7BD6">
      <w:start w:val="1"/>
      <w:numFmt w:val="decimal"/>
      <w:pStyle w:val="a4"/>
      <w:lvlText w:val="[%2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5883030"/>
    <w:multiLevelType w:val="multilevel"/>
    <w:tmpl w:val="46E89EC2"/>
    <w:lvl w:ilvl="0">
      <w:start w:val="1"/>
      <w:numFmt w:val="upperLetter"/>
      <w:lvlText w:val="附录%1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[%2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7431660"/>
    <w:multiLevelType w:val="hybridMultilevel"/>
    <w:tmpl w:val="30C45F22"/>
    <w:lvl w:ilvl="0" w:tplc="225C7A06">
      <w:start w:val="1"/>
      <w:numFmt w:val="bullet"/>
      <w:pStyle w:val="15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8">
    <w:nsid w:val="79DA7B1F"/>
    <w:multiLevelType w:val="hybridMultilevel"/>
    <w:tmpl w:val="29EA5DD2"/>
    <w:lvl w:ilvl="0" w:tplc="E05830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B617F5D"/>
    <w:multiLevelType w:val="multilevel"/>
    <w:tmpl w:val="9C62FDA4"/>
    <w:lvl w:ilvl="0">
      <w:start w:val="1"/>
      <w:numFmt w:val="upperLetter"/>
      <w:lvlText w:val="附录%1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[%2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BE4213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79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9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0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8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0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162"/>
        </w:tabs>
        <w:ind w:left="5102" w:hanging="1700"/>
      </w:pPr>
    </w:lvl>
  </w:abstractNum>
  <w:num w:numId="1">
    <w:abstractNumId w:val="35"/>
  </w:num>
  <w:num w:numId="2">
    <w:abstractNumId w:val="18"/>
  </w:num>
  <w:num w:numId="3">
    <w:abstractNumId w:val="37"/>
  </w:num>
  <w:num w:numId="4">
    <w:abstractNumId w:val="27"/>
  </w:num>
  <w:num w:numId="5">
    <w:abstractNumId w:val="17"/>
  </w:num>
  <w:num w:numId="6">
    <w:abstractNumId w:val="18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9"/>
  </w:num>
  <w:num w:numId="18">
    <w:abstractNumId w:val="21"/>
  </w:num>
  <w:num w:numId="19">
    <w:abstractNumId w:val="19"/>
  </w:num>
  <w:num w:numId="20">
    <w:abstractNumId w:val="34"/>
  </w:num>
  <w:num w:numId="21">
    <w:abstractNumId w:val="36"/>
  </w:num>
  <w:num w:numId="22">
    <w:abstractNumId w:val="20"/>
  </w:num>
  <w:num w:numId="23">
    <w:abstractNumId w:val="35"/>
    <w:lvlOverride w:ilvl="0">
      <w:startOverride w:val="1"/>
    </w:lvlOverride>
  </w:num>
  <w:num w:numId="24">
    <w:abstractNumId w:val="39"/>
  </w:num>
  <w:num w:numId="25">
    <w:abstractNumId w:val="35"/>
    <w:lvlOverride w:ilvl="0">
      <w:startOverride w:val="1"/>
    </w:lvlOverride>
  </w:num>
  <w:num w:numId="26">
    <w:abstractNumId w:val="35"/>
    <w:lvlOverride w:ilvl="0">
      <w:startOverride w:val="1"/>
    </w:lvlOverride>
  </w:num>
  <w:num w:numId="27">
    <w:abstractNumId w:val="15"/>
  </w:num>
  <w:num w:numId="28">
    <w:abstractNumId w:val="35"/>
    <w:lvlOverride w:ilvl="0">
      <w:startOverride w:val="1"/>
    </w:lvlOverride>
  </w:num>
  <w:num w:numId="29">
    <w:abstractNumId w:val="25"/>
  </w:num>
  <w:num w:numId="30">
    <w:abstractNumId w:val="35"/>
    <w:lvlOverride w:ilvl="0">
      <w:startOverride w:val="1"/>
    </w:lvlOverride>
  </w:num>
  <w:num w:numId="31">
    <w:abstractNumId w:val="28"/>
  </w:num>
  <w:num w:numId="32">
    <w:abstractNumId w:val="32"/>
  </w:num>
  <w:num w:numId="33">
    <w:abstractNumId w:val="31"/>
  </w:num>
  <w:num w:numId="34">
    <w:abstractNumId w:val="16"/>
  </w:num>
  <w:num w:numId="35">
    <w:abstractNumId w:val="22"/>
  </w:num>
  <w:num w:numId="36">
    <w:abstractNumId w:val="40"/>
  </w:num>
  <w:num w:numId="37">
    <w:abstractNumId w:val="24"/>
  </w:num>
  <w:num w:numId="38">
    <w:abstractNumId w:val="26"/>
  </w:num>
  <w:num w:numId="39">
    <w:abstractNumId w:val="27"/>
    <w:lvlOverride w:ilvl="0">
      <w:startOverride w:val="1"/>
    </w:lvlOverride>
  </w:num>
  <w:num w:numId="40">
    <w:abstractNumId w:val="12"/>
  </w:num>
  <w:num w:numId="41">
    <w:abstractNumId w:val="27"/>
    <w:lvlOverride w:ilvl="0">
      <w:startOverride w:val="1"/>
    </w:lvlOverride>
  </w:num>
  <w:num w:numId="42">
    <w:abstractNumId w:val="14"/>
  </w:num>
  <w:num w:numId="43">
    <w:abstractNumId w:val="23"/>
  </w:num>
  <w:num w:numId="44">
    <w:abstractNumId w:val="30"/>
  </w:num>
  <w:num w:numId="45">
    <w:abstractNumId w:val="13"/>
  </w:num>
  <w:num w:numId="46">
    <w:abstractNumId w:val="33"/>
  </w:num>
  <w:num w:numId="47">
    <w:abstractNumId w:val="11"/>
  </w:num>
  <w:num w:numId="48">
    <w:abstractNumId w:val="38"/>
  </w:num>
  <w:num w:numId="49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proofState w:spelling="clean" w:grammar="clean"/>
  <w:attachedTemplate r:id="rId1"/>
  <w:stylePaneFormatFilter w:val="0004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9874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764F"/>
    <w:rsid w:val="0000386B"/>
    <w:rsid w:val="0000467D"/>
    <w:rsid w:val="00005341"/>
    <w:rsid w:val="00006198"/>
    <w:rsid w:val="00010A97"/>
    <w:rsid w:val="00011856"/>
    <w:rsid w:val="000124B3"/>
    <w:rsid w:val="00014D83"/>
    <w:rsid w:val="00016EA9"/>
    <w:rsid w:val="00020476"/>
    <w:rsid w:val="0002077B"/>
    <w:rsid w:val="000217EB"/>
    <w:rsid w:val="00022D86"/>
    <w:rsid w:val="00023D8D"/>
    <w:rsid w:val="000242E1"/>
    <w:rsid w:val="00025CF4"/>
    <w:rsid w:val="00025D92"/>
    <w:rsid w:val="000319A1"/>
    <w:rsid w:val="00031FB6"/>
    <w:rsid w:val="000325E8"/>
    <w:rsid w:val="000329C2"/>
    <w:rsid w:val="000332E1"/>
    <w:rsid w:val="000348E1"/>
    <w:rsid w:val="000358D6"/>
    <w:rsid w:val="0003611D"/>
    <w:rsid w:val="00037550"/>
    <w:rsid w:val="00037DD2"/>
    <w:rsid w:val="00042426"/>
    <w:rsid w:val="00042512"/>
    <w:rsid w:val="0004359F"/>
    <w:rsid w:val="00050E79"/>
    <w:rsid w:val="000510E4"/>
    <w:rsid w:val="0005256E"/>
    <w:rsid w:val="00052958"/>
    <w:rsid w:val="000529DE"/>
    <w:rsid w:val="00053EBF"/>
    <w:rsid w:val="00054452"/>
    <w:rsid w:val="00054CDA"/>
    <w:rsid w:val="000568F4"/>
    <w:rsid w:val="00056D73"/>
    <w:rsid w:val="000604B1"/>
    <w:rsid w:val="00060613"/>
    <w:rsid w:val="00060834"/>
    <w:rsid w:val="00064A4B"/>
    <w:rsid w:val="00064C03"/>
    <w:rsid w:val="00070865"/>
    <w:rsid w:val="000719A1"/>
    <w:rsid w:val="00071A53"/>
    <w:rsid w:val="00071CE4"/>
    <w:rsid w:val="000728D9"/>
    <w:rsid w:val="00076DA8"/>
    <w:rsid w:val="00077AD1"/>
    <w:rsid w:val="0008099F"/>
    <w:rsid w:val="00080F88"/>
    <w:rsid w:val="000843DF"/>
    <w:rsid w:val="0008699E"/>
    <w:rsid w:val="000900F8"/>
    <w:rsid w:val="00090C50"/>
    <w:rsid w:val="00090F23"/>
    <w:rsid w:val="00090FB3"/>
    <w:rsid w:val="0009273D"/>
    <w:rsid w:val="00093379"/>
    <w:rsid w:val="0009645C"/>
    <w:rsid w:val="000A1D30"/>
    <w:rsid w:val="000A3000"/>
    <w:rsid w:val="000A3C8B"/>
    <w:rsid w:val="000A3F26"/>
    <w:rsid w:val="000A4D7A"/>
    <w:rsid w:val="000A4E38"/>
    <w:rsid w:val="000B024C"/>
    <w:rsid w:val="000B3D80"/>
    <w:rsid w:val="000B597B"/>
    <w:rsid w:val="000B6CF5"/>
    <w:rsid w:val="000B7F5B"/>
    <w:rsid w:val="000C0705"/>
    <w:rsid w:val="000C09A6"/>
    <w:rsid w:val="000C10C6"/>
    <w:rsid w:val="000C197D"/>
    <w:rsid w:val="000C24F7"/>
    <w:rsid w:val="000C3D2A"/>
    <w:rsid w:val="000C71B5"/>
    <w:rsid w:val="000C7BA4"/>
    <w:rsid w:val="000D033E"/>
    <w:rsid w:val="000D0496"/>
    <w:rsid w:val="000D1129"/>
    <w:rsid w:val="000D252C"/>
    <w:rsid w:val="000D3BAA"/>
    <w:rsid w:val="000D3C1E"/>
    <w:rsid w:val="000D4C2F"/>
    <w:rsid w:val="000D4CD5"/>
    <w:rsid w:val="000D4D78"/>
    <w:rsid w:val="000D733A"/>
    <w:rsid w:val="000E0EC9"/>
    <w:rsid w:val="000E0FE7"/>
    <w:rsid w:val="000E10F1"/>
    <w:rsid w:val="000E3AA4"/>
    <w:rsid w:val="000E4EE0"/>
    <w:rsid w:val="000E5BBA"/>
    <w:rsid w:val="000E5DD0"/>
    <w:rsid w:val="000E61D5"/>
    <w:rsid w:val="000F15D6"/>
    <w:rsid w:val="000F2E8C"/>
    <w:rsid w:val="000F5BA7"/>
    <w:rsid w:val="000F7409"/>
    <w:rsid w:val="001003AD"/>
    <w:rsid w:val="00103A6A"/>
    <w:rsid w:val="001061E7"/>
    <w:rsid w:val="001066D3"/>
    <w:rsid w:val="001068C2"/>
    <w:rsid w:val="00110330"/>
    <w:rsid w:val="00112C57"/>
    <w:rsid w:val="00113ABF"/>
    <w:rsid w:val="00115447"/>
    <w:rsid w:val="00115758"/>
    <w:rsid w:val="0011586E"/>
    <w:rsid w:val="00122B42"/>
    <w:rsid w:val="00123616"/>
    <w:rsid w:val="001236A2"/>
    <w:rsid w:val="00123770"/>
    <w:rsid w:val="00124D9F"/>
    <w:rsid w:val="00126C16"/>
    <w:rsid w:val="00126FA7"/>
    <w:rsid w:val="00127A67"/>
    <w:rsid w:val="00130B61"/>
    <w:rsid w:val="0013110D"/>
    <w:rsid w:val="001315B8"/>
    <w:rsid w:val="00132911"/>
    <w:rsid w:val="001332E6"/>
    <w:rsid w:val="00134460"/>
    <w:rsid w:val="0013496D"/>
    <w:rsid w:val="00136AEC"/>
    <w:rsid w:val="001378D2"/>
    <w:rsid w:val="00141987"/>
    <w:rsid w:val="00141D35"/>
    <w:rsid w:val="00141FFD"/>
    <w:rsid w:val="00142E4E"/>
    <w:rsid w:val="00144077"/>
    <w:rsid w:val="001452AD"/>
    <w:rsid w:val="0014620A"/>
    <w:rsid w:val="00146BEC"/>
    <w:rsid w:val="00150D78"/>
    <w:rsid w:val="00150F2F"/>
    <w:rsid w:val="0015283E"/>
    <w:rsid w:val="00154122"/>
    <w:rsid w:val="00156646"/>
    <w:rsid w:val="001615FA"/>
    <w:rsid w:val="00162188"/>
    <w:rsid w:val="001622F2"/>
    <w:rsid w:val="00163B8D"/>
    <w:rsid w:val="00174C3A"/>
    <w:rsid w:val="001757FE"/>
    <w:rsid w:val="00176731"/>
    <w:rsid w:val="00176801"/>
    <w:rsid w:val="00181B02"/>
    <w:rsid w:val="00181FBB"/>
    <w:rsid w:val="001823D5"/>
    <w:rsid w:val="001843BD"/>
    <w:rsid w:val="00186F06"/>
    <w:rsid w:val="00190D2A"/>
    <w:rsid w:val="00190EFC"/>
    <w:rsid w:val="00191303"/>
    <w:rsid w:val="0019353E"/>
    <w:rsid w:val="00194715"/>
    <w:rsid w:val="0019700F"/>
    <w:rsid w:val="001A0459"/>
    <w:rsid w:val="001A1EA5"/>
    <w:rsid w:val="001A24D1"/>
    <w:rsid w:val="001A2848"/>
    <w:rsid w:val="001A2941"/>
    <w:rsid w:val="001A31EA"/>
    <w:rsid w:val="001A4A9F"/>
    <w:rsid w:val="001A4F45"/>
    <w:rsid w:val="001A609A"/>
    <w:rsid w:val="001A7751"/>
    <w:rsid w:val="001A7B4E"/>
    <w:rsid w:val="001B0958"/>
    <w:rsid w:val="001B1526"/>
    <w:rsid w:val="001B220B"/>
    <w:rsid w:val="001C0471"/>
    <w:rsid w:val="001C1912"/>
    <w:rsid w:val="001C2568"/>
    <w:rsid w:val="001C4B51"/>
    <w:rsid w:val="001C4D0F"/>
    <w:rsid w:val="001C551B"/>
    <w:rsid w:val="001C64E4"/>
    <w:rsid w:val="001C6FC0"/>
    <w:rsid w:val="001D0270"/>
    <w:rsid w:val="001D2CDC"/>
    <w:rsid w:val="001D3B4A"/>
    <w:rsid w:val="001D5F51"/>
    <w:rsid w:val="001D5FF0"/>
    <w:rsid w:val="001D79AA"/>
    <w:rsid w:val="001E2EA8"/>
    <w:rsid w:val="001E4B11"/>
    <w:rsid w:val="001E4EBB"/>
    <w:rsid w:val="001E5721"/>
    <w:rsid w:val="001E78BA"/>
    <w:rsid w:val="001E7D86"/>
    <w:rsid w:val="001F41E6"/>
    <w:rsid w:val="001F4B2E"/>
    <w:rsid w:val="001F4B63"/>
    <w:rsid w:val="00202680"/>
    <w:rsid w:val="00203ECB"/>
    <w:rsid w:val="0020425A"/>
    <w:rsid w:val="00204413"/>
    <w:rsid w:val="00206B27"/>
    <w:rsid w:val="00207174"/>
    <w:rsid w:val="00220FF4"/>
    <w:rsid w:val="002214AF"/>
    <w:rsid w:val="00221EDE"/>
    <w:rsid w:val="00222E57"/>
    <w:rsid w:val="00222FF2"/>
    <w:rsid w:val="0022432B"/>
    <w:rsid w:val="00226068"/>
    <w:rsid w:val="002277CA"/>
    <w:rsid w:val="00233CCD"/>
    <w:rsid w:val="002354AF"/>
    <w:rsid w:val="00240B8D"/>
    <w:rsid w:val="00243DE9"/>
    <w:rsid w:val="00245363"/>
    <w:rsid w:val="002453AC"/>
    <w:rsid w:val="00245843"/>
    <w:rsid w:val="00245E6A"/>
    <w:rsid w:val="00247496"/>
    <w:rsid w:val="00250000"/>
    <w:rsid w:val="0025227D"/>
    <w:rsid w:val="00252CB8"/>
    <w:rsid w:val="002533B0"/>
    <w:rsid w:val="002556FE"/>
    <w:rsid w:val="0025578C"/>
    <w:rsid w:val="00256960"/>
    <w:rsid w:val="0025763C"/>
    <w:rsid w:val="00260626"/>
    <w:rsid w:val="00265BD9"/>
    <w:rsid w:val="002664F1"/>
    <w:rsid w:val="0026733E"/>
    <w:rsid w:val="00270216"/>
    <w:rsid w:val="00270698"/>
    <w:rsid w:val="0027167E"/>
    <w:rsid w:val="0027283B"/>
    <w:rsid w:val="002736E8"/>
    <w:rsid w:val="00273A05"/>
    <w:rsid w:val="002741F4"/>
    <w:rsid w:val="002743CE"/>
    <w:rsid w:val="0027690E"/>
    <w:rsid w:val="00276955"/>
    <w:rsid w:val="0027732E"/>
    <w:rsid w:val="002825C8"/>
    <w:rsid w:val="002828FB"/>
    <w:rsid w:val="00283525"/>
    <w:rsid w:val="0028415C"/>
    <w:rsid w:val="002852ED"/>
    <w:rsid w:val="002853FC"/>
    <w:rsid w:val="0028662C"/>
    <w:rsid w:val="002921A9"/>
    <w:rsid w:val="00293020"/>
    <w:rsid w:val="00293259"/>
    <w:rsid w:val="002932B1"/>
    <w:rsid w:val="00295ED2"/>
    <w:rsid w:val="002960D8"/>
    <w:rsid w:val="002A0F9E"/>
    <w:rsid w:val="002A20C4"/>
    <w:rsid w:val="002A3841"/>
    <w:rsid w:val="002A4631"/>
    <w:rsid w:val="002A5947"/>
    <w:rsid w:val="002A6988"/>
    <w:rsid w:val="002A78B6"/>
    <w:rsid w:val="002B0D5F"/>
    <w:rsid w:val="002B2901"/>
    <w:rsid w:val="002B2F2F"/>
    <w:rsid w:val="002B4169"/>
    <w:rsid w:val="002B5E01"/>
    <w:rsid w:val="002B75BB"/>
    <w:rsid w:val="002C011C"/>
    <w:rsid w:val="002C3A42"/>
    <w:rsid w:val="002C670A"/>
    <w:rsid w:val="002C7BAC"/>
    <w:rsid w:val="002D01EB"/>
    <w:rsid w:val="002D0397"/>
    <w:rsid w:val="002D0C1E"/>
    <w:rsid w:val="002D1382"/>
    <w:rsid w:val="002D2AA4"/>
    <w:rsid w:val="002D4A5E"/>
    <w:rsid w:val="002D4C59"/>
    <w:rsid w:val="002D6DE0"/>
    <w:rsid w:val="002E1FBA"/>
    <w:rsid w:val="002E2CC5"/>
    <w:rsid w:val="002E2F1D"/>
    <w:rsid w:val="002E47CC"/>
    <w:rsid w:val="002E6580"/>
    <w:rsid w:val="002E7EEE"/>
    <w:rsid w:val="002E7F3C"/>
    <w:rsid w:val="002F3A18"/>
    <w:rsid w:val="002F3A9C"/>
    <w:rsid w:val="00301E9A"/>
    <w:rsid w:val="003023A1"/>
    <w:rsid w:val="00314A45"/>
    <w:rsid w:val="00314FDA"/>
    <w:rsid w:val="00315157"/>
    <w:rsid w:val="003153B5"/>
    <w:rsid w:val="003159FB"/>
    <w:rsid w:val="00321A2C"/>
    <w:rsid w:val="00326ED3"/>
    <w:rsid w:val="00331876"/>
    <w:rsid w:val="00332EEF"/>
    <w:rsid w:val="0033315A"/>
    <w:rsid w:val="003339D6"/>
    <w:rsid w:val="00335060"/>
    <w:rsid w:val="0033533F"/>
    <w:rsid w:val="00336251"/>
    <w:rsid w:val="00337567"/>
    <w:rsid w:val="003411A0"/>
    <w:rsid w:val="00341592"/>
    <w:rsid w:val="00342DD3"/>
    <w:rsid w:val="003436A4"/>
    <w:rsid w:val="003457EE"/>
    <w:rsid w:val="00351D49"/>
    <w:rsid w:val="00356D2D"/>
    <w:rsid w:val="0035782B"/>
    <w:rsid w:val="00362C54"/>
    <w:rsid w:val="00364F90"/>
    <w:rsid w:val="0036794F"/>
    <w:rsid w:val="003704B4"/>
    <w:rsid w:val="00370AE3"/>
    <w:rsid w:val="00370EDB"/>
    <w:rsid w:val="00371F02"/>
    <w:rsid w:val="00372364"/>
    <w:rsid w:val="003727B1"/>
    <w:rsid w:val="00372CE1"/>
    <w:rsid w:val="003746AC"/>
    <w:rsid w:val="00375671"/>
    <w:rsid w:val="00375D9E"/>
    <w:rsid w:val="0037677B"/>
    <w:rsid w:val="00376829"/>
    <w:rsid w:val="0038167E"/>
    <w:rsid w:val="00387744"/>
    <w:rsid w:val="00392357"/>
    <w:rsid w:val="00392C6B"/>
    <w:rsid w:val="00394EAC"/>
    <w:rsid w:val="00396519"/>
    <w:rsid w:val="003A1642"/>
    <w:rsid w:val="003A2E70"/>
    <w:rsid w:val="003A3466"/>
    <w:rsid w:val="003A34F2"/>
    <w:rsid w:val="003A3E75"/>
    <w:rsid w:val="003A4AB2"/>
    <w:rsid w:val="003A5B20"/>
    <w:rsid w:val="003A6865"/>
    <w:rsid w:val="003A6928"/>
    <w:rsid w:val="003B1D6D"/>
    <w:rsid w:val="003B1DF6"/>
    <w:rsid w:val="003B2F5D"/>
    <w:rsid w:val="003B4060"/>
    <w:rsid w:val="003B5243"/>
    <w:rsid w:val="003B53B5"/>
    <w:rsid w:val="003B63A0"/>
    <w:rsid w:val="003B6772"/>
    <w:rsid w:val="003B6E72"/>
    <w:rsid w:val="003C20E6"/>
    <w:rsid w:val="003C2B36"/>
    <w:rsid w:val="003C3238"/>
    <w:rsid w:val="003C3BB9"/>
    <w:rsid w:val="003C46BD"/>
    <w:rsid w:val="003C5BD3"/>
    <w:rsid w:val="003D1889"/>
    <w:rsid w:val="003D1F28"/>
    <w:rsid w:val="003D23ED"/>
    <w:rsid w:val="003D2A58"/>
    <w:rsid w:val="003D35CC"/>
    <w:rsid w:val="003D418C"/>
    <w:rsid w:val="003D4BAE"/>
    <w:rsid w:val="003D6364"/>
    <w:rsid w:val="003D6A0B"/>
    <w:rsid w:val="003E1BB7"/>
    <w:rsid w:val="003E2E68"/>
    <w:rsid w:val="003E336B"/>
    <w:rsid w:val="003E43F3"/>
    <w:rsid w:val="003E63E2"/>
    <w:rsid w:val="003F0653"/>
    <w:rsid w:val="003F0735"/>
    <w:rsid w:val="003F1E45"/>
    <w:rsid w:val="003F2B68"/>
    <w:rsid w:val="003F3F1D"/>
    <w:rsid w:val="003F44AE"/>
    <w:rsid w:val="003F48C5"/>
    <w:rsid w:val="003F7C5F"/>
    <w:rsid w:val="0040156E"/>
    <w:rsid w:val="004023BB"/>
    <w:rsid w:val="00402AA2"/>
    <w:rsid w:val="0040527D"/>
    <w:rsid w:val="004059E5"/>
    <w:rsid w:val="0040673A"/>
    <w:rsid w:val="00406789"/>
    <w:rsid w:val="00406C40"/>
    <w:rsid w:val="00406C5C"/>
    <w:rsid w:val="00406DFF"/>
    <w:rsid w:val="00406FE2"/>
    <w:rsid w:val="00407324"/>
    <w:rsid w:val="00407F7A"/>
    <w:rsid w:val="004105C8"/>
    <w:rsid w:val="00411B6F"/>
    <w:rsid w:val="00412515"/>
    <w:rsid w:val="00412698"/>
    <w:rsid w:val="004132F2"/>
    <w:rsid w:val="00415C0E"/>
    <w:rsid w:val="00415F3C"/>
    <w:rsid w:val="00416E61"/>
    <w:rsid w:val="004217A3"/>
    <w:rsid w:val="00421973"/>
    <w:rsid w:val="004223B9"/>
    <w:rsid w:val="0042328C"/>
    <w:rsid w:val="004243E6"/>
    <w:rsid w:val="00425ABF"/>
    <w:rsid w:val="00425DFF"/>
    <w:rsid w:val="00427240"/>
    <w:rsid w:val="00427E8F"/>
    <w:rsid w:val="004311DE"/>
    <w:rsid w:val="00431707"/>
    <w:rsid w:val="00432198"/>
    <w:rsid w:val="00433BD5"/>
    <w:rsid w:val="004342A3"/>
    <w:rsid w:val="00436EED"/>
    <w:rsid w:val="004378ED"/>
    <w:rsid w:val="00440C93"/>
    <w:rsid w:val="0044362D"/>
    <w:rsid w:val="00444C9C"/>
    <w:rsid w:val="00445012"/>
    <w:rsid w:val="00445547"/>
    <w:rsid w:val="00445DA7"/>
    <w:rsid w:val="00447D97"/>
    <w:rsid w:val="00450A8F"/>
    <w:rsid w:val="004514C7"/>
    <w:rsid w:val="00451DF1"/>
    <w:rsid w:val="00455D00"/>
    <w:rsid w:val="0046050C"/>
    <w:rsid w:val="0046061B"/>
    <w:rsid w:val="0046148A"/>
    <w:rsid w:val="00462F74"/>
    <w:rsid w:val="00464D04"/>
    <w:rsid w:val="0046707E"/>
    <w:rsid w:val="00467F39"/>
    <w:rsid w:val="00467FB9"/>
    <w:rsid w:val="004714C6"/>
    <w:rsid w:val="00471D5A"/>
    <w:rsid w:val="00472EAD"/>
    <w:rsid w:val="00477E72"/>
    <w:rsid w:val="004816B7"/>
    <w:rsid w:val="0048177C"/>
    <w:rsid w:val="0048481B"/>
    <w:rsid w:val="00485795"/>
    <w:rsid w:val="0048662C"/>
    <w:rsid w:val="00490B2D"/>
    <w:rsid w:val="0049168D"/>
    <w:rsid w:val="004927A4"/>
    <w:rsid w:val="004956F7"/>
    <w:rsid w:val="00496FF1"/>
    <w:rsid w:val="0049762D"/>
    <w:rsid w:val="004A01C8"/>
    <w:rsid w:val="004A0D0F"/>
    <w:rsid w:val="004A25A8"/>
    <w:rsid w:val="004A4849"/>
    <w:rsid w:val="004A54FC"/>
    <w:rsid w:val="004A5592"/>
    <w:rsid w:val="004A6248"/>
    <w:rsid w:val="004A7E28"/>
    <w:rsid w:val="004A7EF9"/>
    <w:rsid w:val="004B17CB"/>
    <w:rsid w:val="004B232C"/>
    <w:rsid w:val="004B3B5C"/>
    <w:rsid w:val="004B3F84"/>
    <w:rsid w:val="004B4180"/>
    <w:rsid w:val="004B4B74"/>
    <w:rsid w:val="004B51CA"/>
    <w:rsid w:val="004B58D1"/>
    <w:rsid w:val="004B674A"/>
    <w:rsid w:val="004C0BE4"/>
    <w:rsid w:val="004C0FF2"/>
    <w:rsid w:val="004C12F0"/>
    <w:rsid w:val="004C201C"/>
    <w:rsid w:val="004C73DF"/>
    <w:rsid w:val="004D0A3D"/>
    <w:rsid w:val="004D1619"/>
    <w:rsid w:val="004D1710"/>
    <w:rsid w:val="004D290F"/>
    <w:rsid w:val="004D2BD2"/>
    <w:rsid w:val="004D3148"/>
    <w:rsid w:val="004D436E"/>
    <w:rsid w:val="004D501A"/>
    <w:rsid w:val="004D5800"/>
    <w:rsid w:val="004D5A50"/>
    <w:rsid w:val="004D6C92"/>
    <w:rsid w:val="004E05FC"/>
    <w:rsid w:val="004E0EC5"/>
    <w:rsid w:val="004E128A"/>
    <w:rsid w:val="004E3718"/>
    <w:rsid w:val="004E43A7"/>
    <w:rsid w:val="004E7644"/>
    <w:rsid w:val="004E7A16"/>
    <w:rsid w:val="004F7200"/>
    <w:rsid w:val="004F799A"/>
    <w:rsid w:val="00502C5A"/>
    <w:rsid w:val="00502C89"/>
    <w:rsid w:val="00506AF8"/>
    <w:rsid w:val="0050715C"/>
    <w:rsid w:val="00510BA3"/>
    <w:rsid w:val="00511F19"/>
    <w:rsid w:val="0051377A"/>
    <w:rsid w:val="00515B31"/>
    <w:rsid w:val="00515EF0"/>
    <w:rsid w:val="0052367C"/>
    <w:rsid w:val="00525516"/>
    <w:rsid w:val="00525F6A"/>
    <w:rsid w:val="00526945"/>
    <w:rsid w:val="00526DFC"/>
    <w:rsid w:val="00541110"/>
    <w:rsid w:val="00541BC6"/>
    <w:rsid w:val="00541D2C"/>
    <w:rsid w:val="00542C31"/>
    <w:rsid w:val="00543CFC"/>
    <w:rsid w:val="005440DC"/>
    <w:rsid w:val="005450F0"/>
    <w:rsid w:val="00546BFD"/>
    <w:rsid w:val="00547777"/>
    <w:rsid w:val="005502C6"/>
    <w:rsid w:val="005510DF"/>
    <w:rsid w:val="00551CAB"/>
    <w:rsid w:val="00555299"/>
    <w:rsid w:val="00555823"/>
    <w:rsid w:val="00561ACC"/>
    <w:rsid w:val="0056259C"/>
    <w:rsid w:val="0056411E"/>
    <w:rsid w:val="00564BD6"/>
    <w:rsid w:val="00565FD9"/>
    <w:rsid w:val="00566D12"/>
    <w:rsid w:val="0057002C"/>
    <w:rsid w:val="00570E60"/>
    <w:rsid w:val="005710C2"/>
    <w:rsid w:val="005715B6"/>
    <w:rsid w:val="00571CBC"/>
    <w:rsid w:val="00574F96"/>
    <w:rsid w:val="00580B19"/>
    <w:rsid w:val="00582A3F"/>
    <w:rsid w:val="00584096"/>
    <w:rsid w:val="0058412D"/>
    <w:rsid w:val="0058730C"/>
    <w:rsid w:val="00587EE2"/>
    <w:rsid w:val="00591179"/>
    <w:rsid w:val="005925DC"/>
    <w:rsid w:val="005928A0"/>
    <w:rsid w:val="0059537E"/>
    <w:rsid w:val="005954A2"/>
    <w:rsid w:val="00596E84"/>
    <w:rsid w:val="005A1E8B"/>
    <w:rsid w:val="005A370B"/>
    <w:rsid w:val="005B0078"/>
    <w:rsid w:val="005B0513"/>
    <w:rsid w:val="005B2FFB"/>
    <w:rsid w:val="005C082F"/>
    <w:rsid w:val="005C47D3"/>
    <w:rsid w:val="005C5832"/>
    <w:rsid w:val="005C6F7A"/>
    <w:rsid w:val="005D0232"/>
    <w:rsid w:val="005D1D86"/>
    <w:rsid w:val="005D1EAD"/>
    <w:rsid w:val="005D39D0"/>
    <w:rsid w:val="005D5A66"/>
    <w:rsid w:val="005D5E90"/>
    <w:rsid w:val="005D70EF"/>
    <w:rsid w:val="005E0DE4"/>
    <w:rsid w:val="005E1B1E"/>
    <w:rsid w:val="005E3D7A"/>
    <w:rsid w:val="005E4F8B"/>
    <w:rsid w:val="005E6021"/>
    <w:rsid w:val="005E7BC6"/>
    <w:rsid w:val="005E7FF4"/>
    <w:rsid w:val="005F47D3"/>
    <w:rsid w:val="005F4B94"/>
    <w:rsid w:val="00602F4E"/>
    <w:rsid w:val="00603BF7"/>
    <w:rsid w:val="006047DD"/>
    <w:rsid w:val="00607BC5"/>
    <w:rsid w:val="00607FA1"/>
    <w:rsid w:val="00611820"/>
    <w:rsid w:val="006148BB"/>
    <w:rsid w:val="00614B39"/>
    <w:rsid w:val="00614E54"/>
    <w:rsid w:val="006151E0"/>
    <w:rsid w:val="00615DD7"/>
    <w:rsid w:val="00615E04"/>
    <w:rsid w:val="00617302"/>
    <w:rsid w:val="00622B7E"/>
    <w:rsid w:val="00623057"/>
    <w:rsid w:val="00627821"/>
    <w:rsid w:val="00631DCD"/>
    <w:rsid w:val="00635334"/>
    <w:rsid w:val="00636B75"/>
    <w:rsid w:val="00637723"/>
    <w:rsid w:val="00637812"/>
    <w:rsid w:val="006438EF"/>
    <w:rsid w:val="00650DE5"/>
    <w:rsid w:val="00651D36"/>
    <w:rsid w:val="00651D52"/>
    <w:rsid w:val="00654953"/>
    <w:rsid w:val="00656131"/>
    <w:rsid w:val="006607F8"/>
    <w:rsid w:val="0066241D"/>
    <w:rsid w:val="006637DF"/>
    <w:rsid w:val="00663A0A"/>
    <w:rsid w:val="00664651"/>
    <w:rsid w:val="006649BE"/>
    <w:rsid w:val="006656F5"/>
    <w:rsid w:val="00665BC3"/>
    <w:rsid w:val="00674366"/>
    <w:rsid w:val="00675F17"/>
    <w:rsid w:val="0067603C"/>
    <w:rsid w:val="006770AC"/>
    <w:rsid w:val="006779B5"/>
    <w:rsid w:val="006805A8"/>
    <w:rsid w:val="00681364"/>
    <w:rsid w:val="006820C1"/>
    <w:rsid w:val="00682674"/>
    <w:rsid w:val="00683FF4"/>
    <w:rsid w:val="00685E8C"/>
    <w:rsid w:val="0068783C"/>
    <w:rsid w:val="00690D28"/>
    <w:rsid w:val="00691B57"/>
    <w:rsid w:val="006927D4"/>
    <w:rsid w:val="0069318C"/>
    <w:rsid w:val="00693259"/>
    <w:rsid w:val="0069531E"/>
    <w:rsid w:val="00695420"/>
    <w:rsid w:val="006955FD"/>
    <w:rsid w:val="00696719"/>
    <w:rsid w:val="00696805"/>
    <w:rsid w:val="006A7202"/>
    <w:rsid w:val="006A755A"/>
    <w:rsid w:val="006B1732"/>
    <w:rsid w:val="006B3EC4"/>
    <w:rsid w:val="006B4209"/>
    <w:rsid w:val="006B4F8F"/>
    <w:rsid w:val="006B728A"/>
    <w:rsid w:val="006C0701"/>
    <w:rsid w:val="006C161C"/>
    <w:rsid w:val="006C2BBD"/>
    <w:rsid w:val="006C567B"/>
    <w:rsid w:val="006C6097"/>
    <w:rsid w:val="006C70F3"/>
    <w:rsid w:val="006D1C8B"/>
    <w:rsid w:val="006D1DCA"/>
    <w:rsid w:val="006D2646"/>
    <w:rsid w:val="006D57DC"/>
    <w:rsid w:val="006E063B"/>
    <w:rsid w:val="006E0F6F"/>
    <w:rsid w:val="006E1E93"/>
    <w:rsid w:val="006E20E7"/>
    <w:rsid w:val="006E2D00"/>
    <w:rsid w:val="006E4EF7"/>
    <w:rsid w:val="006E5479"/>
    <w:rsid w:val="006E5824"/>
    <w:rsid w:val="006E5C88"/>
    <w:rsid w:val="006E6599"/>
    <w:rsid w:val="006E673D"/>
    <w:rsid w:val="006F0230"/>
    <w:rsid w:val="006F30AD"/>
    <w:rsid w:val="006F49AA"/>
    <w:rsid w:val="006F5A96"/>
    <w:rsid w:val="00700B9C"/>
    <w:rsid w:val="00701B56"/>
    <w:rsid w:val="00702B83"/>
    <w:rsid w:val="00702BAC"/>
    <w:rsid w:val="00703D7B"/>
    <w:rsid w:val="00704304"/>
    <w:rsid w:val="00711DDC"/>
    <w:rsid w:val="00712605"/>
    <w:rsid w:val="00712C60"/>
    <w:rsid w:val="00712F64"/>
    <w:rsid w:val="0071371C"/>
    <w:rsid w:val="007138EA"/>
    <w:rsid w:val="0071600E"/>
    <w:rsid w:val="00716974"/>
    <w:rsid w:val="00716B93"/>
    <w:rsid w:val="00716CB5"/>
    <w:rsid w:val="0071798C"/>
    <w:rsid w:val="00720750"/>
    <w:rsid w:val="00722048"/>
    <w:rsid w:val="00722D71"/>
    <w:rsid w:val="00723A69"/>
    <w:rsid w:val="00724A4C"/>
    <w:rsid w:val="00725CC1"/>
    <w:rsid w:val="00726092"/>
    <w:rsid w:val="00727E4D"/>
    <w:rsid w:val="007300C1"/>
    <w:rsid w:val="007311E2"/>
    <w:rsid w:val="00733C4A"/>
    <w:rsid w:val="00733EEF"/>
    <w:rsid w:val="007356F9"/>
    <w:rsid w:val="00744B7D"/>
    <w:rsid w:val="00744C11"/>
    <w:rsid w:val="00745F66"/>
    <w:rsid w:val="0074710A"/>
    <w:rsid w:val="0075072B"/>
    <w:rsid w:val="007513A1"/>
    <w:rsid w:val="0075334D"/>
    <w:rsid w:val="0075420A"/>
    <w:rsid w:val="007641CF"/>
    <w:rsid w:val="00765BB1"/>
    <w:rsid w:val="00766376"/>
    <w:rsid w:val="00766C9C"/>
    <w:rsid w:val="00770DF9"/>
    <w:rsid w:val="00774779"/>
    <w:rsid w:val="00774DDB"/>
    <w:rsid w:val="00774E4C"/>
    <w:rsid w:val="0078011D"/>
    <w:rsid w:val="007803BC"/>
    <w:rsid w:val="0078066A"/>
    <w:rsid w:val="00780E62"/>
    <w:rsid w:val="007871FE"/>
    <w:rsid w:val="0078759E"/>
    <w:rsid w:val="007904ED"/>
    <w:rsid w:val="007907F2"/>
    <w:rsid w:val="00792015"/>
    <w:rsid w:val="00792706"/>
    <w:rsid w:val="0079283A"/>
    <w:rsid w:val="007938BD"/>
    <w:rsid w:val="00793A0E"/>
    <w:rsid w:val="00795228"/>
    <w:rsid w:val="00795452"/>
    <w:rsid w:val="00797265"/>
    <w:rsid w:val="00797A8A"/>
    <w:rsid w:val="007A18BE"/>
    <w:rsid w:val="007A5660"/>
    <w:rsid w:val="007A656A"/>
    <w:rsid w:val="007B065D"/>
    <w:rsid w:val="007B1977"/>
    <w:rsid w:val="007B302B"/>
    <w:rsid w:val="007B59B3"/>
    <w:rsid w:val="007B78F5"/>
    <w:rsid w:val="007B7DB1"/>
    <w:rsid w:val="007C0C89"/>
    <w:rsid w:val="007C4972"/>
    <w:rsid w:val="007C6F22"/>
    <w:rsid w:val="007C72C2"/>
    <w:rsid w:val="007D20F2"/>
    <w:rsid w:val="007D22BA"/>
    <w:rsid w:val="007D412E"/>
    <w:rsid w:val="007D4785"/>
    <w:rsid w:val="007D53BE"/>
    <w:rsid w:val="007D5922"/>
    <w:rsid w:val="007D75F3"/>
    <w:rsid w:val="007E1A34"/>
    <w:rsid w:val="007E7641"/>
    <w:rsid w:val="007F13DC"/>
    <w:rsid w:val="007F332F"/>
    <w:rsid w:val="007F54A3"/>
    <w:rsid w:val="007F5787"/>
    <w:rsid w:val="008013B3"/>
    <w:rsid w:val="00802613"/>
    <w:rsid w:val="00802A14"/>
    <w:rsid w:val="00802DA7"/>
    <w:rsid w:val="008030C3"/>
    <w:rsid w:val="008063C6"/>
    <w:rsid w:val="00806451"/>
    <w:rsid w:val="00810BE9"/>
    <w:rsid w:val="008114F8"/>
    <w:rsid w:val="00812603"/>
    <w:rsid w:val="008130FF"/>
    <w:rsid w:val="00816BE0"/>
    <w:rsid w:val="008218AA"/>
    <w:rsid w:val="008257A4"/>
    <w:rsid w:val="008273D4"/>
    <w:rsid w:val="008278AF"/>
    <w:rsid w:val="00831CBE"/>
    <w:rsid w:val="00831DFB"/>
    <w:rsid w:val="0083233B"/>
    <w:rsid w:val="008350D6"/>
    <w:rsid w:val="008367E6"/>
    <w:rsid w:val="00836F14"/>
    <w:rsid w:val="00837A7E"/>
    <w:rsid w:val="00840ED4"/>
    <w:rsid w:val="0084127D"/>
    <w:rsid w:val="00842349"/>
    <w:rsid w:val="00842603"/>
    <w:rsid w:val="00844030"/>
    <w:rsid w:val="00844F46"/>
    <w:rsid w:val="008450BF"/>
    <w:rsid w:val="00850E49"/>
    <w:rsid w:val="008529F0"/>
    <w:rsid w:val="00853A4F"/>
    <w:rsid w:val="00854858"/>
    <w:rsid w:val="00857FA4"/>
    <w:rsid w:val="00861DFD"/>
    <w:rsid w:val="00861F2B"/>
    <w:rsid w:val="008627DF"/>
    <w:rsid w:val="008632E1"/>
    <w:rsid w:val="00864169"/>
    <w:rsid w:val="008650D7"/>
    <w:rsid w:val="00870072"/>
    <w:rsid w:val="00870DFE"/>
    <w:rsid w:val="00871D85"/>
    <w:rsid w:val="008724E0"/>
    <w:rsid w:val="00873803"/>
    <w:rsid w:val="00873CC7"/>
    <w:rsid w:val="008742E5"/>
    <w:rsid w:val="008742F9"/>
    <w:rsid w:val="008765C7"/>
    <w:rsid w:val="008775AB"/>
    <w:rsid w:val="008802F6"/>
    <w:rsid w:val="0088125E"/>
    <w:rsid w:val="0088488D"/>
    <w:rsid w:val="00890595"/>
    <w:rsid w:val="008907E2"/>
    <w:rsid w:val="00895812"/>
    <w:rsid w:val="00895FFE"/>
    <w:rsid w:val="00897C0E"/>
    <w:rsid w:val="008A1B5F"/>
    <w:rsid w:val="008A1D7B"/>
    <w:rsid w:val="008A3E9B"/>
    <w:rsid w:val="008A44FB"/>
    <w:rsid w:val="008A49C3"/>
    <w:rsid w:val="008A74A1"/>
    <w:rsid w:val="008B0684"/>
    <w:rsid w:val="008B1CE6"/>
    <w:rsid w:val="008B22D9"/>
    <w:rsid w:val="008B3D44"/>
    <w:rsid w:val="008B4796"/>
    <w:rsid w:val="008B54F1"/>
    <w:rsid w:val="008B7694"/>
    <w:rsid w:val="008B7B12"/>
    <w:rsid w:val="008B7B7B"/>
    <w:rsid w:val="008B7FC4"/>
    <w:rsid w:val="008C0DC5"/>
    <w:rsid w:val="008C1E94"/>
    <w:rsid w:val="008C3F6A"/>
    <w:rsid w:val="008C4E47"/>
    <w:rsid w:val="008C7006"/>
    <w:rsid w:val="008C7C39"/>
    <w:rsid w:val="008D23AF"/>
    <w:rsid w:val="008D2F5F"/>
    <w:rsid w:val="008D38AD"/>
    <w:rsid w:val="008D3B4B"/>
    <w:rsid w:val="008D3EAA"/>
    <w:rsid w:val="008D71B0"/>
    <w:rsid w:val="008D7DFE"/>
    <w:rsid w:val="008E0AB8"/>
    <w:rsid w:val="008E0D0A"/>
    <w:rsid w:val="008E1DDD"/>
    <w:rsid w:val="008E224C"/>
    <w:rsid w:val="008E39F1"/>
    <w:rsid w:val="008F1FB9"/>
    <w:rsid w:val="008F236C"/>
    <w:rsid w:val="008F38AE"/>
    <w:rsid w:val="008F5EFA"/>
    <w:rsid w:val="008F7DF9"/>
    <w:rsid w:val="00900725"/>
    <w:rsid w:val="009029B8"/>
    <w:rsid w:val="00902C96"/>
    <w:rsid w:val="00902CE3"/>
    <w:rsid w:val="0090358B"/>
    <w:rsid w:val="009074F3"/>
    <w:rsid w:val="00907CF8"/>
    <w:rsid w:val="0091089B"/>
    <w:rsid w:val="0091333E"/>
    <w:rsid w:val="0092034B"/>
    <w:rsid w:val="00920C8A"/>
    <w:rsid w:val="00922BB9"/>
    <w:rsid w:val="00923A81"/>
    <w:rsid w:val="00926422"/>
    <w:rsid w:val="0092652D"/>
    <w:rsid w:val="009307BF"/>
    <w:rsid w:val="0093168E"/>
    <w:rsid w:val="009335B3"/>
    <w:rsid w:val="00933939"/>
    <w:rsid w:val="0093486A"/>
    <w:rsid w:val="00934B03"/>
    <w:rsid w:val="00936540"/>
    <w:rsid w:val="009366B6"/>
    <w:rsid w:val="00937C8B"/>
    <w:rsid w:val="00942719"/>
    <w:rsid w:val="00944790"/>
    <w:rsid w:val="00945515"/>
    <w:rsid w:val="00945BAA"/>
    <w:rsid w:val="00945FDE"/>
    <w:rsid w:val="009462B6"/>
    <w:rsid w:val="009464D5"/>
    <w:rsid w:val="00946BF9"/>
    <w:rsid w:val="00951F59"/>
    <w:rsid w:val="00952628"/>
    <w:rsid w:val="0096060E"/>
    <w:rsid w:val="00960EDF"/>
    <w:rsid w:val="00961429"/>
    <w:rsid w:val="00961B28"/>
    <w:rsid w:val="009668B4"/>
    <w:rsid w:val="00967B1E"/>
    <w:rsid w:val="00970AAC"/>
    <w:rsid w:val="0097111F"/>
    <w:rsid w:val="00972652"/>
    <w:rsid w:val="0097267F"/>
    <w:rsid w:val="00972D57"/>
    <w:rsid w:val="00980D3D"/>
    <w:rsid w:val="00982038"/>
    <w:rsid w:val="00983A15"/>
    <w:rsid w:val="00984BB6"/>
    <w:rsid w:val="00987602"/>
    <w:rsid w:val="009901D9"/>
    <w:rsid w:val="00990445"/>
    <w:rsid w:val="009909C8"/>
    <w:rsid w:val="00990A58"/>
    <w:rsid w:val="00991493"/>
    <w:rsid w:val="00992B01"/>
    <w:rsid w:val="00993AC4"/>
    <w:rsid w:val="00993FF0"/>
    <w:rsid w:val="009A0D3A"/>
    <w:rsid w:val="009A3F06"/>
    <w:rsid w:val="009A41DC"/>
    <w:rsid w:val="009A43F5"/>
    <w:rsid w:val="009A494C"/>
    <w:rsid w:val="009A4FA6"/>
    <w:rsid w:val="009A523E"/>
    <w:rsid w:val="009A5865"/>
    <w:rsid w:val="009A59C9"/>
    <w:rsid w:val="009A71D0"/>
    <w:rsid w:val="009B04F5"/>
    <w:rsid w:val="009B1AB0"/>
    <w:rsid w:val="009B39B0"/>
    <w:rsid w:val="009B3B61"/>
    <w:rsid w:val="009B6926"/>
    <w:rsid w:val="009C2657"/>
    <w:rsid w:val="009C2E70"/>
    <w:rsid w:val="009C31F2"/>
    <w:rsid w:val="009C4B5D"/>
    <w:rsid w:val="009C512D"/>
    <w:rsid w:val="009C7A09"/>
    <w:rsid w:val="009D06D9"/>
    <w:rsid w:val="009D17DC"/>
    <w:rsid w:val="009D20EA"/>
    <w:rsid w:val="009D3243"/>
    <w:rsid w:val="009D5397"/>
    <w:rsid w:val="009D587E"/>
    <w:rsid w:val="009D6760"/>
    <w:rsid w:val="009D6E7C"/>
    <w:rsid w:val="009E1101"/>
    <w:rsid w:val="009E1648"/>
    <w:rsid w:val="009E256D"/>
    <w:rsid w:val="009E2D09"/>
    <w:rsid w:val="009E3EFE"/>
    <w:rsid w:val="009E4105"/>
    <w:rsid w:val="009E702B"/>
    <w:rsid w:val="009F16B7"/>
    <w:rsid w:val="009F200B"/>
    <w:rsid w:val="009F45E1"/>
    <w:rsid w:val="009F5C5A"/>
    <w:rsid w:val="009F6DC9"/>
    <w:rsid w:val="00A002D1"/>
    <w:rsid w:val="00A018FB"/>
    <w:rsid w:val="00A037D5"/>
    <w:rsid w:val="00A03BC7"/>
    <w:rsid w:val="00A108C1"/>
    <w:rsid w:val="00A10BE8"/>
    <w:rsid w:val="00A111F0"/>
    <w:rsid w:val="00A11B14"/>
    <w:rsid w:val="00A1209B"/>
    <w:rsid w:val="00A13382"/>
    <w:rsid w:val="00A14B52"/>
    <w:rsid w:val="00A161FD"/>
    <w:rsid w:val="00A1623F"/>
    <w:rsid w:val="00A16796"/>
    <w:rsid w:val="00A20013"/>
    <w:rsid w:val="00A20ABC"/>
    <w:rsid w:val="00A20D91"/>
    <w:rsid w:val="00A2256B"/>
    <w:rsid w:val="00A22621"/>
    <w:rsid w:val="00A23282"/>
    <w:rsid w:val="00A25048"/>
    <w:rsid w:val="00A31113"/>
    <w:rsid w:val="00A31F61"/>
    <w:rsid w:val="00A33ABF"/>
    <w:rsid w:val="00A35B2F"/>
    <w:rsid w:val="00A35B86"/>
    <w:rsid w:val="00A36F4E"/>
    <w:rsid w:val="00A371B6"/>
    <w:rsid w:val="00A41826"/>
    <w:rsid w:val="00A41FA9"/>
    <w:rsid w:val="00A426C6"/>
    <w:rsid w:val="00A4395F"/>
    <w:rsid w:val="00A4596D"/>
    <w:rsid w:val="00A463F4"/>
    <w:rsid w:val="00A46984"/>
    <w:rsid w:val="00A5180B"/>
    <w:rsid w:val="00A56E7E"/>
    <w:rsid w:val="00A5752C"/>
    <w:rsid w:val="00A57829"/>
    <w:rsid w:val="00A57DD7"/>
    <w:rsid w:val="00A614BB"/>
    <w:rsid w:val="00A619EF"/>
    <w:rsid w:val="00A62EBF"/>
    <w:rsid w:val="00A6406F"/>
    <w:rsid w:val="00A6419B"/>
    <w:rsid w:val="00A64A3D"/>
    <w:rsid w:val="00A64D81"/>
    <w:rsid w:val="00A67F54"/>
    <w:rsid w:val="00A706DC"/>
    <w:rsid w:val="00A70D83"/>
    <w:rsid w:val="00A7196B"/>
    <w:rsid w:val="00A73E79"/>
    <w:rsid w:val="00A76594"/>
    <w:rsid w:val="00A83416"/>
    <w:rsid w:val="00A83954"/>
    <w:rsid w:val="00A85F6D"/>
    <w:rsid w:val="00A86077"/>
    <w:rsid w:val="00A9039F"/>
    <w:rsid w:val="00A937E5"/>
    <w:rsid w:val="00A944D9"/>
    <w:rsid w:val="00AA0E2F"/>
    <w:rsid w:val="00AA0FF5"/>
    <w:rsid w:val="00AA2883"/>
    <w:rsid w:val="00AA3612"/>
    <w:rsid w:val="00AA4F43"/>
    <w:rsid w:val="00AB1741"/>
    <w:rsid w:val="00AB2547"/>
    <w:rsid w:val="00AB34AD"/>
    <w:rsid w:val="00AB3655"/>
    <w:rsid w:val="00AB7C10"/>
    <w:rsid w:val="00AC248E"/>
    <w:rsid w:val="00AC48AE"/>
    <w:rsid w:val="00AC6BDA"/>
    <w:rsid w:val="00AC7917"/>
    <w:rsid w:val="00AD0485"/>
    <w:rsid w:val="00AD098E"/>
    <w:rsid w:val="00AD0EF5"/>
    <w:rsid w:val="00AD17D4"/>
    <w:rsid w:val="00AD2B70"/>
    <w:rsid w:val="00AD2BE1"/>
    <w:rsid w:val="00AD483A"/>
    <w:rsid w:val="00AD78DC"/>
    <w:rsid w:val="00AE1119"/>
    <w:rsid w:val="00AE2554"/>
    <w:rsid w:val="00AE3041"/>
    <w:rsid w:val="00AE5090"/>
    <w:rsid w:val="00AE7030"/>
    <w:rsid w:val="00AF02DB"/>
    <w:rsid w:val="00AF1568"/>
    <w:rsid w:val="00AF333E"/>
    <w:rsid w:val="00AF4855"/>
    <w:rsid w:val="00AF5406"/>
    <w:rsid w:val="00B00E59"/>
    <w:rsid w:val="00B011E5"/>
    <w:rsid w:val="00B01915"/>
    <w:rsid w:val="00B05575"/>
    <w:rsid w:val="00B063EB"/>
    <w:rsid w:val="00B101A7"/>
    <w:rsid w:val="00B11EC3"/>
    <w:rsid w:val="00B12F89"/>
    <w:rsid w:val="00B13576"/>
    <w:rsid w:val="00B13717"/>
    <w:rsid w:val="00B15057"/>
    <w:rsid w:val="00B15321"/>
    <w:rsid w:val="00B15B05"/>
    <w:rsid w:val="00B16284"/>
    <w:rsid w:val="00B1766F"/>
    <w:rsid w:val="00B203FB"/>
    <w:rsid w:val="00B22DD0"/>
    <w:rsid w:val="00B238F0"/>
    <w:rsid w:val="00B24E75"/>
    <w:rsid w:val="00B2558F"/>
    <w:rsid w:val="00B30484"/>
    <w:rsid w:val="00B33697"/>
    <w:rsid w:val="00B336F8"/>
    <w:rsid w:val="00B37D2B"/>
    <w:rsid w:val="00B42463"/>
    <w:rsid w:val="00B47F04"/>
    <w:rsid w:val="00B47FA1"/>
    <w:rsid w:val="00B51F6B"/>
    <w:rsid w:val="00B52490"/>
    <w:rsid w:val="00B534FE"/>
    <w:rsid w:val="00B54E4C"/>
    <w:rsid w:val="00B555B7"/>
    <w:rsid w:val="00B5639E"/>
    <w:rsid w:val="00B57B10"/>
    <w:rsid w:val="00B57E5B"/>
    <w:rsid w:val="00B60C08"/>
    <w:rsid w:val="00B62F0C"/>
    <w:rsid w:val="00B63F24"/>
    <w:rsid w:val="00B66477"/>
    <w:rsid w:val="00B667CF"/>
    <w:rsid w:val="00B669EA"/>
    <w:rsid w:val="00B67614"/>
    <w:rsid w:val="00B72574"/>
    <w:rsid w:val="00B72DD7"/>
    <w:rsid w:val="00B73C04"/>
    <w:rsid w:val="00B74350"/>
    <w:rsid w:val="00B749CF"/>
    <w:rsid w:val="00B769F8"/>
    <w:rsid w:val="00B779B0"/>
    <w:rsid w:val="00B77AB5"/>
    <w:rsid w:val="00B80B4A"/>
    <w:rsid w:val="00B80C98"/>
    <w:rsid w:val="00B81D8F"/>
    <w:rsid w:val="00B81E9B"/>
    <w:rsid w:val="00B8357C"/>
    <w:rsid w:val="00B857AC"/>
    <w:rsid w:val="00B8619F"/>
    <w:rsid w:val="00B93B31"/>
    <w:rsid w:val="00B94736"/>
    <w:rsid w:val="00BA2DF1"/>
    <w:rsid w:val="00BA373D"/>
    <w:rsid w:val="00BA3C3E"/>
    <w:rsid w:val="00BA531D"/>
    <w:rsid w:val="00BA6E17"/>
    <w:rsid w:val="00BA7C6C"/>
    <w:rsid w:val="00BB1BD2"/>
    <w:rsid w:val="00BB465E"/>
    <w:rsid w:val="00BB692F"/>
    <w:rsid w:val="00BB6935"/>
    <w:rsid w:val="00BB7C9D"/>
    <w:rsid w:val="00BC31F9"/>
    <w:rsid w:val="00BC37B6"/>
    <w:rsid w:val="00BC50D8"/>
    <w:rsid w:val="00BD08BC"/>
    <w:rsid w:val="00BD0C2F"/>
    <w:rsid w:val="00BD2C82"/>
    <w:rsid w:val="00BD40C9"/>
    <w:rsid w:val="00BD4D9D"/>
    <w:rsid w:val="00BD6DB5"/>
    <w:rsid w:val="00BE0633"/>
    <w:rsid w:val="00BE074A"/>
    <w:rsid w:val="00BE07CA"/>
    <w:rsid w:val="00BE0B0C"/>
    <w:rsid w:val="00BE0E10"/>
    <w:rsid w:val="00BE15FD"/>
    <w:rsid w:val="00BE2046"/>
    <w:rsid w:val="00BE27F1"/>
    <w:rsid w:val="00BE3784"/>
    <w:rsid w:val="00BE3CF1"/>
    <w:rsid w:val="00BE40DB"/>
    <w:rsid w:val="00BE4114"/>
    <w:rsid w:val="00BE492E"/>
    <w:rsid w:val="00BE4A0D"/>
    <w:rsid w:val="00BE6096"/>
    <w:rsid w:val="00BE6706"/>
    <w:rsid w:val="00BE72D5"/>
    <w:rsid w:val="00BF0982"/>
    <w:rsid w:val="00BF1BF5"/>
    <w:rsid w:val="00BF1CB9"/>
    <w:rsid w:val="00BF4797"/>
    <w:rsid w:val="00BF544F"/>
    <w:rsid w:val="00C01570"/>
    <w:rsid w:val="00C0189C"/>
    <w:rsid w:val="00C01974"/>
    <w:rsid w:val="00C027A7"/>
    <w:rsid w:val="00C054A9"/>
    <w:rsid w:val="00C05D21"/>
    <w:rsid w:val="00C1057F"/>
    <w:rsid w:val="00C10A1D"/>
    <w:rsid w:val="00C1337E"/>
    <w:rsid w:val="00C138D1"/>
    <w:rsid w:val="00C14FDD"/>
    <w:rsid w:val="00C17EF3"/>
    <w:rsid w:val="00C20762"/>
    <w:rsid w:val="00C20C5A"/>
    <w:rsid w:val="00C22500"/>
    <w:rsid w:val="00C22563"/>
    <w:rsid w:val="00C23FD9"/>
    <w:rsid w:val="00C25463"/>
    <w:rsid w:val="00C25D8B"/>
    <w:rsid w:val="00C27602"/>
    <w:rsid w:val="00C30BB7"/>
    <w:rsid w:val="00C31040"/>
    <w:rsid w:val="00C31C5A"/>
    <w:rsid w:val="00C32E60"/>
    <w:rsid w:val="00C33480"/>
    <w:rsid w:val="00C3434F"/>
    <w:rsid w:val="00C349A9"/>
    <w:rsid w:val="00C377FF"/>
    <w:rsid w:val="00C41733"/>
    <w:rsid w:val="00C44A55"/>
    <w:rsid w:val="00C47779"/>
    <w:rsid w:val="00C5553C"/>
    <w:rsid w:val="00C55BB9"/>
    <w:rsid w:val="00C55BFC"/>
    <w:rsid w:val="00C57BD0"/>
    <w:rsid w:val="00C634A4"/>
    <w:rsid w:val="00C677AB"/>
    <w:rsid w:val="00C73069"/>
    <w:rsid w:val="00C734AB"/>
    <w:rsid w:val="00C766EE"/>
    <w:rsid w:val="00C7741D"/>
    <w:rsid w:val="00C77EEC"/>
    <w:rsid w:val="00C802A4"/>
    <w:rsid w:val="00C81C6E"/>
    <w:rsid w:val="00C845F0"/>
    <w:rsid w:val="00C84CF4"/>
    <w:rsid w:val="00C8506F"/>
    <w:rsid w:val="00C86C79"/>
    <w:rsid w:val="00C87738"/>
    <w:rsid w:val="00C87862"/>
    <w:rsid w:val="00C9344B"/>
    <w:rsid w:val="00C94386"/>
    <w:rsid w:val="00C952C0"/>
    <w:rsid w:val="00C95DA6"/>
    <w:rsid w:val="00CA00A5"/>
    <w:rsid w:val="00CA5057"/>
    <w:rsid w:val="00CB0FA7"/>
    <w:rsid w:val="00CB12AB"/>
    <w:rsid w:val="00CB477A"/>
    <w:rsid w:val="00CB66C1"/>
    <w:rsid w:val="00CC0815"/>
    <w:rsid w:val="00CC1162"/>
    <w:rsid w:val="00CC1F47"/>
    <w:rsid w:val="00CC21D2"/>
    <w:rsid w:val="00CC4F9D"/>
    <w:rsid w:val="00CC65E3"/>
    <w:rsid w:val="00CD0308"/>
    <w:rsid w:val="00CD0A95"/>
    <w:rsid w:val="00CD3328"/>
    <w:rsid w:val="00CD3BC9"/>
    <w:rsid w:val="00CD45F2"/>
    <w:rsid w:val="00CD491A"/>
    <w:rsid w:val="00CD4C71"/>
    <w:rsid w:val="00CD7402"/>
    <w:rsid w:val="00CE3D6B"/>
    <w:rsid w:val="00CE507A"/>
    <w:rsid w:val="00CE5742"/>
    <w:rsid w:val="00CF1589"/>
    <w:rsid w:val="00CF22AA"/>
    <w:rsid w:val="00CF25FC"/>
    <w:rsid w:val="00CF2728"/>
    <w:rsid w:val="00CF3623"/>
    <w:rsid w:val="00CF3F06"/>
    <w:rsid w:val="00CF5704"/>
    <w:rsid w:val="00CF691E"/>
    <w:rsid w:val="00CF731A"/>
    <w:rsid w:val="00CF781B"/>
    <w:rsid w:val="00CF7DED"/>
    <w:rsid w:val="00D0199D"/>
    <w:rsid w:val="00D01D94"/>
    <w:rsid w:val="00D01DC5"/>
    <w:rsid w:val="00D02A47"/>
    <w:rsid w:val="00D04189"/>
    <w:rsid w:val="00D04210"/>
    <w:rsid w:val="00D0684B"/>
    <w:rsid w:val="00D13CCF"/>
    <w:rsid w:val="00D13E5C"/>
    <w:rsid w:val="00D1440B"/>
    <w:rsid w:val="00D15502"/>
    <w:rsid w:val="00D166CA"/>
    <w:rsid w:val="00D16B42"/>
    <w:rsid w:val="00D212EA"/>
    <w:rsid w:val="00D240F1"/>
    <w:rsid w:val="00D24EAF"/>
    <w:rsid w:val="00D26249"/>
    <w:rsid w:val="00D267AE"/>
    <w:rsid w:val="00D27D87"/>
    <w:rsid w:val="00D32859"/>
    <w:rsid w:val="00D37601"/>
    <w:rsid w:val="00D37C5C"/>
    <w:rsid w:val="00D41FCA"/>
    <w:rsid w:val="00D42FC7"/>
    <w:rsid w:val="00D45D0B"/>
    <w:rsid w:val="00D45E7D"/>
    <w:rsid w:val="00D51D89"/>
    <w:rsid w:val="00D52E45"/>
    <w:rsid w:val="00D534CE"/>
    <w:rsid w:val="00D537C7"/>
    <w:rsid w:val="00D54390"/>
    <w:rsid w:val="00D55979"/>
    <w:rsid w:val="00D564AB"/>
    <w:rsid w:val="00D57EF7"/>
    <w:rsid w:val="00D60B7D"/>
    <w:rsid w:val="00D62812"/>
    <w:rsid w:val="00D6498E"/>
    <w:rsid w:val="00D65C59"/>
    <w:rsid w:val="00D70B3B"/>
    <w:rsid w:val="00D70F75"/>
    <w:rsid w:val="00D720B3"/>
    <w:rsid w:val="00D729E7"/>
    <w:rsid w:val="00D738D3"/>
    <w:rsid w:val="00D73EE9"/>
    <w:rsid w:val="00D740F2"/>
    <w:rsid w:val="00D74896"/>
    <w:rsid w:val="00D753A4"/>
    <w:rsid w:val="00D763DF"/>
    <w:rsid w:val="00D774ED"/>
    <w:rsid w:val="00D8017C"/>
    <w:rsid w:val="00D84C2E"/>
    <w:rsid w:val="00D87198"/>
    <w:rsid w:val="00D9154C"/>
    <w:rsid w:val="00D91BDF"/>
    <w:rsid w:val="00D92520"/>
    <w:rsid w:val="00D92918"/>
    <w:rsid w:val="00D932A5"/>
    <w:rsid w:val="00D932A7"/>
    <w:rsid w:val="00D9606D"/>
    <w:rsid w:val="00D96A00"/>
    <w:rsid w:val="00D96DE4"/>
    <w:rsid w:val="00DA1ACB"/>
    <w:rsid w:val="00DA2AA9"/>
    <w:rsid w:val="00DA57AB"/>
    <w:rsid w:val="00DB2EBA"/>
    <w:rsid w:val="00DB7596"/>
    <w:rsid w:val="00DB784C"/>
    <w:rsid w:val="00DB795B"/>
    <w:rsid w:val="00DB79E9"/>
    <w:rsid w:val="00DC16BA"/>
    <w:rsid w:val="00DC1788"/>
    <w:rsid w:val="00DC49FF"/>
    <w:rsid w:val="00DC64B6"/>
    <w:rsid w:val="00DC68BE"/>
    <w:rsid w:val="00DC7D3B"/>
    <w:rsid w:val="00DD43E9"/>
    <w:rsid w:val="00DD6D6A"/>
    <w:rsid w:val="00DE1F7B"/>
    <w:rsid w:val="00DE403C"/>
    <w:rsid w:val="00DE5457"/>
    <w:rsid w:val="00DE61B9"/>
    <w:rsid w:val="00DE6EEB"/>
    <w:rsid w:val="00DF0F24"/>
    <w:rsid w:val="00DF22DB"/>
    <w:rsid w:val="00DF2B76"/>
    <w:rsid w:val="00DF3262"/>
    <w:rsid w:val="00DF56EC"/>
    <w:rsid w:val="00DF5802"/>
    <w:rsid w:val="00DF5E75"/>
    <w:rsid w:val="00E0119C"/>
    <w:rsid w:val="00E02FA2"/>
    <w:rsid w:val="00E05EA2"/>
    <w:rsid w:val="00E06013"/>
    <w:rsid w:val="00E07F1B"/>
    <w:rsid w:val="00E10C83"/>
    <w:rsid w:val="00E13B05"/>
    <w:rsid w:val="00E1612B"/>
    <w:rsid w:val="00E2242B"/>
    <w:rsid w:val="00E233A4"/>
    <w:rsid w:val="00E238C3"/>
    <w:rsid w:val="00E271E0"/>
    <w:rsid w:val="00E27F51"/>
    <w:rsid w:val="00E30B0A"/>
    <w:rsid w:val="00E315FE"/>
    <w:rsid w:val="00E31A46"/>
    <w:rsid w:val="00E33CBC"/>
    <w:rsid w:val="00E37469"/>
    <w:rsid w:val="00E37DE5"/>
    <w:rsid w:val="00E40612"/>
    <w:rsid w:val="00E43193"/>
    <w:rsid w:val="00E45CC0"/>
    <w:rsid w:val="00E46DCC"/>
    <w:rsid w:val="00E50199"/>
    <w:rsid w:val="00E509E3"/>
    <w:rsid w:val="00E5108F"/>
    <w:rsid w:val="00E5175B"/>
    <w:rsid w:val="00E53F25"/>
    <w:rsid w:val="00E543A3"/>
    <w:rsid w:val="00E54DF1"/>
    <w:rsid w:val="00E55D20"/>
    <w:rsid w:val="00E57568"/>
    <w:rsid w:val="00E60E36"/>
    <w:rsid w:val="00E6128B"/>
    <w:rsid w:val="00E61CE6"/>
    <w:rsid w:val="00E631D6"/>
    <w:rsid w:val="00E64F74"/>
    <w:rsid w:val="00E65F4F"/>
    <w:rsid w:val="00E71452"/>
    <w:rsid w:val="00E714E6"/>
    <w:rsid w:val="00E72C3C"/>
    <w:rsid w:val="00E75761"/>
    <w:rsid w:val="00E82344"/>
    <w:rsid w:val="00E84644"/>
    <w:rsid w:val="00E85578"/>
    <w:rsid w:val="00E87D55"/>
    <w:rsid w:val="00E87EEF"/>
    <w:rsid w:val="00E92DE1"/>
    <w:rsid w:val="00E9491F"/>
    <w:rsid w:val="00E94F7E"/>
    <w:rsid w:val="00E951FA"/>
    <w:rsid w:val="00E95E74"/>
    <w:rsid w:val="00EA0D3E"/>
    <w:rsid w:val="00EA1755"/>
    <w:rsid w:val="00EA19EC"/>
    <w:rsid w:val="00EA520E"/>
    <w:rsid w:val="00EA53DD"/>
    <w:rsid w:val="00EA631D"/>
    <w:rsid w:val="00EA6CDE"/>
    <w:rsid w:val="00EB3B75"/>
    <w:rsid w:val="00EB5FE5"/>
    <w:rsid w:val="00EB6E2C"/>
    <w:rsid w:val="00EB7FBE"/>
    <w:rsid w:val="00EC01C8"/>
    <w:rsid w:val="00EC085E"/>
    <w:rsid w:val="00EC1C24"/>
    <w:rsid w:val="00EC1DD7"/>
    <w:rsid w:val="00EC2ACE"/>
    <w:rsid w:val="00EC3419"/>
    <w:rsid w:val="00EC4350"/>
    <w:rsid w:val="00EC4F00"/>
    <w:rsid w:val="00EC50B2"/>
    <w:rsid w:val="00EC6B47"/>
    <w:rsid w:val="00EC70FD"/>
    <w:rsid w:val="00EC79B1"/>
    <w:rsid w:val="00ED0B91"/>
    <w:rsid w:val="00ED2E79"/>
    <w:rsid w:val="00ED4168"/>
    <w:rsid w:val="00ED54CC"/>
    <w:rsid w:val="00ED55AB"/>
    <w:rsid w:val="00ED75DE"/>
    <w:rsid w:val="00EE0DF7"/>
    <w:rsid w:val="00EE2222"/>
    <w:rsid w:val="00EE40B4"/>
    <w:rsid w:val="00EE4838"/>
    <w:rsid w:val="00EE5429"/>
    <w:rsid w:val="00EE5C0D"/>
    <w:rsid w:val="00EE7A51"/>
    <w:rsid w:val="00EF1674"/>
    <w:rsid w:val="00EF1F29"/>
    <w:rsid w:val="00EF3701"/>
    <w:rsid w:val="00EF3F7D"/>
    <w:rsid w:val="00EF425F"/>
    <w:rsid w:val="00EF7A88"/>
    <w:rsid w:val="00F00538"/>
    <w:rsid w:val="00F007A1"/>
    <w:rsid w:val="00F0138A"/>
    <w:rsid w:val="00F05FBE"/>
    <w:rsid w:val="00F1027B"/>
    <w:rsid w:val="00F108B5"/>
    <w:rsid w:val="00F1144A"/>
    <w:rsid w:val="00F11FA1"/>
    <w:rsid w:val="00F12307"/>
    <w:rsid w:val="00F1454D"/>
    <w:rsid w:val="00F15835"/>
    <w:rsid w:val="00F1764F"/>
    <w:rsid w:val="00F20C13"/>
    <w:rsid w:val="00F22585"/>
    <w:rsid w:val="00F23B6E"/>
    <w:rsid w:val="00F26558"/>
    <w:rsid w:val="00F312DA"/>
    <w:rsid w:val="00F3157B"/>
    <w:rsid w:val="00F328B2"/>
    <w:rsid w:val="00F34938"/>
    <w:rsid w:val="00F35737"/>
    <w:rsid w:val="00F35B5E"/>
    <w:rsid w:val="00F36ACD"/>
    <w:rsid w:val="00F378F6"/>
    <w:rsid w:val="00F37F07"/>
    <w:rsid w:val="00F42436"/>
    <w:rsid w:val="00F43CDB"/>
    <w:rsid w:val="00F4488D"/>
    <w:rsid w:val="00F51BCC"/>
    <w:rsid w:val="00F52A21"/>
    <w:rsid w:val="00F52C00"/>
    <w:rsid w:val="00F52D48"/>
    <w:rsid w:val="00F54F37"/>
    <w:rsid w:val="00F56CB2"/>
    <w:rsid w:val="00F56F1A"/>
    <w:rsid w:val="00F6069D"/>
    <w:rsid w:val="00F61026"/>
    <w:rsid w:val="00F63357"/>
    <w:rsid w:val="00F67490"/>
    <w:rsid w:val="00F677D3"/>
    <w:rsid w:val="00F71EBE"/>
    <w:rsid w:val="00F73618"/>
    <w:rsid w:val="00F7441F"/>
    <w:rsid w:val="00F7585F"/>
    <w:rsid w:val="00F7697D"/>
    <w:rsid w:val="00F7732F"/>
    <w:rsid w:val="00F80B3B"/>
    <w:rsid w:val="00F81DC8"/>
    <w:rsid w:val="00F82CC2"/>
    <w:rsid w:val="00F82CD1"/>
    <w:rsid w:val="00F83738"/>
    <w:rsid w:val="00F87B17"/>
    <w:rsid w:val="00F92BDA"/>
    <w:rsid w:val="00F9420C"/>
    <w:rsid w:val="00F95385"/>
    <w:rsid w:val="00F96340"/>
    <w:rsid w:val="00FA0015"/>
    <w:rsid w:val="00FA0179"/>
    <w:rsid w:val="00FA0A43"/>
    <w:rsid w:val="00FA30C5"/>
    <w:rsid w:val="00FA479E"/>
    <w:rsid w:val="00FA6690"/>
    <w:rsid w:val="00FA66D5"/>
    <w:rsid w:val="00FB26C1"/>
    <w:rsid w:val="00FB4BC8"/>
    <w:rsid w:val="00FB4BDA"/>
    <w:rsid w:val="00FB535D"/>
    <w:rsid w:val="00FB53E2"/>
    <w:rsid w:val="00FB6399"/>
    <w:rsid w:val="00FB6994"/>
    <w:rsid w:val="00FB7455"/>
    <w:rsid w:val="00FB7AF4"/>
    <w:rsid w:val="00FC009D"/>
    <w:rsid w:val="00FC1B2A"/>
    <w:rsid w:val="00FC2EDB"/>
    <w:rsid w:val="00FC3884"/>
    <w:rsid w:val="00FC3EFA"/>
    <w:rsid w:val="00FC43F7"/>
    <w:rsid w:val="00FC468A"/>
    <w:rsid w:val="00FC4D09"/>
    <w:rsid w:val="00FC6D23"/>
    <w:rsid w:val="00FD093D"/>
    <w:rsid w:val="00FD3C2B"/>
    <w:rsid w:val="00FD551E"/>
    <w:rsid w:val="00FD7383"/>
    <w:rsid w:val="00FD7419"/>
    <w:rsid w:val="00FE0574"/>
    <w:rsid w:val="00FE1F58"/>
    <w:rsid w:val="00FE5B25"/>
    <w:rsid w:val="00FE6E8F"/>
    <w:rsid w:val="00FF2330"/>
    <w:rsid w:val="00FF28DE"/>
    <w:rsid w:val="00FF3301"/>
    <w:rsid w:val="00FF430B"/>
    <w:rsid w:val="00FF5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223B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5"/>
    <w:next w:val="a6"/>
    <w:qFormat/>
    <w:rsid w:val="00857FA4"/>
    <w:pPr>
      <w:keepNext/>
      <w:keepLines/>
      <w:numPr>
        <w:numId w:val="2"/>
      </w:numPr>
      <w:spacing w:before="340" w:after="330" w:line="578" w:lineRule="auto"/>
      <w:ind w:left="431" w:hanging="431"/>
      <w:jc w:val="left"/>
      <w:outlineLvl w:val="0"/>
    </w:pPr>
    <w:rPr>
      <w:rFonts w:ascii="Arial" w:eastAsia="黑体" w:hAnsi="Arial"/>
      <w:b/>
      <w:bCs/>
      <w:kern w:val="44"/>
      <w:sz w:val="44"/>
      <w:szCs w:val="44"/>
    </w:rPr>
  </w:style>
  <w:style w:type="paragraph" w:styleId="21">
    <w:name w:val="heading 2"/>
    <w:basedOn w:val="a5"/>
    <w:next w:val="a6"/>
    <w:qFormat/>
    <w:rsid w:val="00DF0F24"/>
    <w:pPr>
      <w:keepNext/>
      <w:keepLines/>
      <w:numPr>
        <w:ilvl w:val="1"/>
        <w:numId w:val="2"/>
      </w:numPr>
      <w:tabs>
        <w:tab w:val="clear" w:pos="576"/>
        <w:tab w:val="left" w:pos="735"/>
      </w:tabs>
      <w:spacing w:before="260" w:after="260" w:line="416" w:lineRule="auto"/>
      <w:outlineLvl w:val="1"/>
    </w:pPr>
    <w:rPr>
      <w:rFonts w:ascii="Arial" w:eastAsia="黑体" w:hAnsi="Arial"/>
      <w:b/>
      <w:bCs/>
      <w:sz w:val="36"/>
      <w:szCs w:val="32"/>
    </w:rPr>
  </w:style>
  <w:style w:type="paragraph" w:styleId="31">
    <w:name w:val="heading 3"/>
    <w:basedOn w:val="a5"/>
    <w:next w:val="a6"/>
    <w:qFormat/>
    <w:rsid w:val="00DF0F24"/>
    <w:pPr>
      <w:keepNext/>
      <w:keepLines/>
      <w:numPr>
        <w:ilvl w:val="2"/>
        <w:numId w:val="2"/>
      </w:numPr>
      <w:tabs>
        <w:tab w:val="clear" w:pos="720"/>
        <w:tab w:val="left" w:pos="1008"/>
      </w:tabs>
      <w:spacing w:before="260" w:after="260" w:line="416" w:lineRule="auto"/>
      <w:outlineLvl w:val="2"/>
    </w:pPr>
    <w:rPr>
      <w:rFonts w:ascii="Arial" w:eastAsia="黑体" w:hAnsi="Arial"/>
      <w:b/>
      <w:bCs/>
      <w:sz w:val="32"/>
      <w:szCs w:val="32"/>
    </w:rPr>
  </w:style>
  <w:style w:type="paragraph" w:styleId="41">
    <w:name w:val="heading 4"/>
    <w:basedOn w:val="a5"/>
    <w:next w:val="a6"/>
    <w:qFormat/>
    <w:rsid w:val="00DF0F24"/>
    <w:pPr>
      <w:keepNext/>
      <w:keepLines/>
      <w:numPr>
        <w:ilvl w:val="3"/>
        <w:numId w:val="2"/>
      </w:numPr>
      <w:tabs>
        <w:tab w:val="clear" w:pos="864"/>
        <w:tab w:val="left" w:pos="1155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1">
    <w:name w:val="heading 5"/>
    <w:basedOn w:val="a5"/>
    <w:next w:val="a5"/>
    <w:qFormat/>
    <w:rsid w:val="00DF0F2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5"/>
    <w:next w:val="a5"/>
    <w:qFormat/>
    <w:rsid w:val="00DF0F2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5"/>
    <w:next w:val="a5"/>
    <w:qFormat/>
    <w:rsid w:val="00DF0F2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5"/>
    <w:next w:val="a5"/>
    <w:qFormat/>
    <w:rsid w:val="00DF0F2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5"/>
    <w:next w:val="a5"/>
    <w:qFormat/>
    <w:rsid w:val="00DF0F2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6">
    <w:name w:val="_正文"/>
    <w:basedOn w:val="a5"/>
    <w:link w:val="Char"/>
    <w:rsid w:val="00842349"/>
    <w:pPr>
      <w:spacing w:before="156" w:after="156"/>
      <w:ind w:firstLine="420"/>
    </w:pPr>
  </w:style>
  <w:style w:type="paragraph" w:styleId="aa">
    <w:name w:val="header"/>
    <w:basedOn w:val="a5"/>
    <w:rsid w:val="008A1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5"/>
    <w:semiHidden/>
    <w:rsid w:val="008A1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c">
    <w:name w:val="page number"/>
    <w:basedOn w:val="a7"/>
    <w:semiHidden/>
    <w:rsid w:val="008A1D7B"/>
  </w:style>
  <w:style w:type="paragraph" w:styleId="ad">
    <w:name w:val="Document Map"/>
    <w:basedOn w:val="a5"/>
    <w:semiHidden/>
    <w:rsid w:val="00B2558F"/>
    <w:pPr>
      <w:shd w:val="clear" w:color="auto" w:fill="000080"/>
    </w:pPr>
  </w:style>
  <w:style w:type="paragraph" w:customStyle="1" w:styleId="10">
    <w:name w:val="_无序标题1"/>
    <w:basedOn w:val="1"/>
    <w:next w:val="a6"/>
    <w:autoRedefine/>
    <w:rsid w:val="009C512D"/>
    <w:pPr>
      <w:pageBreakBefore/>
      <w:numPr>
        <w:numId w:val="0"/>
      </w:numPr>
      <w:jc w:val="center"/>
      <w:outlineLvl w:val="9"/>
    </w:pPr>
    <w:rPr>
      <w:szCs w:val="52"/>
    </w:rPr>
  </w:style>
  <w:style w:type="paragraph" w:customStyle="1" w:styleId="ae">
    <w:name w:val="_名词术语"/>
    <w:basedOn w:val="a6"/>
    <w:link w:val="Char0"/>
    <w:rsid w:val="00B01915"/>
    <w:rPr>
      <w:b/>
    </w:rPr>
  </w:style>
  <w:style w:type="paragraph" w:styleId="af">
    <w:name w:val="Body Text"/>
    <w:basedOn w:val="a5"/>
    <w:semiHidden/>
    <w:rsid w:val="00AE5090"/>
    <w:pPr>
      <w:spacing w:after="120"/>
    </w:pPr>
  </w:style>
  <w:style w:type="paragraph" w:styleId="af0">
    <w:name w:val="Body Text First Indent"/>
    <w:basedOn w:val="af"/>
    <w:semiHidden/>
    <w:rsid w:val="00AE5090"/>
    <w:pPr>
      <w:ind w:firstLineChars="100" w:firstLine="420"/>
    </w:pPr>
  </w:style>
  <w:style w:type="paragraph" w:customStyle="1" w:styleId="22">
    <w:name w:val="_无序标题2"/>
    <w:basedOn w:val="21"/>
    <w:next w:val="a6"/>
    <w:autoRedefine/>
    <w:rsid w:val="00DE1F7B"/>
    <w:pPr>
      <w:numPr>
        <w:ilvl w:val="0"/>
        <w:numId w:val="0"/>
      </w:numPr>
      <w:spacing w:line="415" w:lineRule="auto"/>
      <w:outlineLvl w:val="9"/>
    </w:pPr>
    <w:rPr>
      <w:szCs w:val="36"/>
    </w:rPr>
  </w:style>
  <w:style w:type="table" w:styleId="af1">
    <w:name w:val="Table Grid"/>
    <w:basedOn w:val="a8"/>
    <w:rsid w:val="0040527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5"/>
    <w:next w:val="a5"/>
    <w:autoRedefine/>
    <w:uiPriority w:val="39"/>
    <w:rsid w:val="00FC3EFA"/>
  </w:style>
  <w:style w:type="paragraph" w:styleId="23">
    <w:name w:val="toc 2"/>
    <w:basedOn w:val="a5"/>
    <w:next w:val="a5"/>
    <w:autoRedefine/>
    <w:uiPriority w:val="39"/>
    <w:rsid w:val="00FC3EFA"/>
    <w:pPr>
      <w:ind w:leftChars="200" w:left="420"/>
    </w:pPr>
  </w:style>
  <w:style w:type="paragraph" w:styleId="32">
    <w:name w:val="toc 3"/>
    <w:basedOn w:val="a5"/>
    <w:next w:val="a5"/>
    <w:autoRedefine/>
    <w:uiPriority w:val="39"/>
    <w:rsid w:val="00FC3EFA"/>
    <w:pPr>
      <w:ind w:leftChars="400" w:left="840"/>
    </w:pPr>
  </w:style>
  <w:style w:type="character" w:styleId="af2">
    <w:name w:val="Hyperlink"/>
    <w:basedOn w:val="a7"/>
    <w:uiPriority w:val="99"/>
    <w:rsid w:val="00FC3EFA"/>
    <w:rPr>
      <w:color w:val="0000FF"/>
      <w:u w:val="single"/>
    </w:rPr>
  </w:style>
  <w:style w:type="paragraph" w:styleId="af3">
    <w:name w:val="Balloon Text"/>
    <w:basedOn w:val="a5"/>
    <w:semiHidden/>
    <w:rsid w:val="00BA7C6C"/>
    <w:rPr>
      <w:sz w:val="18"/>
      <w:szCs w:val="18"/>
    </w:rPr>
  </w:style>
  <w:style w:type="paragraph" w:customStyle="1" w:styleId="af4">
    <w:name w:val="_附录标题"/>
    <w:basedOn w:val="10"/>
    <w:next w:val="a6"/>
    <w:rsid w:val="009074F3"/>
    <w:pPr>
      <w:tabs>
        <w:tab w:val="num" w:pos="420"/>
      </w:tabs>
      <w:ind w:left="420" w:hanging="420"/>
    </w:pPr>
  </w:style>
  <w:style w:type="paragraph" w:styleId="af5">
    <w:name w:val="caption"/>
    <w:basedOn w:val="a5"/>
    <w:next w:val="a6"/>
    <w:qFormat/>
    <w:rsid w:val="00920C8A"/>
    <w:pPr>
      <w:spacing w:line="360" w:lineRule="auto"/>
      <w:jc w:val="center"/>
    </w:pPr>
    <w:rPr>
      <w:rFonts w:ascii="Arial" w:eastAsia="黑体" w:hAnsi="Arial" w:cs="Arial"/>
      <w:szCs w:val="20"/>
    </w:rPr>
  </w:style>
  <w:style w:type="paragraph" w:styleId="af6">
    <w:name w:val="footnote text"/>
    <w:basedOn w:val="a5"/>
    <w:semiHidden/>
    <w:rsid w:val="00392C6B"/>
    <w:pPr>
      <w:snapToGrid w:val="0"/>
      <w:spacing w:beforeLines="50" w:afterLines="50"/>
      <w:ind w:left="100" w:hangingChars="100" w:hanging="100"/>
      <w:jc w:val="left"/>
    </w:pPr>
    <w:rPr>
      <w:sz w:val="18"/>
      <w:szCs w:val="18"/>
    </w:rPr>
  </w:style>
  <w:style w:type="character" w:styleId="af7">
    <w:name w:val="footnote reference"/>
    <w:basedOn w:val="a7"/>
    <w:semiHidden/>
    <w:rsid w:val="0075334D"/>
    <w:rPr>
      <w:vertAlign w:val="superscript"/>
    </w:rPr>
  </w:style>
  <w:style w:type="paragraph" w:customStyle="1" w:styleId="42">
    <w:name w:val="_无序标题4"/>
    <w:basedOn w:val="41"/>
    <w:next w:val="a6"/>
    <w:autoRedefine/>
    <w:rsid w:val="00DE1F7B"/>
    <w:pPr>
      <w:numPr>
        <w:ilvl w:val="0"/>
        <w:numId w:val="0"/>
      </w:numPr>
      <w:spacing w:line="377" w:lineRule="auto"/>
      <w:outlineLvl w:val="9"/>
    </w:pPr>
  </w:style>
  <w:style w:type="paragraph" w:styleId="af8">
    <w:name w:val="table of figures"/>
    <w:basedOn w:val="a5"/>
    <w:next w:val="a5"/>
    <w:semiHidden/>
    <w:rsid w:val="004B17CB"/>
    <w:pPr>
      <w:ind w:leftChars="200" w:left="200" w:hangingChars="200" w:hanging="200"/>
    </w:pPr>
  </w:style>
  <w:style w:type="paragraph" w:customStyle="1" w:styleId="af9">
    <w:name w:val="_代码注释"/>
    <w:basedOn w:val="afa"/>
    <w:next w:val="afa"/>
    <w:link w:val="Char1"/>
    <w:rsid w:val="00502C5A"/>
    <w:rPr>
      <w:i/>
    </w:rPr>
  </w:style>
  <w:style w:type="paragraph" w:customStyle="1" w:styleId="afa">
    <w:name w:val="_代码"/>
    <w:basedOn w:val="a5"/>
    <w:link w:val="Char2"/>
    <w:rsid w:val="004D501A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D9D9D9"/>
      <w:ind w:left="200" w:right="200"/>
      <w:jc w:val="left"/>
    </w:pPr>
    <w:rPr>
      <w:rFonts w:ascii="Courier New" w:hAnsi="Courier New" w:cs="Courier New"/>
      <w:sz w:val="18"/>
      <w:szCs w:val="21"/>
    </w:rPr>
  </w:style>
  <w:style w:type="paragraph" w:customStyle="1" w:styleId="afb">
    <w:name w:val="_正文内标题"/>
    <w:basedOn w:val="a5"/>
    <w:next w:val="a6"/>
    <w:rsid w:val="00E72C3C"/>
    <w:pPr>
      <w:spacing w:beforeLines="100" w:afterLines="100"/>
    </w:pPr>
    <w:rPr>
      <w:rFonts w:ascii="Arial" w:eastAsia="黑体" w:hAnsi="Arial"/>
      <w:b/>
      <w:sz w:val="24"/>
    </w:rPr>
  </w:style>
  <w:style w:type="table" w:styleId="12">
    <w:name w:val="Table Simple 1"/>
    <w:basedOn w:val="a8"/>
    <w:semiHidden/>
    <w:rsid w:val="002F3A9C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c">
    <w:name w:val="_公司名称"/>
    <w:basedOn w:val="afd"/>
    <w:next w:val="a5"/>
    <w:rsid w:val="00E1612B"/>
    <w:pPr>
      <w:spacing w:before="0"/>
      <w:ind w:leftChars="100" w:left="100" w:rightChars="100" w:right="100"/>
      <w:outlineLvl w:val="9"/>
    </w:pPr>
    <w:rPr>
      <w:sz w:val="28"/>
      <w:szCs w:val="28"/>
    </w:rPr>
  </w:style>
  <w:style w:type="paragraph" w:customStyle="1" w:styleId="afe">
    <w:name w:val="_文档名称"/>
    <w:basedOn w:val="a5"/>
    <w:rsid w:val="007311E2"/>
    <w:pPr>
      <w:spacing w:beforeLines="100" w:afterLines="100"/>
      <w:jc w:val="center"/>
    </w:pPr>
    <w:rPr>
      <w:rFonts w:ascii="Arial" w:eastAsia="黑体" w:hAnsi="Arial"/>
      <w:b/>
      <w:sz w:val="52"/>
      <w:szCs w:val="72"/>
    </w:rPr>
  </w:style>
  <w:style w:type="paragraph" w:styleId="afd">
    <w:name w:val="Title"/>
    <w:basedOn w:val="a5"/>
    <w:qFormat/>
    <w:rsid w:val="00D51D8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ff">
    <w:name w:val="Table Theme"/>
    <w:basedOn w:val="a8"/>
    <w:semiHidden/>
    <w:rsid w:val="00993AC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_参考文献"/>
    <w:basedOn w:val="a5"/>
    <w:rsid w:val="00406789"/>
    <w:pPr>
      <w:numPr>
        <w:ilvl w:val="1"/>
        <w:numId w:val="1"/>
      </w:numPr>
      <w:spacing w:beforeLines="50" w:afterLines="50"/>
      <w:jc w:val="left"/>
    </w:pPr>
  </w:style>
  <w:style w:type="table" w:customStyle="1" w:styleId="aff0">
    <w:name w:val="_单线型标准表格"/>
    <w:basedOn w:val="aff"/>
    <w:rsid w:val="00542C31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aff1">
    <w:name w:val="_双线型标准表格"/>
    <w:basedOn w:val="aff0"/>
    <w:rsid w:val="00464D04"/>
    <w:tblPr>
      <w:jc w:val="center"/>
      <w:tblInd w:w="0" w:type="dxa"/>
      <w:tblBorders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rPr>
        <w:tblHeader/>
      </w:trPr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aff2">
    <w:name w:val="_左侧表头表格"/>
    <w:basedOn w:val="aff"/>
    <w:rsid w:val="00636B7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aff3">
    <w:name w:val="_纵横表格"/>
    <w:basedOn w:val="af1"/>
    <w:rsid w:val="00FF5513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aff4">
    <w:name w:val="_单线型三线表格"/>
    <w:basedOn w:val="aff"/>
    <w:rsid w:val="00923A81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aff5">
    <w:name w:val="_双线型三线表格"/>
    <w:basedOn w:val="aff4"/>
    <w:rsid w:val="006B728A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rPr>
        <w:tblHeader/>
      </w:trPr>
      <w:tcPr>
        <w:tcBorders>
          <w:top w:val="double" w:sz="4" w:space="0" w:color="auto"/>
          <w:left w:val="nil"/>
          <w:bottom w:val="doub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nil"/>
          <w:left w:val="nil"/>
          <w:bottom w:val="doub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6">
    <w:name w:val="_注释"/>
    <w:basedOn w:val="a6"/>
    <w:next w:val="a6"/>
    <w:rsid w:val="00A111F0"/>
    <w:pPr>
      <w:pBdr>
        <w:top w:val="single" w:sz="12" w:space="5" w:color="auto"/>
        <w:left w:val="single" w:sz="12" w:space="4" w:color="auto"/>
        <w:bottom w:val="single" w:sz="12" w:space="5" w:color="auto"/>
        <w:right w:val="single" w:sz="12" w:space="4" w:color="auto"/>
      </w:pBdr>
      <w:ind w:leftChars="50" w:left="50" w:firstLine="0"/>
    </w:pPr>
    <w:rPr>
      <w:rFonts w:ascii="Chaparral Pro" w:eastAsia="楷体_GB2312" w:hAnsi="Chaparral Pro"/>
    </w:rPr>
  </w:style>
  <w:style w:type="paragraph" w:customStyle="1" w:styleId="33">
    <w:name w:val="_无序标题3"/>
    <w:basedOn w:val="31"/>
    <w:next w:val="a6"/>
    <w:autoRedefine/>
    <w:rsid w:val="00DE1F7B"/>
    <w:pPr>
      <w:numPr>
        <w:ilvl w:val="0"/>
        <w:numId w:val="0"/>
      </w:numPr>
      <w:spacing w:line="415" w:lineRule="auto"/>
      <w:outlineLvl w:val="9"/>
    </w:pPr>
  </w:style>
  <w:style w:type="paragraph" w:customStyle="1" w:styleId="aff7">
    <w:name w:val="_项目名称"/>
    <w:basedOn w:val="a5"/>
    <w:rsid w:val="00E6128B"/>
    <w:pPr>
      <w:spacing w:line="0" w:lineRule="atLeast"/>
      <w:jc w:val="center"/>
    </w:pPr>
    <w:rPr>
      <w:rFonts w:eastAsia="隶书" w:hAnsi="宋体"/>
      <w:b/>
      <w:sz w:val="52"/>
      <w:szCs w:val="52"/>
    </w:rPr>
  </w:style>
  <w:style w:type="table" w:customStyle="1" w:styleId="aff8">
    <w:name w:val="_修订记录"/>
    <w:basedOn w:val="aff0"/>
    <w:rsid w:val="007F54A3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jc w:val="center"/>
      </w:p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  <w:vAlign w:val="center"/>
      </w:tcPr>
    </w:tblStylePr>
  </w:style>
  <w:style w:type="paragraph" w:customStyle="1" w:styleId="a1">
    <w:name w:val="_无序列表"/>
    <w:basedOn w:val="a5"/>
    <w:autoRedefine/>
    <w:rsid w:val="003F2B68"/>
    <w:pPr>
      <w:numPr>
        <w:numId w:val="47"/>
      </w:numPr>
    </w:pPr>
  </w:style>
  <w:style w:type="paragraph" w:customStyle="1" w:styleId="15">
    <w:name w:val="_无序列表1.5倍段距"/>
    <w:basedOn w:val="a5"/>
    <w:rsid w:val="005954A2"/>
    <w:pPr>
      <w:numPr>
        <w:numId w:val="3"/>
      </w:numPr>
      <w:spacing w:beforeLines="50" w:afterLines="50"/>
    </w:pPr>
  </w:style>
  <w:style w:type="paragraph" w:customStyle="1" w:styleId="a2">
    <w:name w:val="_有序列表"/>
    <w:basedOn w:val="a5"/>
    <w:rsid w:val="00F95385"/>
    <w:pPr>
      <w:numPr>
        <w:numId w:val="4"/>
      </w:numPr>
    </w:pPr>
  </w:style>
  <w:style w:type="table" w:customStyle="1" w:styleId="aff9">
    <w:name w:val="_斜线纵横表格"/>
    <w:basedOn w:val="aff3"/>
    <w:rsid w:val="006C161C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tblPr/>
      <w:tcPr>
        <w:tcBorders>
          <w:tl2br w:val="single" w:sz="4" w:space="0" w:color="auto"/>
        </w:tcBorders>
      </w:tcPr>
    </w:tblStylePr>
  </w:style>
  <w:style w:type="table" w:styleId="60">
    <w:name w:val="Table List 6"/>
    <w:basedOn w:val="a8"/>
    <w:semiHidden/>
    <w:rsid w:val="00E53F25"/>
    <w:pPr>
      <w:widowControl w:val="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fa">
    <w:name w:val="_注释标题"/>
    <w:basedOn w:val="aff6"/>
    <w:next w:val="aff6"/>
    <w:rsid w:val="00D45D0B"/>
    <w:rPr>
      <w:rFonts w:ascii="Arial" w:eastAsia="黑体" w:hAnsi="Arial"/>
      <w:b/>
    </w:rPr>
  </w:style>
  <w:style w:type="character" w:customStyle="1" w:styleId="Char2">
    <w:name w:val="_代码 Char"/>
    <w:basedOn w:val="a7"/>
    <w:link w:val="afa"/>
    <w:rsid w:val="00502C5A"/>
    <w:rPr>
      <w:rFonts w:ascii="Courier New" w:eastAsia="宋体" w:hAnsi="Courier New" w:cs="Courier New"/>
      <w:kern w:val="2"/>
      <w:sz w:val="18"/>
      <w:szCs w:val="21"/>
      <w:lang w:val="en-US" w:eastAsia="zh-CN" w:bidi="ar-SA"/>
    </w:rPr>
  </w:style>
  <w:style w:type="character" w:customStyle="1" w:styleId="Char1">
    <w:name w:val="_代码注释 Char"/>
    <w:basedOn w:val="Char2"/>
    <w:link w:val="af9"/>
    <w:rsid w:val="00502C5A"/>
    <w:rPr>
      <w:i/>
    </w:rPr>
  </w:style>
  <w:style w:type="paragraph" w:customStyle="1" w:styleId="150">
    <w:name w:val="_有序列表1.5倍段距"/>
    <w:basedOn w:val="a2"/>
    <w:rsid w:val="004E7644"/>
    <w:pPr>
      <w:spacing w:beforeLines="50" w:afterLines="50"/>
    </w:pPr>
  </w:style>
  <w:style w:type="character" w:customStyle="1" w:styleId="Char">
    <w:name w:val="_正文 Char"/>
    <w:basedOn w:val="a7"/>
    <w:link w:val="a6"/>
    <w:rsid w:val="003D23ED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0">
    <w:name w:val="_名词术语 Char"/>
    <w:basedOn w:val="Char"/>
    <w:link w:val="ae"/>
    <w:rsid w:val="003D23ED"/>
    <w:rPr>
      <w:b/>
    </w:rPr>
  </w:style>
  <w:style w:type="paragraph" w:customStyle="1" w:styleId="affb">
    <w:name w:val="_文档信息"/>
    <w:basedOn w:val="a5"/>
    <w:rsid w:val="00F56F1A"/>
    <w:pPr>
      <w:spacing w:line="0" w:lineRule="atLeast"/>
      <w:jc w:val="center"/>
    </w:pPr>
    <w:rPr>
      <w:rFonts w:ascii="楷体_GB2312" w:eastAsia="楷体_GB2312"/>
      <w:sz w:val="28"/>
      <w:szCs w:val="28"/>
    </w:rPr>
  </w:style>
  <w:style w:type="paragraph" w:styleId="13">
    <w:name w:val="index 1"/>
    <w:basedOn w:val="a5"/>
    <w:next w:val="a5"/>
    <w:autoRedefine/>
    <w:semiHidden/>
    <w:rsid w:val="008B1CE6"/>
    <w:pPr>
      <w:ind w:left="210" w:hanging="210"/>
      <w:jc w:val="left"/>
    </w:pPr>
    <w:rPr>
      <w:szCs w:val="18"/>
    </w:rPr>
  </w:style>
  <w:style w:type="paragraph" w:styleId="24">
    <w:name w:val="index 2"/>
    <w:basedOn w:val="a5"/>
    <w:next w:val="a5"/>
    <w:autoRedefine/>
    <w:semiHidden/>
    <w:rsid w:val="008B1CE6"/>
    <w:pPr>
      <w:ind w:left="420" w:hanging="210"/>
      <w:jc w:val="left"/>
    </w:pPr>
    <w:rPr>
      <w:szCs w:val="18"/>
    </w:rPr>
  </w:style>
  <w:style w:type="paragraph" w:styleId="34">
    <w:name w:val="index 3"/>
    <w:basedOn w:val="a5"/>
    <w:next w:val="a5"/>
    <w:autoRedefine/>
    <w:semiHidden/>
    <w:rsid w:val="008B1CE6"/>
    <w:pPr>
      <w:ind w:left="630" w:hanging="210"/>
      <w:jc w:val="left"/>
    </w:pPr>
    <w:rPr>
      <w:szCs w:val="18"/>
    </w:rPr>
  </w:style>
  <w:style w:type="paragraph" w:styleId="43">
    <w:name w:val="index 4"/>
    <w:basedOn w:val="a5"/>
    <w:next w:val="a5"/>
    <w:autoRedefine/>
    <w:semiHidden/>
    <w:rsid w:val="0019353E"/>
    <w:pPr>
      <w:ind w:left="840" w:hanging="210"/>
      <w:jc w:val="left"/>
    </w:pPr>
    <w:rPr>
      <w:sz w:val="18"/>
      <w:szCs w:val="18"/>
    </w:rPr>
  </w:style>
  <w:style w:type="paragraph" w:styleId="52">
    <w:name w:val="index 5"/>
    <w:basedOn w:val="a5"/>
    <w:next w:val="a5"/>
    <w:autoRedefine/>
    <w:semiHidden/>
    <w:rsid w:val="0019353E"/>
    <w:pPr>
      <w:ind w:left="1050" w:hanging="210"/>
      <w:jc w:val="left"/>
    </w:pPr>
    <w:rPr>
      <w:sz w:val="18"/>
      <w:szCs w:val="18"/>
    </w:rPr>
  </w:style>
  <w:style w:type="paragraph" w:styleId="61">
    <w:name w:val="index 6"/>
    <w:basedOn w:val="a5"/>
    <w:next w:val="a5"/>
    <w:autoRedefine/>
    <w:semiHidden/>
    <w:rsid w:val="0019353E"/>
    <w:pPr>
      <w:ind w:left="1260" w:hanging="210"/>
      <w:jc w:val="left"/>
    </w:pPr>
    <w:rPr>
      <w:sz w:val="18"/>
      <w:szCs w:val="18"/>
    </w:rPr>
  </w:style>
  <w:style w:type="paragraph" w:styleId="70">
    <w:name w:val="index 7"/>
    <w:basedOn w:val="a5"/>
    <w:next w:val="a5"/>
    <w:autoRedefine/>
    <w:semiHidden/>
    <w:rsid w:val="0019353E"/>
    <w:pPr>
      <w:ind w:left="1470" w:hanging="210"/>
      <w:jc w:val="left"/>
    </w:pPr>
    <w:rPr>
      <w:sz w:val="18"/>
      <w:szCs w:val="18"/>
    </w:rPr>
  </w:style>
  <w:style w:type="paragraph" w:styleId="80">
    <w:name w:val="index 8"/>
    <w:basedOn w:val="a5"/>
    <w:next w:val="a5"/>
    <w:autoRedefine/>
    <w:semiHidden/>
    <w:rsid w:val="0019353E"/>
    <w:pPr>
      <w:ind w:left="1680" w:hanging="210"/>
      <w:jc w:val="left"/>
    </w:pPr>
    <w:rPr>
      <w:sz w:val="18"/>
      <w:szCs w:val="18"/>
    </w:rPr>
  </w:style>
  <w:style w:type="paragraph" w:styleId="90">
    <w:name w:val="index 9"/>
    <w:basedOn w:val="a5"/>
    <w:next w:val="a5"/>
    <w:autoRedefine/>
    <w:semiHidden/>
    <w:rsid w:val="0019353E"/>
    <w:pPr>
      <w:ind w:left="1890" w:hanging="210"/>
      <w:jc w:val="left"/>
    </w:pPr>
    <w:rPr>
      <w:sz w:val="18"/>
      <w:szCs w:val="18"/>
    </w:rPr>
  </w:style>
  <w:style w:type="paragraph" w:styleId="affc">
    <w:name w:val="index heading"/>
    <w:basedOn w:val="a5"/>
    <w:next w:val="13"/>
    <w:semiHidden/>
    <w:rsid w:val="008B1CE6"/>
    <w:pPr>
      <w:spacing w:before="240" w:after="120"/>
      <w:ind w:left="140"/>
      <w:jc w:val="left"/>
    </w:pPr>
    <w:rPr>
      <w:rFonts w:ascii="Arial" w:eastAsia="黑体" w:hAnsi="Arial" w:cs="Arial"/>
      <w:b/>
      <w:bCs/>
      <w:sz w:val="28"/>
      <w:szCs w:val="28"/>
    </w:rPr>
  </w:style>
  <w:style w:type="numbering" w:styleId="1111110">
    <w:name w:val="Outline List 2"/>
    <w:basedOn w:val="a9"/>
    <w:semiHidden/>
    <w:rsid w:val="00436EED"/>
    <w:pPr>
      <w:numPr>
        <w:numId w:val="44"/>
      </w:numPr>
    </w:pPr>
  </w:style>
  <w:style w:type="numbering" w:styleId="111111">
    <w:name w:val="Outline List 1"/>
    <w:basedOn w:val="a9"/>
    <w:semiHidden/>
    <w:rsid w:val="00436EED"/>
    <w:pPr>
      <w:numPr>
        <w:numId w:val="45"/>
      </w:numPr>
    </w:pPr>
  </w:style>
  <w:style w:type="character" w:styleId="HTML">
    <w:name w:val="HTML Variable"/>
    <w:basedOn w:val="a7"/>
    <w:semiHidden/>
    <w:rsid w:val="00436EED"/>
    <w:rPr>
      <w:i/>
      <w:iCs/>
    </w:rPr>
  </w:style>
  <w:style w:type="character" w:styleId="HTML0">
    <w:name w:val="HTML Typewriter"/>
    <w:basedOn w:val="a7"/>
    <w:semiHidden/>
    <w:rsid w:val="00436EED"/>
    <w:rPr>
      <w:rFonts w:ascii="Courier New" w:hAnsi="Courier New" w:cs="Courier New"/>
      <w:sz w:val="20"/>
      <w:szCs w:val="20"/>
    </w:rPr>
  </w:style>
  <w:style w:type="character" w:styleId="HTML1">
    <w:name w:val="HTML Code"/>
    <w:basedOn w:val="a7"/>
    <w:semiHidden/>
    <w:rsid w:val="00436EED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5"/>
    <w:semiHidden/>
    <w:rsid w:val="00436EED"/>
    <w:rPr>
      <w:i/>
      <w:iCs/>
    </w:rPr>
  </w:style>
  <w:style w:type="character" w:styleId="HTML3">
    <w:name w:val="HTML Definition"/>
    <w:basedOn w:val="a7"/>
    <w:semiHidden/>
    <w:rsid w:val="00436EED"/>
    <w:rPr>
      <w:i/>
      <w:iCs/>
    </w:rPr>
  </w:style>
  <w:style w:type="character" w:styleId="HTML4">
    <w:name w:val="HTML Keyboard"/>
    <w:basedOn w:val="a7"/>
    <w:semiHidden/>
    <w:rsid w:val="00436EED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7"/>
    <w:semiHidden/>
    <w:rsid w:val="00436EED"/>
  </w:style>
  <w:style w:type="character" w:styleId="HTML6">
    <w:name w:val="HTML Sample"/>
    <w:basedOn w:val="a7"/>
    <w:semiHidden/>
    <w:rsid w:val="00436EED"/>
    <w:rPr>
      <w:rFonts w:ascii="Courier New" w:hAnsi="Courier New" w:cs="Courier New"/>
    </w:rPr>
  </w:style>
  <w:style w:type="character" w:styleId="HTML7">
    <w:name w:val="HTML Cite"/>
    <w:basedOn w:val="a7"/>
    <w:semiHidden/>
    <w:rsid w:val="00436EED"/>
    <w:rPr>
      <w:i/>
      <w:iCs/>
    </w:rPr>
  </w:style>
  <w:style w:type="paragraph" w:styleId="HTML8">
    <w:name w:val="HTML Preformatted"/>
    <w:basedOn w:val="a5"/>
    <w:semiHidden/>
    <w:rsid w:val="00436EED"/>
    <w:rPr>
      <w:rFonts w:ascii="Courier New" w:hAnsi="Courier New" w:cs="Courier New"/>
      <w:sz w:val="20"/>
      <w:szCs w:val="20"/>
    </w:rPr>
  </w:style>
  <w:style w:type="table" w:styleId="14">
    <w:name w:val="Table Colorful 1"/>
    <w:basedOn w:val="a8"/>
    <w:semiHidden/>
    <w:rsid w:val="00436EED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8"/>
    <w:semiHidden/>
    <w:rsid w:val="00436EED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8"/>
    <w:semiHidden/>
    <w:rsid w:val="00436EED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d">
    <w:name w:val="Salutation"/>
    <w:basedOn w:val="a5"/>
    <w:next w:val="a5"/>
    <w:semiHidden/>
    <w:rsid w:val="00436EED"/>
  </w:style>
  <w:style w:type="paragraph" w:styleId="affe">
    <w:name w:val="Plain Text"/>
    <w:basedOn w:val="a5"/>
    <w:semiHidden/>
    <w:rsid w:val="00436EED"/>
    <w:rPr>
      <w:rFonts w:ascii="宋体" w:hAnsi="Courier New" w:cs="Courier New"/>
      <w:szCs w:val="21"/>
    </w:rPr>
  </w:style>
  <w:style w:type="table" w:styleId="afff">
    <w:name w:val="Table Elegant"/>
    <w:basedOn w:val="a8"/>
    <w:semiHidden/>
    <w:rsid w:val="00436EED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0">
    <w:name w:val="E-mail Signature"/>
    <w:basedOn w:val="a5"/>
    <w:semiHidden/>
    <w:rsid w:val="00436EED"/>
  </w:style>
  <w:style w:type="paragraph" w:styleId="afff1">
    <w:name w:val="Subtitle"/>
    <w:basedOn w:val="a5"/>
    <w:qFormat/>
    <w:rsid w:val="00436EED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16">
    <w:name w:val="Table Classic 1"/>
    <w:basedOn w:val="a8"/>
    <w:semiHidden/>
    <w:rsid w:val="00436EED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8"/>
    <w:semiHidden/>
    <w:rsid w:val="00436EED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8"/>
    <w:semiHidden/>
    <w:rsid w:val="00436EED"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8"/>
    <w:semiHidden/>
    <w:rsid w:val="00436EED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2">
    <w:name w:val="envelope return"/>
    <w:basedOn w:val="a5"/>
    <w:semiHidden/>
    <w:rsid w:val="00436EED"/>
    <w:pPr>
      <w:snapToGrid w:val="0"/>
    </w:pPr>
    <w:rPr>
      <w:rFonts w:ascii="Arial" w:hAnsi="Arial" w:cs="Arial"/>
    </w:rPr>
  </w:style>
  <w:style w:type="table" w:styleId="27">
    <w:name w:val="Table Simple 2"/>
    <w:basedOn w:val="a8"/>
    <w:semiHidden/>
    <w:rsid w:val="00436EED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8"/>
    <w:semiHidden/>
    <w:rsid w:val="00436EED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3">
    <w:name w:val="Closing"/>
    <w:basedOn w:val="a5"/>
    <w:semiHidden/>
    <w:rsid w:val="00436EED"/>
    <w:pPr>
      <w:ind w:leftChars="2100" w:left="100"/>
    </w:pPr>
  </w:style>
  <w:style w:type="table" w:styleId="17">
    <w:name w:val="Table Subtle 1"/>
    <w:basedOn w:val="a8"/>
    <w:semiHidden/>
    <w:rsid w:val="00436EED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8"/>
    <w:semiHidden/>
    <w:rsid w:val="00436EED"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3D effects 1"/>
    <w:basedOn w:val="a8"/>
    <w:semiHidden/>
    <w:rsid w:val="00436EED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8"/>
    <w:semiHidden/>
    <w:rsid w:val="00436EED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8"/>
    <w:semiHidden/>
    <w:rsid w:val="00436EED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5"/>
    <w:semiHidden/>
    <w:rsid w:val="00436EED"/>
    <w:pPr>
      <w:ind w:left="200" w:hangingChars="200" w:hanging="200"/>
    </w:pPr>
  </w:style>
  <w:style w:type="paragraph" w:styleId="2a">
    <w:name w:val="List 2"/>
    <w:basedOn w:val="a5"/>
    <w:semiHidden/>
    <w:rsid w:val="00436EED"/>
    <w:pPr>
      <w:ind w:leftChars="200" w:left="100" w:hangingChars="200" w:hanging="200"/>
    </w:pPr>
  </w:style>
  <w:style w:type="paragraph" w:styleId="39">
    <w:name w:val="List 3"/>
    <w:basedOn w:val="a5"/>
    <w:semiHidden/>
    <w:rsid w:val="00436EED"/>
    <w:pPr>
      <w:ind w:leftChars="400" w:left="100" w:hangingChars="200" w:hanging="200"/>
    </w:pPr>
  </w:style>
  <w:style w:type="paragraph" w:styleId="45">
    <w:name w:val="List 4"/>
    <w:basedOn w:val="a5"/>
    <w:semiHidden/>
    <w:rsid w:val="00436EED"/>
    <w:pPr>
      <w:ind w:leftChars="600" w:left="100" w:hangingChars="200" w:hanging="200"/>
    </w:pPr>
  </w:style>
  <w:style w:type="paragraph" w:styleId="53">
    <w:name w:val="List 5"/>
    <w:basedOn w:val="a5"/>
    <w:semiHidden/>
    <w:rsid w:val="00436EED"/>
    <w:pPr>
      <w:ind w:leftChars="800" w:left="100" w:hangingChars="200" w:hanging="200"/>
    </w:pPr>
  </w:style>
  <w:style w:type="paragraph" w:styleId="a">
    <w:name w:val="List Number"/>
    <w:basedOn w:val="a5"/>
    <w:semiHidden/>
    <w:rsid w:val="00436EED"/>
    <w:pPr>
      <w:numPr>
        <w:numId w:val="7"/>
      </w:numPr>
    </w:pPr>
  </w:style>
  <w:style w:type="paragraph" w:styleId="2">
    <w:name w:val="List Number 2"/>
    <w:basedOn w:val="a5"/>
    <w:semiHidden/>
    <w:rsid w:val="00436EED"/>
    <w:pPr>
      <w:numPr>
        <w:numId w:val="8"/>
      </w:numPr>
    </w:pPr>
  </w:style>
  <w:style w:type="paragraph" w:styleId="3">
    <w:name w:val="List Number 3"/>
    <w:basedOn w:val="a5"/>
    <w:semiHidden/>
    <w:rsid w:val="00436EED"/>
    <w:pPr>
      <w:numPr>
        <w:numId w:val="9"/>
      </w:numPr>
    </w:pPr>
  </w:style>
  <w:style w:type="paragraph" w:styleId="4">
    <w:name w:val="List Number 4"/>
    <w:basedOn w:val="a5"/>
    <w:semiHidden/>
    <w:rsid w:val="00436EED"/>
    <w:pPr>
      <w:numPr>
        <w:numId w:val="10"/>
      </w:numPr>
    </w:pPr>
  </w:style>
  <w:style w:type="paragraph" w:styleId="5">
    <w:name w:val="List Number 5"/>
    <w:basedOn w:val="a5"/>
    <w:semiHidden/>
    <w:rsid w:val="00436EED"/>
    <w:pPr>
      <w:numPr>
        <w:numId w:val="11"/>
      </w:numPr>
    </w:pPr>
  </w:style>
  <w:style w:type="paragraph" w:styleId="afff5">
    <w:name w:val="List Continue"/>
    <w:basedOn w:val="a5"/>
    <w:semiHidden/>
    <w:rsid w:val="00436EED"/>
    <w:pPr>
      <w:spacing w:after="120"/>
      <w:ind w:leftChars="200" w:left="420"/>
    </w:pPr>
  </w:style>
  <w:style w:type="paragraph" w:styleId="2b">
    <w:name w:val="List Continue 2"/>
    <w:basedOn w:val="a5"/>
    <w:semiHidden/>
    <w:rsid w:val="00436EED"/>
    <w:pPr>
      <w:spacing w:after="120"/>
      <w:ind w:leftChars="400" w:left="840"/>
    </w:pPr>
  </w:style>
  <w:style w:type="paragraph" w:styleId="3a">
    <w:name w:val="List Continue 3"/>
    <w:basedOn w:val="a5"/>
    <w:semiHidden/>
    <w:rsid w:val="00436EED"/>
    <w:pPr>
      <w:spacing w:after="120"/>
      <w:ind w:leftChars="600" w:left="1260"/>
    </w:pPr>
  </w:style>
  <w:style w:type="paragraph" w:styleId="46">
    <w:name w:val="List Continue 4"/>
    <w:basedOn w:val="a5"/>
    <w:semiHidden/>
    <w:rsid w:val="00436EED"/>
    <w:pPr>
      <w:spacing w:after="120"/>
      <w:ind w:leftChars="800" w:left="1680"/>
    </w:pPr>
  </w:style>
  <w:style w:type="paragraph" w:styleId="54">
    <w:name w:val="List Continue 5"/>
    <w:basedOn w:val="a5"/>
    <w:semiHidden/>
    <w:rsid w:val="00436EED"/>
    <w:pPr>
      <w:spacing w:after="120"/>
      <w:ind w:leftChars="1000" w:left="2100"/>
    </w:pPr>
  </w:style>
  <w:style w:type="paragraph" w:styleId="a0">
    <w:name w:val="List Bullet"/>
    <w:basedOn w:val="a5"/>
    <w:semiHidden/>
    <w:rsid w:val="00436EED"/>
    <w:pPr>
      <w:numPr>
        <w:numId w:val="12"/>
      </w:numPr>
    </w:pPr>
  </w:style>
  <w:style w:type="paragraph" w:styleId="20">
    <w:name w:val="List Bullet 2"/>
    <w:basedOn w:val="a5"/>
    <w:semiHidden/>
    <w:rsid w:val="00436EED"/>
    <w:pPr>
      <w:numPr>
        <w:numId w:val="13"/>
      </w:numPr>
    </w:pPr>
  </w:style>
  <w:style w:type="paragraph" w:styleId="30">
    <w:name w:val="List Bullet 3"/>
    <w:basedOn w:val="a5"/>
    <w:semiHidden/>
    <w:rsid w:val="00436EED"/>
    <w:pPr>
      <w:numPr>
        <w:numId w:val="14"/>
      </w:numPr>
    </w:pPr>
  </w:style>
  <w:style w:type="paragraph" w:styleId="40">
    <w:name w:val="List Bullet 4"/>
    <w:basedOn w:val="a5"/>
    <w:semiHidden/>
    <w:rsid w:val="00436EED"/>
    <w:pPr>
      <w:numPr>
        <w:numId w:val="15"/>
      </w:numPr>
    </w:pPr>
  </w:style>
  <w:style w:type="paragraph" w:styleId="50">
    <w:name w:val="List Bullet 5"/>
    <w:basedOn w:val="a5"/>
    <w:semiHidden/>
    <w:rsid w:val="00436EED"/>
    <w:pPr>
      <w:numPr>
        <w:numId w:val="16"/>
      </w:numPr>
    </w:pPr>
  </w:style>
  <w:style w:type="table" w:styleId="19">
    <w:name w:val="Table List 1"/>
    <w:basedOn w:val="a8"/>
    <w:semiHidden/>
    <w:rsid w:val="00436EED"/>
    <w:pPr>
      <w:widowControl w:val="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8"/>
    <w:semiHidden/>
    <w:rsid w:val="00436EED"/>
    <w:pPr>
      <w:widowControl w:val="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8"/>
    <w:semiHidden/>
    <w:rsid w:val="00436EED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8"/>
    <w:semiHidden/>
    <w:rsid w:val="00436EED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8"/>
    <w:semiHidden/>
    <w:rsid w:val="00436EED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1">
    <w:name w:val="Table List 7"/>
    <w:basedOn w:val="a8"/>
    <w:semiHidden/>
    <w:rsid w:val="00436EED"/>
    <w:pPr>
      <w:widowControl w:val="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8"/>
    <w:semiHidden/>
    <w:rsid w:val="00436EED"/>
    <w:pPr>
      <w:widowControl w:val="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6">
    <w:name w:val="Table Contemporary"/>
    <w:basedOn w:val="a8"/>
    <w:semiHidden/>
    <w:rsid w:val="00436EED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7">
    <w:name w:val="Normal (Web)"/>
    <w:basedOn w:val="a5"/>
    <w:semiHidden/>
    <w:rsid w:val="00436EED"/>
    <w:rPr>
      <w:sz w:val="24"/>
    </w:rPr>
  </w:style>
  <w:style w:type="paragraph" w:styleId="afff8">
    <w:name w:val="Signature"/>
    <w:basedOn w:val="a5"/>
    <w:semiHidden/>
    <w:rsid w:val="00436EED"/>
    <w:pPr>
      <w:ind w:leftChars="2100" w:left="100"/>
    </w:pPr>
  </w:style>
  <w:style w:type="character" w:styleId="afff9">
    <w:name w:val="Emphasis"/>
    <w:basedOn w:val="a7"/>
    <w:qFormat/>
    <w:rsid w:val="00436EED"/>
    <w:rPr>
      <w:i/>
      <w:iCs/>
    </w:rPr>
  </w:style>
  <w:style w:type="paragraph" w:styleId="afffa">
    <w:name w:val="Date"/>
    <w:basedOn w:val="a5"/>
    <w:next w:val="a5"/>
    <w:semiHidden/>
    <w:rsid w:val="00436EED"/>
    <w:pPr>
      <w:ind w:leftChars="2500" w:left="100"/>
    </w:pPr>
  </w:style>
  <w:style w:type="paragraph" w:styleId="afffb">
    <w:name w:val="envelope address"/>
    <w:basedOn w:val="a5"/>
    <w:semiHidden/>
    <w:rsid w:val="00436EED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a">
    <w:name w:val="Table Columns 1"/>
    <w:basedOn w:val="a8"/>
    <w:semiHidden/>
    <w:rsid w:val="00436EED"/>
    <w:pPr>
      <w:widowControl w:val="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8"/>
    <w:semiHidden/>
    <w:rsid w:val="00436EED"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8"/>
    <w:semiHidden/>
    <w:rsid w:val="00436EED"/>
    <w:pPr>
      <w:widowControl w:val="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8"/>
    <w:semiHidden/>
    <w:rsid w:val="00436EED"/>
    <w:pPr>
      <w:widowControl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8"/>
    <w:semiHidden/>
    <w:rsid w:val="00436EED"/>
    <w:pPr>
      <w:widowControl w:val="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b">
    <w:name w:val="Table Grid 1"/>
    <w:basedOn w:val="a8"/>
    <w:semiHidden/>
    <w:rsid w:val="00436EED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8"/>
    <w:semiHidden/>
    <w:rsid w:val="00436EED"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8"/>
    <w:semiHidden/>
    <w:rsid w:val="00436EED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8"/>
    <w:semiHidden/>
    <w:rsid w:val="00436EED"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8"/>
    <w:semiHidden/>
    <w:rsid w:val="00436EED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8"/>
    <w:semiHidden/>
    <w:rsid w:val="00436EED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8"/>
    <w:semiHidden/>
    <w:rsid w:val="00436EED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8"/>
    <w:semiHidden/>
    <w:rsid w:val="00436EED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Web 1"/>
    <w:basedOn w:val="a8"/>
    <w:semiHidden/>
    <w:rsid w:val="00436EED"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8"/>
    <w:semiHidden/>
    <w:rsid w:val="00436EED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8"/>
    <w:semiHidden/>
    <w:rsid w:val="00436EE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c">
    <w:name w:val="Block Text"/>
    <w:basedOn w:val="a5"/>
    <w:semiHidden/>
    <w:rsid w:val="00436EED"/>
    <w:pPr>
      <w:spacing w:after="120"/>
      <w:ind w:leftChars="700" w:left="1440" w:rightChars="700" w:right="1440"/>
    </w:pPr>
  </w:style>
  <w:style w:type="numbering" w:styleId="a3">
    <w:name w:val="Outline List 3"/>
    <w:basedOn w:val="a9"/>
    <w:semiHidden/>
    <w:rsid w:val="00436EED"/>
    <w:pPr>
      <w:numPr>
        <w:numId w:val="46"/>
      </w:numPr>
    </w:pPr>
  </w:style>
  <w:style w:type="paragraph" w:styleId="afffd">
    <w:name w:val="Message Header"/>
    <w:basedOn w:val="a5"/>
    <w:semiHidden/>
    <w:rsid w:val="00436E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character" w:styleId="afffe">
    <w:name w:val="line number"/>
    <w:basedOn w:val="a7"/>
    <w:semiHidden/>
    <w:rsid w:val="00436EED"/>
  </w:style>
  <w:style w:type="character" w:styleId="affff">
    <w:name w:val="Strong"/>
    <w:basedOn w:val="a7"/>
    <w:qFormat/>
    <w:rsid w:val="00436EED"/>
    <w:rPr>
      <w:b/>
      <w:bCs/>
    </w:rPr>
  </w:style>
  <w:style w:type="character" w:styleId="affff0">
    <w:name w:val="FollowedHyperlink"/>
    <w:basedOn w:val="a7"/>
    <w:semiHidden/>
    <w:rsid w:val="00436EED"/>
    <w:rPr>
      <w:color w:val="800080"/>
      <w:u w:val="single"/>
    </w:rPr>
  </w:style>
  <w:style w:type="paragraph" w:styleId="affff1">
    <w:name w:val="Body Text Indent"/>
    <w:basedOn w:val="a5"/>
    <w:semiHidden/>
    <w:rsid w:val="00436EED"/>
    <w:pPr>
      <w:spacing w:after="120"/>
      <w:ind w:leftChars="200" w:left="420"/>
    </w:pPr>
  </w:style>
  <w:style w:type="paragraph" w:styleId="2f0">
    <w:name w:val="Body Text First Indent 2"/>
    <w:basedOn w:val="affff1"/>
    <w:semiHidden/>
    <w:rsid w:val="00436EED"/>
    <w:pPr>
      <w:ind w:firstLineChars="200" w:firstLine="420"/>
    </w:pPr>
  </w:style>
  <w:style w:type="paragraph" w:styleId="affff2">
    <w:name w:val="Normal Indent"/>
    <w:basedOn w:val="a5"/>
    <w:semiHidden/>
    <w:rsid w:val="00436EED"/>
    <w:pPr>
      <w:ind w:firstLineChars="200" w:firstLine="420"/>
    </w:pPr>
  </w:style>
  <w:style w:type="paragraph" w:styleId="2f1">
    <w:name w:val="Body Text 2"/>
    <w:basedOn w:val="a5"/>
    <w:semiHidden/>
    <w:rsid w:val="00436EED"/>
    <w:pPr>
      <w:spacing w:after="120" w:line="480" w:lineRule="auto"/>
    </w:pPr>
  </w:style>
  <w:style w:type="paragraph" w:styleId="3f">
    <w:name w:val="Body Text 3"/>
    <w:basedOn w:val="a5"/>
    <w:semiHidden/>
    <w:rsid w:val="00436EED"/>
    <w:pPr>
      <w:spacing w:after="120"/>
    </w:pPr>
    <w:rPr>
      <w:sz w:val="16"/>
      <w:szCs w:val="16"/>
    </w:rPr>
  </w:style>
  <w:style w:type="paragraph" w:styleId="2f2">
    <w:name w:val="Body Text Indent 2"/>
    <w:basedOn w:val="a5"/>
    <w:semiHidden/>
    <w:rsid w:val="00436EED"/>
    <w:pPr>
      <w:spacing w:after="120" w:line="480" w:lineRule="auto"/>
      <w:ind w:leftChars="200" w:left="420"/>
    </w:pPr>
  </w:style>
  <w:style w:type="paragraph" w:styleId="3f0">
    <w:name w:val="Body Text Indent 3"/>
    <w:basedOn w:val="a5"/>
    <w:semiHidden/>
    <w:rsid w:val="00436EED"/>
    <w:pPr>
      <w:spacing w:after="120"/>
      <w:ind w:leftChars="200" w:left="420"/>
    </w:pPr>
    <w:rPr>
      <w:sz w:val="16"/>
      <w:szCs w:val="16"/>
    </w:rPr>
  </w:style>
  <w:style w:type="paragraph" w:styleId="affff3">
    <w:name w:val="Note Heading"/>
    <w:basedOn w:val="a5"/>
    <w:next w:val="a5"/>
    <w:semiHidden/>
    <w:rsid w:val="00436EED"/>
    <w:pPr>
      <w:jc w:val="center"/>
    </w:pPr>
  </w:style>
  <w:style w:type="table" w:styleId="affff4">
    <w:name w:val="Table Professional"/>
    <w:basedOn w:val="a8"/>
    <w:semiHidden/>
    <w:rsid w:val="00436EED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C">
    <w:name w:val="TOC Heading"/>
    <w:basedOn w:val="1"/>
    <w:next w:val="a5"/>
    <w:uiPriority w:val="39"/>
    <w:semiHidden/>
    <w:unhideWhenUsed/>
    <w:qFormat/>
    <w:rsid w:val="0097267F"/>
    <w:pPr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enming\Application%20Data\Microsoft\Templates\&#31616;&#21333;&#25991;&#2672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57DA2-9E10-43E4-80EA-4B48D52D5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简单文档模板.dot</Template>
  <TotalTime>1068</TotalTime>
  <Pages>37</Pages>
  <Words>3210</Words>
  <Characters>18301</Characters>
  <Application>Microsoft Office Word</Application>
  <DocSecurity>0</DocSecurity>
  <Lines>152</Lines>
  <Paragraphs>42</Paragraphs>
  <ScaleCrop>false</ScaleCrop>
  <Company>null</Company>
  <LinksUpToDate>false</LinksUpToDate>
  <CharactersWithSpaces>21469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</dc:title>
  <dc:subject/>
  <dc:creator>wenming</dc:creator>
  <cp:keywords/>
  <dc:description/>
  <cp:lastModifiedBy>wenming</cp:lastModifiedBy>
  <cp:revision>637</cp:revision>
  <cp:lastPrinted>2009-12-18T07:02:00Z</cp:lastPrinted>
  <dcterms:created xsi:type="dcterms:W3CDTF">2009-12-18T01:12:00Z</dcterms:created>
  <dcterms:modified xsi:type="dcterms:W3CDTF">2012-04-08T08:39:00Z</dcterms:modified>
</cp:coreProperties>
</file>